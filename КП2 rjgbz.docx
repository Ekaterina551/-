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36D0" w:rsidRPr="003C60C8" w:rsidRDefault="002C36D0" w:rsidP="002C36D0">
      <w:pPr>
        <w:spacing w:line="360" w:lineRule="auto"/>
        <w:jc w:val="center"/>
        <w:rPr>
          <w:rFonts w:ascii="Times New Roman" w:eastAsia="Times New Roman" w:hAnsi="Times New Roman" w:cs="Times New Roman"/>
          <w:sz w:val="28"/>
        </w:rPr>
      </w:pPr>
      <w:bookmarkStart w:id="0" w:name="_Hlk153727728"/>
      <w:bookmarkEnd w:id="0"/>
      <w:r w:rsidRPr="003C60C8">
        <w:rPr>
          <w:rFonts w:ascii="Times New Roman" w:eastAsia="Times New Roman" w:hAnsi="Times New Roman" w:cs="Times New Roman"/>
          <w:sz w:val="28"/>
        </w:rPr>
        <w:t>МИНИСТЕРСТВО НАУКИ И ВЫСШЕГО ОБРАЗОВАНИЯ</w:t>
      </w:r>
    </w:p>
    <w:p w:rsidR="002C36D0" w:rsidRPr="003C60C8" w:rsidRDefault="002C36D0" w:rsidP="002C36D0">
      <w:pPr>
        <w:spacing w:line="360" w:lineRule="auto"/>
        <w:jc w:val="center"/>
        <w:rPr>
          <w:rFonts w:ascii="Times New Roman" w:eastAsia="Times New Roman" w:hAnsi="Times New Roman" w:cs="Times New Roman"/>
          <w:sz w:val="28"/>
        </w:rPr>
      </w:pPr>
      <w:r w:rsidRPr="003C60C8">
        <w:rPr>
          <w:rFonts w:ascii="Times New Roman" w:eastAsia="Times New Roman" w:hAnsi="Times New Roman" w:cs="Times New Roman"/>
          <w:sz w:val="28"/>
        </w:rPr>
        <w:t>РОССИЙСКОЙ ФЕДЕРАЦИИ</w:t>
      </w:r>
    </w:p>
    <w:p w:rsidR="002C36D0" w:rsidRPr="003C60C8" w:rsidRDefault="002C36D0" w:rsidP="002C36D0">
      <w:pPr>
        <w:spacing w:line="360" w:lineRule="auto"/>
        <w:jc w:val="center"/>
        <w:rPr>
          <w:rFonts w:ascii="Times New Roman" w:eastAsia="Times New Roman" w:hAnsi="Times New Roman" w:cs="Times New Roman"/>
          <w:sz w:val="28"/>
        </w:rPr>
      </w:pPr>
      <w:r w:rsidRPr="003C60C8">
        <w:rPr>
          <w:rFonts w:ascii="Times New Roman" w:eastAsia="Times New Roman" w:hAnsi="Times New Roman" w:cs="Times New Roman"/>
          <w:sz w:val="28"/>
        </w:rPr>
        <w:t>ФЕДЕРАЛЬНОЕ ГОСУДАРСТВЕННОЕ БЮДЖЕТНОЕ</w:t>
      </w:r>
    </w:p>
    <w:p w:rsidR="002C36D0" w:rsidRPr="003C60C8" w:rsidRDefault="002C36D0" w:rsidP="002C36D0">
      <w:pPr>
        <w:spacing w:line="360" w:lineRule="auto"/>
        <w:jc w:val="center"/>
        <w:rPr>
          <w:rFonts w:ascii="Times New Roman" w:eastAsia="Times New Roman" w:hAnsi="Times New Roman" w:cs="Times New Roman"/>
          <w:sz w:val="28"/>
        </w:rPr>
      </w:pPr>
      <w:r w:rsidRPr="003C60C8">
        <w:rPr>
          <w:rFonts w:ascii="Times New Roman" w:eastAsia="Times New Roman" w:hAnsi="Times New Roman" w:cs="Times New Roman"/>
          <w:sz w:val="28"/>
        </w:rPr>
        <w:t>ОБРАЗОВАТЕЛЬНОЕ УЧРЕЖДЕНИЕ ВЫСШЕГО ОБРАЗОВАНИЯ</w:t>
      </w:r>
    </w:p>
    <w:p w:rsidR="002C36D0" w:rsidRPr="003C60C8" w:rsidRDefault="002C36D0" w:rsidP="002C36D0">
      <w:pPr>
        <w:spacing w:line="360" w:lineRule="auto"/>
        <w:jc w:val="center"/>
        <w:rPr>
          <w:rFonts w:ascii="Times New Roman" w:eastAsia="Times New Roman" w:hAnsi="Times New Roman" w:cs="Times New Roman"/>
          <w:sz w:val="27"/>
        </w:rPr>
      </w:pPr>
      <w:r w:rsidRPr="003C60C8">
        <w:rPr>
          <w:rFonts w:ascii="Times New Roman" w:eastAsia="Times New Roman" w:hAnsi="Times New Roman" w:cs="Times New Roman"/>
          <w:sz w:val="27"/>
        </w:rPr>
        <w:t>«ВОРОНЕЖСКИЙ ГОСУДАРСТВЕННЫЙ ТЕХНИЧЕСКИЙ УНИВЕРСИТЕТ»</w:t>
      </w:r>
    </w:p>
    <w:p w:rsidR="002C36D0" w:rsidRPr="003C60C8" w:rsidRDefault="002C36D0" w:rsidP="002C36D0">
      <w:pPr>
        <w:spacing w:line="360" w:lineRule="auto"/>
        <w:jc w:val="center"/>
        <w:rPr>
          <w:rFonts w:ascii="Times New Roman" w:eastAsia="Times New Roman" w:hAnsi="Times New Roman" w:cs="Times New Roman"/>
          <w:sz w:val="28"/>
        </w:rPr>
      </w:pPr>
      <w:r w:rsidRPr="003C60C8">
        <w:rPr>
          <w:rFonts w:ascii="Times New Roman" w:eastAsia="Times New Roman" w:hAnsi="Times New Roman" w:cs="Times New Roman"/>
          <w:sz w:val="28"/>
        </w:rPr>
        <w:t>(ФГБОУ ВО «ВГТУ», ВГТУ)</w:t>
      </w:r>
    </w:p>
    <w:p w:rsidR="002C36D0" w:rsidRPr="003C60C8" w:rsidRDefault="002C36D0" w:rsidP="002C36D0">
      <w:pPr>
        <w:spacing w:line="360" w:lineRule="auto"/>
        <w:ind w:left="3060"/>
        <w:rPr>
          <w:rFonts w:ascii="Times New Roman" w:eastAsia="Times New Roman" w:hAnsi="Times New Roman" w:cs="Times New Roman"/>
          <w:sz w:val="28"/>
        </w:rPr>
      </w:pPr>
    </w:p>
    <w:p w:rsidR="002C36D0" w:rsidRPr="003C60C8" w:rsidRDefault="002C36D0" w:rsidP="002C36D0">
      <w:pPr>
        <w:spacing w:line="276" w:lineRule="auto"/>
        <w:jc w:val="center"/>
        <w:rPr>
          <w:rFonts w:ascii="Times New Roman" w:eastAsia="Times New Roman" w:hAnsi="Times New Roman" w:cs="Times New Roman"/>
          <w:sz w:val="28"/>
          <w:u w:val="single"/>
        </w:rPr>
      </w:pPr>
      <w:r w:rsidRPr="003C60C8">
        <w:rPr>
          <w:rFonts w:ascii="Times New Roman" w:eastAsia="Times New Roman" w:hAnsi="Times New Roman" w:cs="Times New Roman"/>
          <w:sz w:val="28"/>
          <w:u w:val="single"/>
        </w:rPr>
        <w:t>Факультет информационных технологий и компьютерной безопасности</w:t>
      </w:r>
    </w:p>
    <w:p w:rsidR="002C36D0" w:rsidRPr="003C60C8" w:rsidRDefault="002C36D0" w:rsidP="002C36D0">
      <w:pPr>
        <w:spacing w:line="276" w:lineRule="auto"/>
        <w:rPr>
          <w:rFonts w:ascii="Times New Roman" w:eastAsia="Times New Roman" w:hAnsi="Times New Roman" w:cs="Times New Roman"/>
          <w:sz w:val="28"/>
          <w:u w:val="single"/>
        </w:rPr>
      </w:pPr>
    </w:p>
    <w:p w:rsidR="002C36D0" w:rsidRPr="003C60C8" w:rsidRDefault="002C36D0" w:rsidP="002C36D0">
      <w:pPr>
        <w:spacing w:line="276" w:lineRule="auto"/>
        <w:jc w:val="center"/>
        <w:rPr>
          <w:rFonts w:ascii="Times New Roman" w:eastAsia="Times New Roman" w:hAnsi="Times New Roman" w:cs="Times New Roman"/>
          <w:sz w:val="28"/>
          <w:u w:val="single"/>
        </w:rPr>
      </w:pPr>
      <w:r w:rsidRPr="003C60C8">
        <w:rPr>
          <w:rFonts w:ascii="Times New Roman" w:eastAsia="Times New Roman" w:hAnsi="Times New Roman" w:cs="Times New Roman"/>
          <w:sz w:val="28"/>
        </w:rPr>
        <w:t xml:space="preserve">Кафедра </w:t>
      </w:r>
      <w:r w:rsidRPr="003C60C8">
        <w:rPr>
          <w:rFonts w:ascii="Times New Roman" w:eastAsia="Times New Roman" w:hAnsi="Times New Roman" w:cs="Times New Roman"/>
          <w:sz w:val="28"/>
          <w:u w:val="single"/>
        </w:rPr>
        <w:t>систем управления и информационных технологий в строительстве</w:t>
      </w:r>
    </w:p>
    <w:p w:rsidR="002C36D0" w:rsidRPr="003C60C8" w:rsidRDefault="002C36D0" w:rsidP="002C36D0">
      <w:pPr>
        <w:spacing w:line="276" w:lineRule="auto"/>
        <w:rPr>
          <w:rFonts w:ascii="Times New Roman" w:eastAsia="Times New Roman" w:hAnsi="Times New Roman" w:cs="Times New Roman"/>
          <w:sz w:val="28"/>
          <w:u w:val="single"/>
        </w:rPr>
      </w:pPr>
    </w:p>
    <w:p w:rsidR="002C36D0" w:rsidRPr="003C60C8" w:rsidRDefault="002C36D0" w:rsidP="002C36D0">
      <w:pPr>
        <w:spacing w:line="276" w:lineRule="auto"/>
        <w:jc w:val="center"/>
        <w:rPr>
          <w:rFonts w:ascii="Times New Roman" w:eastAsia="Times New Roman" w:hAnsi="Times New Roman" w:cs="Times New Roman"/>
          <w:sz w:val="28"/>
        </w:rPr>
      </w:pPr>
      <w:r w:rsidRPr="003C60C8">
        <w:rPr>
          <w:rFonts w:ascii="Times New Roman" w:eastAsia="Times New Roman" w:hAnsi="Times New Roman" w:cs="Times New Roman"/>
          <w:sz w:val="28"/>
        </w:rPr>
        <w:t>КУРСОВОЙ ПРОЕКТ</w:t>
      </w:r>
    </w:p>
    <w:p w:rsidR="002C36D0" w:rsidRPr="003C60C8" w:rsidRDefault="002C36D0" w:rsidP="002C36D0">
      <w:pPr>
        <w:spacing w:after="80" w:line="276" w:lineRule="auto"/>
        <w:jc w:val="both"/>
        <w:rPr>
          <w:rFonts w:ascii="Times New Roman" w:eastAsia="Times New Roman" w:hAnsi="Times New Roman" w:cs="Times New Roman"/>
          <w:sz w:val="28"/>
        </w:rPr>
      </w:pPr>
    </w:p>
    <w:p w:rsidR="002C36D0" w:rsidRPr="003C60C8" w:rsidRDefault="002C36D0" w:rsidP="002C36D0">
      <w:pPr>
        <w:spacing w:after="80" w:line="276" w:lineRule="auto"/>
        <w:jc w:val="both"/>
        <w:rPr>
          <w:rFonts w:ascii="Times New Roman" w:eastAsia="Times New Roman" w:hAnsi="Times New Roman" w:cs="Times New Roman"/>
          <w:sz w:val="28"/>
          <w:u w:val="single"/>
        </w:rPr>
      </w:pPr>
      <w:r w:rsidRPr="003C60C8">
        <w:rPr>
          <w:rFonts w:ascii="Times New Roman" w:eastAsia="Times New Roman" w:hAnsi="Times New Roman" w:cs="Times New Roman"/>
          <w:sz w:val="28"/>
        </w:rPr>
        <w:t xml:space="preserve">по дисциплине </w:t>
      </w:r>
      <w:r w:rsidRPr="003C60C8">
        <w:rPr>
          <w:rFonts w:ascii="Times New Roman" w:eastAsia="Times New Roman" w:hAnsi="Times New Roman" w:cs="Times New Roman"/>
          <w:sz w:val="28"/>
          <w:u w:val="single"/>
        </w:rPr>
        <w:t>Основы программирования и алгоритмизации</w:t>
      </w:r>
      <w:r w:rsidRPr="003C60C8">
        <w:rPr>
          <w:rFonts w:ascii="Times New Roman" w:eastAsia="Times New Roman" w:hAnsi="Times New Roman" w:cs="Times New Roman"/>
          <w:sz w:val="28"/>
          <w:u w:val="single"/>
        </w:rPr>
        <w:tab/>
      </w:r>
      <w:r w:rsidRPr="003C60C8">
        <w:rPr>
          <w:rFonts w:ascii="Times New Roman" w:eastAsia="Times New Roman" w:hAnsi="Times New Roman" w:cs="Times New Roman"/>
          <w:sz w:val="28"/>
          <w:u w:val="single"/>
        </w:rPr>
        <w:tab/>
      </w:r>
      <w:r w:rsidRPr="003C60C8">
        <w:rPr>
          <w:rFonts w:ascii="Times New Roman" w:eastAsia="Times New Roman" w:hAnsi="Times New Roman" w:cs="Times New Roman"/>
          <w:sz w:val="28"/>
          <w:u w:val="single"/>
        </w:rPr>
        <w:tab/>
      </w:r>
    </w:p>
    <w:p w:rsidR="002C36D0" w:rsidRPr="003C60C8" w:rsidRDefault="002C36D0" w:rsidP="002C36D0">
      <w:pPr>
        <w:spacing w:after="120" w:line="276" w:lineRule="auto"/>
        <w:jc w:val="both"/>
        <w:rPr>
          <w:rFonts w:ascii="Times New Roman" w:eastAsia="Times New Roman" w:hAnsi="Times New Roman" w:cs="Times New Roman"/>
          <w:sz w:val="28"/>
          <w:u w:val="single"/>
        </w:rPr>
      </w:pPr>
      <w:r w:rsidRPr="003C60C8">
        <w:rPr>
          <w:rFonts w:ascii="Times New Roman" w:eastAsia="Times New Roman" w:hAnsi="Times New Roman" w:cs="Times New Roman"/>
          <w:sz w:val="28"/>
        </w:rPr>
        <w:t xml:space="preserve">Тема: </w:t>
      </w:r>
      <w:r w:rsidRPr="003C60C8">
        <w:rPr>
          <w:rFonts w:ascii="Times New Roman" w:eastAsia="Times New Roman" w:hAnsi="Times New Roman" w:cs="Times New Roman"/>
          <w:sz w:val="28"/>
          <w:u w:val="single"/>
        </w:rPr>
        <w:t xml:space="preserve">Разработка </w:t>
      </w:r>
      <w:r w:rsidRPr="003C60C8">
        <w:rPr>
          <w:rFonts w:ascii="Times New Roman" w:hAnsi="Times New Roman" w:cs="Times New Roman"/>
          <w:sz w:val="28"/>
          <w:szCs w:val="28"/>
          <w:u w:val="single"/>
        </w:rPr>
        <w:t xml:space="preserve">калькулятора для расчета количества </w:t>
      </w:r>
      <w:r w:rsidR="00D86B27">
        <w:rPr>
          <w:rFonts w:ascii="Times New Roman" w:hAnsi="Times New Roman" w:cs="Times New Roman"/>
          <w:sz w:val="28"/>
          <w:szCs w:val="28"/>
          <w:u w:val="single"/>
        </w:rPr>
        <w:t>клея</w:t>
      </w:r>
      <w:r w:rsidRPr="003C60C8">
        <w:rPr>
          <w:rFonts w:ascii="Times New Roman" w:hAnsi="Times New Roman" w:cs="Times New Roman"/>
          <w:sz w:val="28"/>
          <w:szCs w:val="28"/>
          <w:u w:val="single"/>
        </w:rPr>
        <w:t xml:space="preserve"> для </w:t>
      </w:r>
      <w:r w:rsidR="00D86B27">
        <w:rPr>
          <w:rFonts w:ascii="Times New Roman" w:hAnsi="Times New Roman" w:cs="Times New Roman"/>
          <w:sz w:val="28"/>
          <w:szCs w:val="28"/>
          <w:u w:val="single"/>
        </w:rPr>
        <w:t>пола в здании с заданной</w:t>
      </w:r>
      <w:r w:rsidR="00D02088">
        <w:rPr>
          <w:rFonts w:ascii="Times New Roman" w:hAnsi="Times New Roman" w:cs="Times New Roman"/>
          <w:sz w:val="28"/>
          <w:szCs w:val="28"/>
          <w:u w:val="single"/>
        </w:rPr>
        <w:t xml:space="preserve"> формой</w:t>
      </w:r>
      <w:r w:rsidRPr="003C60C8">
        <w:rPr>
          <w:rFonts w:ascii="Times New Roman" w:hAnsi="Times New Roman" w:cs="Times New Roman"/>
          <w:sz w:val="28"/>
          <w:szCs w:val="28"/>
          <w:u w:val="single"/>
        </w:rPr>
        <w:t xml:space="preserve"> и размером.</w:t>
      </w:r>
      <w:r w:rsidRPr="003C60C8">
        <w:rPr>
          <w:rFonts w:ascii="Times New Roman" w:eastAsia="Times New Roman" w:hAnsi="Times New Roman" w:cs="Times New Roman"/>
          <w:sz w:val="28"/>
          <w:u w:val="single"/>
        </w:rPr>
        <w:tab/>
      </w:r>
      <w:r w:rsidRPr="003C60C8">
        <w:rPr>
          <w:rFonts w:ascii="Times New Roman" w:eastAsia="Times New Roman" w:hAnsi="Times New Roman" w:cs="Times New Roman"/>
          <w:sz w:val="28"/>
          <w:u w:val="single"/>
        </w:rPr>
        <w:tab/>
      </w:r>
      <w:r w:rsidR="00D86B27">
        <w:rPr>
          <w:rFonts w:ascii="Times New Roman" w:eastAsia="Times New Roman" w:hAnsi="Times New Roman" w:cs="Times New Roman"/>
          <w:sz w:val="28"/>
          <w:u w:val="single"/>
        </w:rPr>
        <w:t xml:space="preserve">                                                            </w:t>
      </w:r>
      <w:r w:rsidRPr="003C60C8">
        <w:rPr>
          <w:rFonts w:ascii="Times New Roman" w:eastAsia="Times New Roman" w:hAnsi="Times New Roman" w:cs="Times New Roman"/>
          <w:sz w:val="28"/>
          <w:u w:val="single"/>
        </w:rPr>
        <w:tab/>
      </w:r>
    </w:p>
    <w:p w:rsidR="002C36D0" w:rsidRPr="003C60C8" w:rsidRDefault="002C36D0" w:rsidP="002C36D0">
      <w:pPr>
        <w:spacing w:after="12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</w:rPr>
      </w:pPr>
      <w:r w:rsidRPr="003C60C8">
        <w:rPr>
          <w:rFonts w:ascii="Times New Roman" w:eastAsia="Times New Roman" w:hAnsi="Times New Roman" w:cs="Times New Roman"/>
          <w:b/>
          <w:bCs/>
          <w:sz w:val="28"/>
        </w:rPr>
        <w:t>Расчётно-пояснительная записка</w:t>
      </w:r>
    </w:p>
    <w:p w:rsidR="002C36D0" w:rsidRPr="003C60C8" w:rsidRDefault="002C36D0" w:rsidP="002C36D0">
      <w:pPr>
        <w:spacing w:line="276" w:lineRule="auto"/>
        <w:rPr>
          <w:rFonts w:ascii="Times New Roman" w:eastAsia="Times New Roman" w:hAnsi="Times New Roman" w:cs="Times New Roman"/>
          <w:sz w:val="28"/>
          <w:u w:val="single"/>
        </w:rPr>
      </w:pPr>
      <w:r w:rsidRPr="003C60C8">
        <w:rPr>
          <w:rFonts w:ascii="Times New Roman" w:eastAsia="Times New Roman" w:hAnsi="Times New Roman" w:cs="Times New Roman"/>
          <w:sz w:val="28"/>
        </w:rPr>
        <w:t xml:space="preserve">Разработал студент                </w:t>
      </w:r>
      <w:r w:rsidRPr="003C60C8">
        <w:rPr>
          <w:rFonts w:ascii="Times New Roman" w:eastAsia="Times New Roman" w:hAnsi="Times New Roman" w:cs="Times New Roman"/>
          <w:sz w:val="28"/>
          <w:u w:val="single"/>
        </w:rPr>
        <w:tab/>
      </w:r>
      <w:r w:rsidRPr="003C60C8">
        <w:rPr>
          <w:rFonts w:ascii="Times New Roman" w:eastAsia="Times New Roman" w:hAnsi="Times New Roman" w:cs="Times New Roman"/>
          <w:sz w:val="28"/>
          <w:u w:val="single"/>
        </w:rPr>
        <w:tab/>
      </w:r>
      <w:r w:rsidRPr="003C60C8">
        <w:rPr>
          <w:rFonts w:ascii="Times New Roman" w:eastAsia="Times New Roman" w:hAnsi="Times New Roman" w:cs="Times New Roman"/>
          <w:sz w:val="28"/>
          <w:u w:val="single"/>
        </w:rPr>
        <w:tab/>
      </w:r>
      <w:r w:rsidRPr="003C60C8">
        <w:rPr>
          <w:rFonts w:ascii="Times New Roman" w:eastAsia="Times New Roman" w:hAnsi="Times New Roman" w:cs="Times New Roman"/>
          <w:sz w:val="28"/>
          <w:u w:val="single"/>
        </w:rPr>
        <w:tab/>
      </w:r>
      <w:r w:rsidRPr="003C60C8">
        <w:rPr>
          <w:rFonts w:ascii="Times New Roman" w:eastAsia="Times New Roman" w:hAnsi="Times New Roman" w:cs="Times New Roman"/>
          <w:sz w:val="28"/>
          <w:u w:val="single"/>
        </w:rPr>
        <w:tab/>
      </w:r>
      <w:r w:rsidR="00D86B27">
        <w:rPr>
          <w:rFonts w:ascii="Times New Roman" w:eastAsia="Times New Roman" w:hAnsi="Times New Roman" w:cs="Times New Roman"/>
          <w:sz w:val="28"/>
          <w:u w:val="single"/>
        </w:rPr>
        <w:t>Е. О. Солдатенко</w:t>
      </w:r>
      <w:r w:rsidRPr="003C60C8">
        <w:rPr>
          <w:rFonts w:ascii="Times New Roman" w:eastAsia="Times New Roman" w:hAnsi="Times New Roman" w:cs="Times New Roman"/>
          <w:sz w:val="28"/>
          <w:u w:val="single"/>
        </w:rPr>
        <w:tab/>
      </w:r>
    </w:p>
    <w:p w:rsidR="002C36D0" w:rsidRPr="003C60C8" w:rsidRDefault="002C36D0" w:rsidP="002C36D0">
      <w:pPr>
        <w:spacing w:line="276" w:lineRule="auto"/>
        <w:ind w:left="221"/>
        <w:rPr>
          <w:rFonts w:ascii="Times New Roman" w:eastAsia="Times New Roman" w:hAnsi="Times New Roman" w:cs="Times New Roman"/>
        </w:rPr>
      </w:pPr>
      <w:r w:rsidRPr="003C60C8">
        <w:rPr>
          <w:rFonts w:ascii="Times New Roman" w:eastAsia="Times New Roman" w:hAnsi="Times New Roman" w:cs="Times New Roman"/>
        </w:rPr>
        <w:t xml:space="preserve">                                                                        </w:t>
      </w:r>
      <w:r w:rsidRPr="003C60C8">
        <w:rPr>
          <w:rFonts w:ascii="Times New Roman" w:eastAsia="Times New Roman" w:hAnsi="Times New Roman" w:cs="Times New Roman"/>
        </w:rPr>
        <w:tab/>
        <w:t xml:space="preserve"> Подпись, дата                              Инициалы, фамилия</w:t>
      </w:r>
    </w:p>
    <w:p w:rsidR="002C36D0" w:rsidRPr="003C60C8" w:rsidRDefault="002C36D0" w:rsidP="002C36D0">
      <w:pPr>
        <w:spacing w:line="276" w:lineRule="auto"/>
        <w:ind w:left="220"/>
        <w:jc w:val="center"/>
        <w:rPr>
          <w:rFonts w:ascii="Times New Roman" w:eastAsia="Times New Roman" w:hAnsi="Times New Roman" w:cs="Times New Roman"/>
          <w:b/>
          <w:bCs/>
          <w:sz w:val="28"/>
        </w:rPr>
      </w:pPr>
    </w:p>
    <w:p w:rsidR="002C36D0" w:rsidRPr="003C60C8" w:rsidRDefault="002C36D0" w:rsidP="002C36D0">
      <w:pPr>
        <w:spacing w:line="276" w:lineRule="auto"/>
        <w:rPr>
          <w:rFonts w:ascii="Times New Roman" w:eastAsia="Times New Roman" w:hAnsi="Times New Roman" w:cs="Times New Roman"/>
          <w:sz w:val="28"/>
          <w:u w:val="single"/>
        </w:rPr>
      </w:pPr>
      <w:r w:rsidRPr="003C60C8">
        <w:rPr>
          <w:rFonts w:ascii="Times New Roman" w:eastAsia="Times New Roman" w:hAnsi="Times New Roman" w:cs="Times New Roman"/>
          <w:sz w:val="28"/>
        </w:rPr>
        <w:t xml:space="preserve">Руководитель                          </w:t>
      </w:r>
      <w:r w:rsidRPr="003C60C8">
        <w:rPr>
          <w:rFonts w:ascii="Times New Roman" w:eastAsia="Times New Roman" w:hAnsi="Times New Roman" w:cs="Times New Roman"/>
          <w:sz w:val="28"/>
          <w:u w:val="single"/>
        </w:rPr>
        <w:tab/>
        <w:t xml:space="preserve">                 </w:t>
      </w:r>
      <w:r w:rsidRPr="003C60C8">
        <w:rPr>
          <w:rFonts w:ascii="Times New Roman" w:eastAsia="Times New Roman" w:hAnsi="Times New Roman" w:cs="Times New Roman"/>
          <w:sz w:val="28"/>
          <w:u w:val="single"/>
        </w:rPr>
        <w:tab/>
      </w:r>
      <w:r w:rsidRPr="003C60C8">
        <w:rPr>
          <w:rFonts w:ascii="Times New Roman" w:eastAsia="Times New Roman" w:hAnsi="Times New Roman" w:cs="Times New Roman"/>
          <w:sz w:val="28"/>
          <w:u w:val="single"/>
        </w:rPr>
        <w:tab/>
      </w:r>
      <w:r w:rsidRPr="003C60C8">
        <w:rPr>
          <w:rFonts w:ascii="Times New Roman" w:eastAsia="Times New Roman" w:hAnsi="Times New Roman" w:cs="Times New Roman"/>
          <w:sz w:val="28"/>
          <w:u w:val="single"/>
        </w:rPr>
        <w:tab/>
        <w:t>О. В. Минакова</w:t>
      </w:r>
      <w:r w:rsidRPr="003C60C8">
        <w:rPr>
          <w:rFonts w:ascii="Times New Roman" w:eastAsia="Times New Roman" w:hAnsi="Times New Roman" w:cs="Times New Roman"/>
          <w:sz w:val="28"/>
          <w:u w:val="single"/>
        </w:rPr>
        <w:tab/>
      </w:r>
    </w:p>
    <w:p w:rsidR="002C36D0" w:rsidRPr="003C60C8" w:rsidRDefault="002C36D0" w:rsidP="002C36D0">
      <w:pPr>
        <w:spacing w:line="276" w:lineRule="auto"/>
        <w:ind w:left="220"/>
        <w:rPr>
          <w:rFonts w:ascii="Times New Roman" w:eastAsia="Times New Roman" w:hAnsi="Times New Roman" w:cs="Times New Roman"/>
        </w:rPr>
      </w:pPr>
      <w:r w:rsidRPr="003C60C8">
        <w:rPr>
          <w:rFonts w:ascii="Times New Roman" w:eastAsia="Times New Roman" w:hAnsi="Times New Roman" w:cs="Times New Roman"/>
        </w:rPr>
        <w:tab/>
      </w:r>
      <w:r w:rsidRPr="003C60C8">
        <w:rPr>
          <w:rFonts w:ascii="Times New Roman" w:eastAsia="Times New Roman" w:hAnsi="Times New Roman" w:cs="Times New Roman"/>
        </w:rPr>
        <w:tab/>
      </w:r>
      <w:r w:rsidRPr="003C60C8">
        <w:rPr>
          <w:rFonts w:ascii="Times New Roman" w:eastAsia="Times New Roman" w:hAnsi="Times New Roman" w:cs="Times New Roman"/>
        </w:rPr>
        <w:tab/>
      </w:r>
      <w:r w:rsidRPr="003C60C8">
        <w:rPr>
          <w:rFonts w:ascii="Times New Roman" w:eastAsia="Times New Roman" w:hAnsi="Times New Roman" w:cs="Times New Roman"/>
        </w:rPr>
        <w:tab/>
      </w:r>
      <w:r w:rsidRPr="003C60C8">
        <w:rPr>
          <w:rFonts w:ascii="Times New Roman" w:eastAsia="Times New Roman" w:hAnsi="Times New Roman" w:cs="Times New Roman"/>
        </w:rPr>
        <w:tab/>
      </w:r>
      <w:r w:rsidRPr="003C60C8">
        <w:rPr>
          <w:rFonts w:ascii="Times New Roman" w:eastAsia="Times New Roman" w:hAnsi="Times New Roman" w:cs="Times New Roman"/>
        </w:rPr>
        <w:tab/>
        <w:t xml:space="preserve"> Подпись, дата                              Инициалы, фамилия</w:t>
      </w:r>
    </w:p>
    <w:p w:rsidR="002C36D0" w:rsidRPr="003C60C8" w:rsidRDefault="002C36D0" w:rsidP="002C36D0">
      <w:pPr>
        <w:spacing w:line="276" w:lineRule="auto"/>
        <w:ind w:left="220"/>
        <w:rPr>
          <w:rFonts w:ascii="Times New Roman" w:eastAsia="Times New Roman" w:hAnsi="Times New Roman" w:cs="Times New Roman"/>
          <w:sz w:val="28"/>
          <w:szCs w:val="28"/>
        </w:rPr>
      </w:pPr>
    </w:p>
    <w:p w:rsidR="002C36D0" w:rsidRPr="003C60C8" w:rsidRDefault="002C36D0" w:rsidP="002C36D0">
      <w:pPr>
        <w:spacing w:line="276" w:lineRule="auto"/>
        <w:ind w:left="220"/>
        <w:rPr>
          <w:rFonts w:ascii="Times New Roman" w:eastAsia="Times New Roman" w:hAnsi="Times New Roman" w:cs="Times New Roman"/>
          <w:sz w:val="28"/>
          <w:szCs w:val="28"/>
        </w:rPr>
      </w:pPr>
    </w:p>
    <w:p w:rsidR="002C36D0" w:rsidRPr="003C60C8" w:rsidRDefault="002C36D0" w:rsidP="002C36D0">
      <w:pPr>
        <w:spacing w:line="276" w:lineRule="auto"/>
        <w:ind w:left="220"/>
        <w:rPr>
          <w:rFonts w:ascii="Times New Roman" w:eastAsia="Times New Roman" w:hAnsi="Times New Roman" w:cs="Times New Roman"/>
          <w:sz w:val="28"/>
          <w:szCs w:val="28"/>
        </w:rPr>
      </w:pPr>
    </w:p>
    <w:p w:rsidR="002C36D0" w:rsidRPr="003C60C8" w:rsidRDefault="002C36D0" w:rsidP="002C36D0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u w:val="single"/>
        </w:rPr>
      </w:pPr>
      <w:proofErr w:type="spellStart"/>
      <w:r w:rsidRPr="003C60C8">
        <w:rPr>
          <w:rFonts w:ascii="Times New Roman" w:eastAsia="Times New Roman" w:hAnsi="Times New Roman" w:cs="Times New Roman"/>
          <w:sz w:val="28"/>
          <w:szCs w:val="28"/>
        </w:rPr>
        <w:t>Нормоконтролер</w:t>
      </w:r>
      <w:proofErr w:type="spellEnd"/>
      <w:r w:rsidRPr="003C60C8">
        <w:rPr>
          <w:rFonts w:ascii="Times New Roman" w:eastAsia="Times New Roman" w:hAnsi="Times New Roman" w:cs="Times New Roman"/>
          <w:sz w:val="28"/>
          <w:szCs w:val="28"/>
        </w:rPr>
        <w:t xml:space="preserve">                     </w:t>
      </w:r>
      <w:r w:rsidRPr="003C60C8"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  <w:r w:rsidRPr="003C60C8"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  <w:r w:rsidRPr="003C60C8"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  <w:r w:rsidRPr="003C60C8"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  <w:r w:rsidRPr="003C60C8">
        <w:rPr>
          <w:rFonts w:ascii="Times New Roman" w:eastAsia="Times New Roman" w:hAnsi="Times New Roman" w:cs="Times New Roman"/>
          <w:sz w:val="28"/>
          <w:szCs w:val="28"/>
          <w:u w:val="single"/>
        </w:rPr>
        <w:tab/>
        <w:t>О. В. Минакова</w:t>
      </w:r>
      <w:r w:rsidRPr="003C60C8"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</w:p>
    <w:p w:rsidR="002C36D0" w:rsidRPr="003C60C8" w:rsidRDefault="002C36D0" w:rsidP="002C36D0">
      <w:pPr>
        <w:spacing w:line="276" w:lineRule="auto"/>
        <w:ind w:left="220"/>
        <w:rPr>
          <w:rFonts w:ascii="Times New Roman" w:eastAsia="Times New Roman" w:hAnsi="Times New Roman" w:cs="Times New Roman"/>
        </w:rPr>
      </w:pPr>
      <w:r w:rsidRPr="003C60C8">
        <w:rPr>
          <w:rFonts w:ascii="Times New Roman" w:eastAsia="Times New Roman" w:hAnsi="Times New Roman" w:cs="Times New Roman"/>
        </w:rPr>
        <w:tab/>
      </w:r>
      <w:r w:rsidRPr="003C60C8">
        <w:rPr>
          <w:rFonts w:ascii="Times New Roman" w:eastAsia="Times New Roman" w:hAnsi="Times New Roman" w:cs="Times New Roman"/>
        </w:rPr>
        <w:tab/>
      </w:r>
      <w:r w:rsidRPr="003C60C8">
        <w:rPr>
          <w:rFonts w:ascii="Times New Roman" w:eastAsia="Times New Roman" w:hAnsi="Times New Roman" w:cs="Times New Roman"/>
        </w:rPr>
        <w:tab/>
      </w:r>
      <w:r w:rsidRPr="003C60C8">
        <w:rPr>
          <w:rFonts w:ascii="Times New Roman" w:eastAsia="Times New Roman" w:hAnsi="Times New Roman" w:cs="Times New Roman"/>
        </w:rPr>
        <w:tab/>
      </w:r>
      <w:r w:rsidRPr="003C60C8">
        <w:rPr>
          <w:rFonts w:ascii="Times New Roman" w:eastAsia="Times New Roman" w:hAnsi="Times New Roman" w:cs="Times New Roman"/>
        </w:rPr>
        <w:tab/>
      </w:r>
      <w:r w:rsidRPr="003C60C8">
        <w:rPr>
          <w:rFonts w:ascii="Times New Roman" w:eastAsia="Times New Roman" w:hAnsi="Times New Roman" w:cs="Times New Roman"/>
        </w:rPr>
        <w:tab/>
        <w:t xml:space="preserve"> Подпись, дата                    Инициалы, фамилия</w:t>
      </w:r>
    </w:p>
    <w:p w:rsidR="002C36D0" w:rsidRPr="003C60C8" w:rsidRDefault="002C36D0" w:rsidP="002C36D0">
      <w:pPr>
        <w:spacing w:line="276" w:lineRule="auto"/>
        <w:ind w:left="220"/>
        <w:rPr>
          <w:rFonts w:ascii="Times New Roman" w:eastAsia="Times New Roman" w:hAnsi="Times New Roman" w:cs="Times New Roman"/>
        </w:rPr>
      </w:pPr>
    </w:p>
    <w:p w:rsidR="002C36D0" w:rsidRPr="003C60C8" w:rsidRDefault="002C36D0" w:rsidP="002C36D0">
      <w:p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C60C8">
        <w:rPr>
          <w:rFonts w:ascii="Times New Roman" w:eastAsia="Times New Roman" w:hAnsi="Times New Roman" w:cs="Times New Roman"/>
          <w:sz w:val="28"/>
          <w:szCs w:val="28"/>
        </w:rPr>
        <w:t>Защищена ______________                                Оценка __________________</w:t>
      </w:r>
    </w:p>
    <w:p w:rsidR="002C36D0" w:rsidRPr="003C60C8" w:rsidRDefault="002C36D0" w:rsidP="002C36D0">
      <w:pPr>
        <w:spacing w:line="276" w:lineRule="auto"/>
        <w:ind w:left="220"/>
        <w:rPr>
          <w:rFonts w:ascii="Times New Roman" w:eastAsia="Times New Roman" w:hAnsi="Times New Roman" w:cs="Times New Roman"/>
        </w:rPr>
      </w:pPr>
      <w:r w:rsidRPr="003C60C8">
        <w:rPr>
          <w:rFonts w:ascii="Times New Roman" w:eastAsia="Times New Roman" w:hAnsi="Times New Roman" w:cs="Times New Roman"/>
        </w:rPr>
        <w:tab/>
      </w:r>
      <w:r w:rsidRPr="003C60C8">
        <w:rPr>
          <w:rFonts w:ascii="Times New Roman" w:eastAsia="Times New Roman" w:hAnsi="Times New Roman" w:cs="Times New Roman"/>
        </w:rPr>
        <w:tab/>
      </w:r>
      <w:r w:rsidRPr="003C60C8">
        <w:rPr>
          <w:rFonts w:ascii="Times New Roman" w:eastAsia="Times New Roman" w:hAnsi="Times New Roman" w:cs="Times New Roman"/>
        </w:rPr>
        <w:tab/>
        <w:t xml:space="preserve"> Дата</w:t>
      </w:r>
    </w:p>
    <w:p w:rsidR="002C36D0" w:rsidRPr="003C60C8" w:rsidRDefault="002C36D0" w:rsidP="002C36D0">
      <w:pPr>
        <w:spacing w:line="276" w:lineRule="auto"/>
        <w:ind w:left="220"/>
        <w:rPr>
          <w:rFonts w:ascii="Times New Roman" w:eastAsia="Times New Roman" w:hAnsi="Times New Roman" w:cs="Times New Roman"/>
        </w:rPr>
      </w:pPr>
    </w:p>
    <w:p w:rsidR="002C36D0" w:rsidRPr="003C60C8" w:rsidRDefault="002C36D0" w:rsidP="002C36D0">
      <w:pPr>
        <w:spacing w:line="276" w:lineRule="auto"/>
        <w:ind w:left="220"/>
        <w:rPr>
          <w:rFonts w:ascii="Times New Roman" w:eastAsia="Times New Roman" w:hAnsi="Times New Roman" w:cs="Times New Roman"/>
        </w:rPr>
      </w:pPr>
    </w:p>
    <w:p w:rsidR="002C36D0" w:rsidRPr="003C60C8" w:rsidRDefault="002C36D0" w:rsidP="002C36D0">
      <w:pPr>
        <w:spacing w:line="276" w:lineRule="auto"/>
        <w:ind w:left="220"/>
        <w:rPr>
          <w:rFonts w:ascii="Times New Roman" w:eastAsia="Times New Roman" w:hAnsi="Times New Roman" w:cs="Times New Roman"/>
        </w:rPr>
      </w:pPr>
    </w:p>
    <w:p w:rsidR="002C36D0" w:rsidRPr="003C60C8" w:rsidRDefault="002C36D0" w:rsidP="002C36D0">
      <w:pPr>
        <w:spacing w:line="276" w:lineRule="auto"/>
        <w:ind w:left="220"/>
        <w:rPr>
          <w:rFonts w:ascii="Times New Roman" w:eastAsia="Times New Roman" w:hAnsi="Times New Roman" w:cs="Times New Roman"/>
        </w:rPr>
      </w:pPr>
    </w:p>
    <w:p w:rsidR="002C36D0" w:rsidRPr="003C60C8" w:rsidRDefault="002C36D0" w:rsidP="002C36D0">
      <w:pPr>
        <w:spacing w:line="276" w:lineRule="auto"/>
        <w:ind w:left="220"/>
        <w:rPr>
          <w:rFonts w:ascii="Times New Roman" w:eastAsia="Times New Roman" w:hAnsi="Times New Roman" w:cs="Times New Roman"/>
        </w:rPr>
      </w:pPr>
    </w:p>
    <w:p w:rsidR="002C36D0" w:rsidRPr="003C60C8" w:rsidRDefault="002C36D0" w:rsidP="002C36D0">
      <w:pPr>
        <w:spacing w:line="276" w:lineRule="auto"/>
        <w:ind w:left="220"/>
        <w:rPr>
          <w:rFonts w:ascii="Times New Roman" w:eastAsia="Times New Roman" w:hAnsi="Times New Roman" w:cs="Times New Roman"/>
        </w:rPr>
      </w:pPr>
    </w:p>
    <w:p w:rsidR="002C36D0" w:rsidRPr="003C60C8" w:rsidRDefault="002C36D0" w:rsidP="002C36D0">
      <w:p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2C36D0" w:rsidRPr="003C60C8" w:rsidRDefault="002C36D0" w:rsidP="002C36D0">
      <w:pPr>
        <w:spacing w:line="276" w:lineRule="auto"/>
        <w:ind w:left="22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3C60C8">
        <w:rPr>
          <w:rFonts w:ascii="Times New Roman" w:eastAsia="Times New Roman" w:hAnsi="Times New Roman" w:cs="Times New Roman"/>
          <w:sz w:val="28"/>
          <w:szCs w:val="28"/>
        </w:rPr>
        <w:t>ВОРОНЕЖ</w:t>
      </w:r>
    </w:p>
    <w:p w:rsidR="002C36D0" w:rsidRPr="003C60C8" w:rsidRDefault="002C36D0" w:rsidP="002C36D0">
      <w:pPr>
        <w:spacing w:line="276" w:lineRule="auto"/>
        <w:ind w:left="22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3C60C8">
        <w:rPr>
          <w:rFonts w:ascii="Times New Roman" w:eastAsia="Times New Roman" w:hAnsi="Times New Roman" w:cs="Times New Roman"/>
          <w:sz w:val="28"/>
          <w:szCs w:val="28"/>
        </w:rPr>
        <w:t>2023</w:t>
      </w:r>
    </w:p>
    <w:p w:rsidR="002C36D0" w:rsidRDefault="002C36D0" w:rsidP="002C36D0">
      <w:pPr>
        <w:spacing w:line="360" w:lineRule="auto"/>
        <w:jc w:val="center"/>
        <w:rPr>
          <w:rFonts w:ascii="Times New Roman" w:eastAsia="Times New Roman" w:hAnsi="Times New Roman" w:cs="Times New Roman"/>
          <w:sz w:val="28"/>
        </w:rPr>
        <w:sectPr w:rsidR="002C36D0" w:rsidSect="008245FB">
          <w:footerReference w:type="default" r:id="rId7"/>
          <w:pgSz w:w="11906" w:h="16838"/>
          <w:pgMar w:top="1134" w:right="851" w:bottom="1134" w:left="1701" w:header="709" w:footer="709" w:gutter="0"/>
          <w:cols w:space="708"/>
          <w:titlePg/>
          <w:docGrid w:linePitch="360"/>
        </w:sectPr>
      </w:pPr>
    </w:p>
    <w:p w:rsidR="002C36D0" w:rsidRPr="003C60C8" w:rsidRDefault="002C36D0" w:rsidP="002C36D0">
      <w:pPr>
        <w:spacing w:line="360" w:lineRule="auto"/>
        <w:jc w:val="center"/>
        <w:rPr>
          <w:rFonts w:ascii="Times New Roman" w:eastAsia="Times New Roman" w:hAnsi="Times New Roman" w:cs="Times New Roman"/>
          <w:sz w:val="28"/>
        </w:rPr>
      </w:pPr>
      <w:r w:rsidRPr="003C60C8">
        <w:rPr>
          <w:rFonts w:ascii="Times New Roman" w:eastAsia="Times New Roman" w:hAnsi="Times New Roman" w:cs="Times New Roman"/>
          <w:sz w:val="28"/>
        </w:rPr>
        <w:lastRenderedPageBreak/>
        <w:t xml:space="preserve">МИНИСТЕРСТВО НАУКИ И ВЫСШЕГО ОБРАЗОВАНИЯ </w:t>
      </w:r>
    </w:p>
    <w:p w:rsidR="002C36D0" w:rsidRPr="003C60C8" w:rsidRDefault="002C36D0" w:rsidP="002C36D0">
      <w:pPr>
        <w:spacing w:line="360" w:lineRule="auto"/>
        <w:jc w:val="center"/>
        <w:rPr>
          <w:rFonts w:ascii="Times New Roman" w:eastAsia="Times New Roman" w:hAnsi="Times New Roman" w:cs="Times New Roman"/>
          <w:sz w:val="28"/>
        </w:rPr>
      </w:pPr>
      <w:r w:rsidRPr="003C60C8">
        <w:rPr>
          <w:rFonts w:ascii="Times New Roman" w:eastAsia="Times New Roman" w:hAnsi="Times New Roman" w:cs="Times New Roman"/>
          <w:sz w:val="28"/>
        </w:rPr>
        <w:t>РОССИЙСКОЙ ФЕДЕРАЦИИ</w:t>
      </w:r>
    </w:p>
    <w:p w:rsidR="002C36D0" w:rsidRPr="003C60C8" w:rsidRDefault="002C36D0" w:rsidP="002C36D0">
      <w:pPr>
        <w:spacing w:line="360" w:lineRule="auto"/>
        <w:jc w:val="center"/>
        <w:rPr>
          <w:rFonts w:ascii="Times New Roman" w:eastAsia="Times New Roman" w:hAnsi="Times New Roman" w:cs="Times New Roman"/>
          <w:sz w:val="28"/>
        </w:rPr>
      </w:pPr>
      <w:r w:rsidRPr="003C60C8">
        <w:rPr>
          <w:rFonts w:ascii="Times New Roman" w:eastAsia="Times New Roman" w:hAnsi="Times New Roman" w:cs="Times New Roman"/>
          <w:sz w:val="28"/>
        </w:rPr>
        <w:t>ФЕДЕРАЛЬНОЕ ГОСУДАРСТВЕННОЕ БЮДЖЕТНОЕ</w:t>
      </w:r>
    </w:p>
    <w:p w:rsidR="002C36D0" w:rsidRPr="003C60C8" w:rsidRDefault="002C36D0" w:rsidP="002C36D0">
      <w:pPr>
        <w:spacing w:line="360" w:lineRule="auto"/>
        <w:jc w:val="center"/>
        <w:rPr>
          <w:rFonts w:ascii="Times New Roman" w:eastAsia="Times New Roman" w:hAnsi="Times New Roman" w:cs="Times New Roman"/>
          <w:sz w:val="28"/>
        </w:rPr>
      </w:pPr>
      <w:r w:rsidRPr="003C60C8">
        <w:rPr>
          <w:rFonts w:ascii="Times New Roman" w:eastAsia="Times New Roman" w:hAnsi="Times New Roman" w:cs="Times New Roman"/>
          <w:sz w:val="28"/>
        </w:rPr>
        <w:t>ОБРАЗОВАТЕЛЬНОЕ УЧРЕЖДЕНИЕ ВЫСШЕГО ОБРАЗОВАНИЯ</w:t>
      </w:r>
    </w:p>
    <w:p w:rsidR="002C36D0" w:rsidRPr="003C60C8" w:rsidRDefault="002C36D0" w:rsidP="002C36D0">
      <w:pPr>
        <w:spacing w:line="360" w:lineRule="auto"/>
        <w:jc w:val="center"/>
        <w:rPr>
          <w:rFonts w:ascii="Times New Roman" w:eastAsia="Times New Roman" w:hAnsi="Times New Roman" w:cs="Times New Roman"/>
          <w:sz w:val="27"/>
        </w:rPr>
      </w:pPr>
      <w:r w:rsidRPr="003C60C8">
        <w:rPr>
          <w:rFonts w:ascii="Times New Roman" w:eastAsia="Times New Roman" w:hAnsi="Times New Roman" w:cs="Times New Roman"/>
          <w:sz w:val="27"/>
        </w:rPr>
        <w:t>«ВОРОНЕЖСКИЙ ГОСУДАРСТВЕННЫЙ ТЕХНИЧЕСКИЙ УНИВЕРСИТЕТ»</w:t>
      </w:r>
    </w:p>
    <w:p w:rsidR="002C36D0" w:rsidRPr="002C36D0" w:rsidRDefault="002C36D0" w:rsidP="002C36D0">
      <w:pPr>
        <w:spacing w:line="360" w:lineRule="auto"/>
        <w:jc w:val="center"/>
        <w:rPr>
          <w:rFonts w:ascii="Times New Roman" w:eastAsia="Times New Roman" w:hAnsi="Times New Roman" w:cs="Times New Roman"/>
          <w:sz w:val="28"/>
        </w:rPr>
      </w:pPr>
      <w:r w:rsidRPr="003C60C8">
        <w:rPr>
          <w:rFonts w:ascii="Times New Roman" w:eastAsia="Times New Roman" w:hAnsi="Times New Roman" w:cs="Times New Roman"/>
          <w:sz w:val="28"/>
        </w:rPr>
        <w:t>(ФГБОУ ВО «ВГТУ», ВГТУ)</w:t>
      </w:r>
    </w:p>
    <w:p w:rsidR="002C36D0" w:rsidRPr="003C60C8" w:rsidRDefault="002C36D0" w:rsidP="002C36D0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u w:val="single"/>
        </w:rPr>
      </w:pPr>
      <w:r w:rsidRPr="003C60C8">
        <w:rPr>
          <w:rFonts w:ascii="Times New Roman" w:eastAsia="Times New Roman" w:hAnsi="Times New Roman" w:cs="Times New Roman"/>
          <w:sz w:val="28"/>
        </w:rPr>
        <w:t xml:space="preserve">Кафедра </w:t>
      </w:r>
      <w:r w:rsidRPr="003C60C8">
        <w:rPr>
          <w:rFonts w:ascii="Times New Roman" w:eastAsia="Times New Roman" w:hAnsi="Times New Roman" w:cs="Times New Roman"/>
          <w:sz w:val="28"/>
          <w:u w:val="single"/>
        </w:rPr>
        <w:t>систем управления и информационных технологий в строительстве</w:t>
      </w:r>
    </w:p>
    <w:p w:rsidR="002C36D0" w:rsidRPr="003C60C8" w:rsidRDefault="002C36D0" w:rsidP="002C36D0">
      <w:pPr>
        <w:spacing w:line="360" w:lineRule="auto"/>
        <w:jc w:val="center"/>
        <w:rPr>
          <w:rFonts w:ascii="Times New Roman" w:eastAsia="Times New Roman" w:hAnsi="Times New Roman" w:cs="Times New Roman"/>
          <w:sz w:val="28"/>
        </w:rPr>
      </w:pPr>
      <w:r w:rsidRPr="003C60C8">
        <w:rPr>
          <w:rFonts w:ascii="Times New Roman" w:eastAsia="Times New Roman" w:hAnsi="Times New Roman" w:cs="Times New Roman"/>
          <w:sz w:val="28"/>
        </w:rPr>
        <w:t>ЗАДАНИЕ</w:t>
      </w:r>
    </w:p>
    <w:p w:rsidR="002C36D0" w:rsidRPr="003C60C8" w:rsidRDefault="002C36D0" w:rsidP="002C36D0">
      <w:pPr>
        <w:spacing w:line="360" w:lineRule="auto"/>
        <w:jc w:val="center"/>
        <w:rPr>
          <w:rFonts w:ascii="Times New Roman" w:eastAsia="Times New Roman" w:hAnsi="Times New Roman" w:cs="Times New Roman"/>
          <w:sz w:val="28"/>
        </w:rPr>
      </w:pPr>
      <w:r w:rsidRPr="003C60C8">
        <w:rPr>
          <w:rFonts w:ascii="Times New Roman" w:eastAsia="Times New Roman" w:hAnsi="Times New Roman" w:cs="Times New Roman"/>
          <w:sz w:val="28"/>
        </w:rPr>
        <w:t>на курсовой проект</w:t>
      </w:r>
    </w:p>
    <w:p w:rsidR="002C36D0" w:rsidRPr="003C60C8" w:rsidRDefault="002C36D0" w:rsidP="002C36D0">
      <w:pPr>
        <w:spacing w:after="80" w:line="360" w:lineRule="auto"/>
        <w:jc w:val="both"/>
        <w:rPr>
          <w:rFonts w:ascii="Times New Roman" w:eastAsia="Times New Roman" w:hAnsi="Times New Roman" w:cs="Times New Roman"/>
          <w:sz w:val="28"/>
          <w:u w:val="single"/>
        </w:rPr>
      </w:pPr>
      <w:r w:rsidRPr="003C60C8">
        <w:rPr>
          <w:rFonts w:ascii="Times New Roman" w:eastAsia="Times New Roman" w:hAnsi="Times New Roman" w:cs="Times New Roman"/>
          <w:sz w:val="28"/>
        </w:rPr>
        <w:t xml:space="preserve">по дисциплине </w:t>
      </w:r>
      <w:r w:rsidRPr="003C60C8">
        <w:rPr>
          <w:rFonts w:ascii="Times New Roman" w:eastAsia="Times New Roman" w:hAnsi="Times New Roman" w:cs="Times New Roman"/>
          <w:sz w:val="28"/>
          <w:u w:val="single"/>
        </w:rPr>
        <w:t>Основы про</w:t>
      </w:r>
      <w:r>
        <w:rPr>
          <w:rFonts w:ascii="Times New Roman" w:eastAsia="Times New Roman" w:hAnsi="Times New Roman" w:cs="Times New Roman"/>
          <w:sz w:val="28"/>
          <w:u w:val="single"/>
        </w:rPr>
        <w:t>граммирования и алгоритмизации</w:t>
      </w:r>
      <w:r>
        <w:rPr>
          <w:rFonts w:ascii="Times New Roman" w:eastAsia="Times New Roman" w:hAnsi="Times New Roman" w:cs="Times New Roman"/>
          <w:sz w:val="28"/>
          <w:u w:val="single"/>
        </w:rPr>
        <w:tab/>
      </w:r>
      <w:r w:rsidRPr="003C60C8">
        <w:rPr>
          <w:rFonts w:ascii="Times New Roman" w:eastAsia="Times New Roman" w:hAnsi="Times New Roman" w:cs="Times New Roman"/>
          <w:sz w:val="28"/>
          <w:u w:val="single"/>
        </w:rPr>
        <w:tab/>
      </w:r>
    </w:p>
    <w:p w:rsidR="002C36D0" w:rsidRPr="003C60C8" w:rsidRDefault="002C36D0" w:rsidP="002C36D0">
      <w:pPr>
        <w:spacing w:after="120" w:line="276" w:lineRule="auto"/>
        <w:jc w:val="both"/>
        <w:rPr>
          <w:rFonts w:ascii="Times New Roman" w:eastAsia="Times New Roman" w:hAnsi="Times New Roman" w:cs="Times New Roman"/>
          <w:sz w:val="28"/>
          <w:u w:val="single"/>
        </w:rPr>
      </w:pPr>
      <w:proofErr w:type="gramStart"/>
      <w:r w:rsidRPr="003C60C8">
        <w:rPr>
          <w:rFonts w:ascii="Times New Roman" w:eastAsia="Times New Roman" w:hAnsi="Times New Roman" w:cs="Times New Roman"/>
          <w:sz w:val="28"/>
        </w:rPr>
        <w:t>Тема:</w:t>
      </w:r>
      <w:r w:rsidRPr="003C60C8">
        <w:rPr>
          <w:rFonts w:ascii="Times New Roman" w:eastAsia="Times New Roman" w:hAnsi="Times New Roman" w:cs="Times New Roman"/>
          <w:sz w:val="28"/>
        </w:rPr>
        <w:tab/>
      </w:r>
      <w:proofErr w:type="gramEnd"/>
      <w:r w:rsidRPr="003C60C8">
        <w:rPr>
          <w:rFonts w:ascii="Times New Roman" w:eastAsia="Times New Roman" w:hAnsi="Times New Roman" w:cs="Times New Roman"/>
          <w:sz w:val="28"/>
        </w:rPr>
        <w:t xml:space="preserve"> </w:t>
      </w:r>
      <w:r w:rsidR="00D02088" w:rsidRPr="003C60C8">
        <w:rPr>
          <w:rFonts w:ascii="Times New Roman" w:eastAsia="Times New Roman" w:hAnsi="Times New Roman" w:cs="Times New Roman"/>
          <w:sz w:val="28"/>
          <w:u w:val="single"/>
        </w:rPr>
        <w:t xml:space="preserve">Разработка </w:t>
      </w:r>
      <w:r w:rsidR="00D02088" w:rsidRPr="003C60C8">
        <w:rPr>
          <w:rFonts w:ascii="Times New Roman" w:hAnsi="Times New Roman" w:cs="Times New Roman"/>
          <w:sz w:val="28"/>
          <w:szCs w:val="28"/>
          <w:u w:val="single"/>
        </w:rPr>
        <w:t xml:space="preserve">калькулятора для расчета количества </w:t>
      </w:r>
      <w:r w:rsidR="00D02088">
        <w:rPr>
          <w:rFonts w:ascii="Times New Roman" w:hAnsi="Times New Roman" w:cs="Times New Roman"/>
          <w:sz w:val="28"/>
          <w:szCs w:val="28"/>
          <w:u w:val="single"/>
        </w:rPr>
        <w:t>клея</w:t>
      </w:r>
      <w:r w:rsidR="00D02088" w:rsidRPr="003C60C8">
        <w:rPr>
          <w:rFonts w:ascii="Times New Roman" w:hAnsi="Times New Roman" w:cs="Times New Roman"/>
          <w:sz w:val="28"/>
          <w:szCs w:val="28"/>
          <w:u w:val="single"/>
        </w:rPr>
        <w:t xml:space="preserve"> для </w:t>
      </w:r>
      <w:r w:rsidR="00D02088">
        <w:rPr>
          <w:rFonts w:ascii="Times New Roman" w:hAnsi="Times New Roman" w:cs="Times New Roman"/>
          <w:sz w:val="28"/>
          <w:szCs w:val="28"/>
          <w:u w:val="single"/>
        </w:rPr>
        <w:t>пола в здании с заданной формой</w:t>
      </w:r>
      <w:r w:rsidR="00D02088" w:rsidRPr="003C60C8">
        <w:rPr>
          <w:rFonts w:ascii="Times New Roman" w:hAnsi="Times New Roman" w:cs="Times New Roman"/>
          <w:sz w:val="28"/>
          <w:szCs w:val="28"/>
          <w:u w:val="single"/>
        </w:rPr>
        <w:t xml:space="preserve"> и размером.</w:t>
      </w:r>
      <w:r w:rsidR="00D02088">
        <w:rPr>
          <w:rFonts w:ascii="Times New Roman" w:hAnsi="Times New Roman" w:cs="Times New Roman"/>
          <w:sz w:val="28"/>
          <w:szCs w:val="28"/>
          <w:u w:val="single"/>
        </w:rPr>
        <w:t xml:space="preserve">                                  </w:t>
      </w:r>
      <w:r w:rsidRPr="003C60C8">
        <w:rPr>
          <w:rFonts w:ascii="Times New Roman" w:eastAsia="Times New Roman" w:hAnsi="Times New Roman" w:cs="Times New Roman"/>
          <w:sz w:val="28"/>
          <w:u w:val="single"/>
        </w:rPr>
        <w:tab/>
        <w:t xml:space="preserve">                  </w:t>
      </w:r>
      <w:r w:rsidRPr="003C60C8">
        <w:rPr>
          <w:rFonts w:ascii="Times New Roman" w:eastAsia="Times New Roman" w:hAnsi="Times New Roman" w:cs="Times New Roman"/>
          <w:sz w:val="28"/>
          <w:u w:val="single"/>
        </w:rPr>
        <w:tab/>
      </w:r>
    </w:p>
    <w:p w:rsidR="002C36D0" w:rsidRPr="003C60C8" w:rsidRDefault="002C36D0" w:rsidP="002C36D0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003C60C8">
        <w:rPr>
          <w:rFonts w:ascii="Times New Roman" w:eastAsia="Times New Roman" w:hAnsi="Times New Roman" w:cs="Times New Roman"/>
          <w:sz w:val="28"/>
          <w:szCs w:val="28"/>
        </w:rPr>
        <w:t xml:space="preserve">Студент группы </w:t>
      </w:r>
      <w:proofErr w:type="spellStart"/>
      <w:r w:rsidRPr="003C60C8">
        <w:rPr>
          <w:rFonts w:ascii="Times New Roman" w:eastAsia="Times New Roman" w:hAnsi="Times New Roman" w:cs="Times New Roman"/>
          <w:sz w:val="28"/>
          <w:szCs w:val="28"/>
          <w:u w:val="single"/>
        </w:rPr>
        <w:t>бИСТ</w:t>
      </w:r>
      <w:proofErr w:type="spellEnd"/>
      <w:r w:rsidRPr="003C60C8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– 235        </w:t>
      </w:r>
      <w:r w:rsidR="00D02088">
        <w:rPr>
          <w:rFonts w:ascii="Times New Roman" w:eastAsia="Times New Roman" w:hAnsi="Times New Roman" w:cs="Times New Roman"/>
          <w:sz w:val="28"/>
          <w:szCs w:val="28"/>
          <w:u w:val="single"/>
        </w:rPr>
        <w:t>Солдатенко Екатерина Олеговна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</w:p>
    <w:p w:rsidR="002C36D0" w:rsidRPr="003C60C8" w:rsidRDefault="002C36D0" w:rsidP="002C36D0">
      <w:pPr>
        <w:spacing w:line="276" w:lineRule="auto"/>
        <w:rPr>
          <w:rFonts w:ascii="Times New Roman" w:eastAsia="Times New Roman" w:hAnsi="Times New Roman" w:cs="Times New Roman"/>
        </w:rPr>
      </w:pPr>
      <w:r w:rsidRPr="003C60C8">
        <w:rPr>
          <w:rFonts w:ascii="Times New Roman" w:eastAsia="Times New Roman" w:hAnsi="Times New Roman" w:cs="Times New Roman"/>
        </w:rPr>
        <w:tab/>
      </w:r>
      <w:r w:rsidRPr="003C60C8">
        <w:rPr>
          <w:rFonts w:ascii="Times New Roman" w:eastAsia="Times New Roman" w:hAnsi="Times New Roman" w:cs="Times New Roman"/>
        </w:rPr>
        <w:tab/>
      </w:r>
      <w:r w:rsidRPr="003C60C8">
        <w:rPr>
          <w:rFonts w:ascii="Times New Roman" w:eastAsia="Times New Roman" w:hAnsi="Times New Roman" w:cs="Times New Roman"/>
        </w:rPr>
        <w:tab/>
      </w:r>
      <w:r w:rsidRPr="003C60C8">
        <w:rPr>
          <w:rFonts w:ascii="Times New Roman" w:eastAsia="Times New Roman" w:hAnsi="Times New Roman" w:cs="Times New Roman"/>
        </w:rPr>
        <w:tab/>
      </w:r>
      <w:r w:rsidRPr="003C60C8">
        <w:rPr>
          <w:rFonts w:ascii="Times New Roman" w:eastAsia="Times New Roman" w:hAnsi="Times New Roman" w:cs="Times New Roman"/>
        </w:rPr>
        <w:tab/>
      </w:r>
      <w:r w:rsidRPr="003C60C8">
        <w:rPr>
          <w:rFonts w:ascii="Times New Roman" w:eastAsia="Times New Roman" w:hAnsi="Times New Roman" w:cs="Times New Roman"/>
        </w:rPr>
        <w:tab/>
        <w:t xml:space="preserve">       Фамилия, имя, отчество</w:t>
      </w:r>
    </w:p>
    <w:p w:rsidR="002C36D0" w:rsidRPr="003C60C8" w:rsidRDefault="002C36D0" w:rsidP="002C36D0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003C60C8">
        <w:rPr>
          <w:rFonts w:ascii="Times New Roman" w:eastAsia="Times New Roman" w:hAnsi="Times New Roman" w:cs="Times New Roman"/>
          <w:sz w:val="28"/>
          <w:szCs w:val="28"/>
        </w:rPr>
        <w:t xml:space="preserve">Технические условия </w:t>
      </w:r>
      <w:r w:rsidRPr="003C60C8">
        <w:rPr>
          <w:rFonts w:ascii="Times New Roman" w:eastAsia="Times New Roman" w:hAnsi="Times New Roman" w:cs="Times New Roman"/>
          <w:sz w:val="28"/>
          <w:szCs w:val="28"/>
          <w:u w:val="single"/>
          <w:lang w:val="en-US"/>
        </w:rPr>
        <w:t>Windows</w:t>
      </w:r>
      <w:r w:rsidRPr="003C60C8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11, </w:t>
      </w:r>
      <w:proofErr w:type="spellStart"/>
      <w:r w:rsidRPr="003C60C8">
        <w:rPr>
          <w:rFonts w:ascii="Times New Roman" w:eastAsia="Times New Roman" w:hAnsi="Times New Roman" w:cs="Times New Roman"/>
          <w:sz w:val="28"/>
          <w:szCs w:val="28"/>
          <w:u w:val="single"/>
          <w:lang w:val="en-US"/>
        </w:rPr>
        <w:t>MicrosoftVisualStudio</w:t>
      </w:r>
      <w:proofErr w:type="spellEnd"/>
      <w:r w:rsidRPr="003C60C8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2022, язык программирования </w:t>
      </w:r>
      <w:r w:rsidRPr="003C60C8">
        <w:rPr>
          <w:rFonts w:ascii="Times New Roman" w:eastAsia="Times New Roman" w:hAnsi="Times New Roman" w:cs="Times New Roman"/>
          <w:sz w:val="28"/>
          <w:szCs w:val="28"/>
          <w:u w:val="single"/>
          <w:lang w:val="en-US"/>
        </w:rPr>
        <w:t>C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  <w:r w:rsidRPr="003C60C8"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  <w:r w:rsidRPr="003C60C8"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</w:p>
    <w:p w:rsidR="002C36D0" w:rsidRPr="003C60C8" w:rsidRDefault="002C36D0" w:rsidP="002C36D0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:rsidR="002C36D0" w:rsidRPr="003C60C8" w:rsidRDefault="002C36D0" w:rsidP="002C36D0">
      <w:p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C60C8">
        <w:rPr>
          <w:rFonts w:ascii="Times New Roman" w:eastAsia="Times New Roman" w:hAnsi="Times New Roman" w:cs="Times New Roman"/>
          <w:sz w:val="28"/>
          <w:szCs w:val="28"/>
        </w:rPr>
        <w:t>Содержание и объём проекта (графические работы, расчёты и прочее):</w:t>
      </w:r>
    </w:p>
    <w:p w:rsidR="002C36D0" w:rsidRPr="003C60C8" w:rsidRDefault="002C36D0" w:rsidP="002C36D0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003C60C8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    стр.,     </w:t>
      </w:r>
      <w:proofErr w:type="gramStart"/>
      <w:r w:rsidRPr="003C60C8">
        <w:rPr>
          <w:rFonts w:ascii="Times New Roman" w:eastAsia="Times New Roman" w:hAnsi="Times New Roman" w:cs="Times New Roman"/>
          <w:sz w:val="28"/>
          <w:szCs w:val="28"/>
          <w:u w:val="single"/>
        </w:rPr>
        <w:t>рису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>нков.,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   таб., приложение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  <w:r w:rsidRPr="003C60C8"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</w:p>
    <w:p w:rsidR="002C36D0" w:rsidRPr="003C60C8" w:rsidRDefault="002C36D0" w:rsidP="002C36D0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:rsidR="002C36D0" w:rsidRPr="003C60C8" w:rsidRDefault="002C36D0" w:rsidP="002C36D0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003C60C8">
        <w:rPr>
          <w:rFonts w:ascii="Times New Roman" w:eastAsia="Times New Roman" w:hAnsi="Times New Roman" w:cs="Times New Roman"/>
          <w:sz w:val="28"/>
          <w:szCs w:val="28"/>
        </w:rPr>
        <w:t xml:space="preserve">Сроки выполнения этапов </w:t>
      </w:r>
      <w:r w:rsidRPr="003C60C8">
        <w:rPr>
          <w:rFonts w:ascii="Times New Roman" w:eastAsia="Times New Roman" w:hAnsi="Times New Roman" w:cs="Times New Roman"/>
          <w:sz w:val="28"/>
          <w:szCs w:val="28"/>
          <w:u w:val="single"/>
        </w:rPr>
        <w:t>анализ и постановка задачи (10.09.2023 – 5.10.2023); разработка пошаговой детализации программы (06.10.2023 – 11.11. 2023); реализация программы (11.11.2023 – 05.12.2023); тестирование программы (06.12.2023 – 11.12.2023); оформление пояснительной записки (11.12.2023 – 14.12.2023)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  <w:r w:rsidRPr="003C60C8"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  <w:r w:rsidRPr="003C60C8"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  <w:r w:rsidRPr="003C60C8"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</w:p>
    <w:p w:rsidR="002C36D0" w:rsidRPr="003C60C8" w:rsidRDefault="002C36D0" w:rsidP="002C36D0">
      <w:p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C60C8">
        <w:rPr>
          <w:rFonts w:ascii="Times New Roman" w:eastAsia="Times New Roman" w:hAnsi="Times New Roman" w:cs="Times New Roman"/>
          <w:sz w:val="28"/>
          <w:szCs w:val="28"/>
        </w:rPr>
        <w:t xml:space="preserve">Срок защиты курсового проекта </w:t>
      </w:r>
    </w:p>
    <w:p w:rsidR="002C36D0" w:rsidRPr="003C60C8" w:rsidRDefault="002C36D0" w:rsidP="002C36D0">
      <w:p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2C36D0" w:rsidRPr="003C60C8" w:rsidRDefault="002C36D0" w:rsidP="002C36D0">
      <w:pPr>
        <w:spacing w:line="276" w:lineRule="auto"/>
        <w:rPr>
          <w:rFonts w:ascii="Times New Roman" w:eastAsia="Times New Roman" w:hAnsi="Times New Roman" w:cs="Times New Roman"/>
          <w:sz w:val="28"/>
          <w:u w:val="single"/>
        </w:rPr>
      </w:pPr>
      <w:r w:rsidRPr="003C60C8">
        <w:rPr>
          <w:rFonts w:ascii="Times New Roman" w:eastAsia="Times New Roman" w:hAnsi="Times New Roman" w:cs="Times New Roman"/>
          <w:sz w:val="28"/>
          <w:szCs w:val="28"/>
        </w:rPr>
        <w:t>Руководитель</w:t>
      </w:r>
      <w:r w:rsidRPr="003C60C8">
        <w:rPr>
          <w:rFonts w:ascii="Times New Roman" w:eastAsia="Times New Roman" w:hAnsi="Times New Roman" w:cs="Times New Roman"/>
          <w:sz w:val="28"/>
        </w:rPr>
        <w:t xml:space="preserve">                         </w:t>
      </w:r>
      <w:r w:rsidRPr="003C60C8">
        <w:rPr>
          <w:rFonts w:ascii="Times New Roman" w:eastAsia="Times New Roman" w:hAnsi="Times New Roman" w:cs="Times New Roman"/>
          <w:sz w:val="28"/>
          <w:u w:val="single"/>
        </w:rPr>
        <w:tab/>
      </w:r>
      <w:r w:rsidRPr="003C60C8">
        <w:rPr>
          <w:rFonts w:ascii="Times New Roman" w:eastAsia="Times New Roman" w:hAnsi="Times New Roman" w:cs="Times New Roman"/>
          <w:sz w:val="28"/>
          <w:u w:val="single"/>
        </w:rPr>
        <w:tab/>
      </w:r>
      <w:r w:rsidRPr="003C60C8">
        <w:rPr>
          <w:rFonts w:ascii="Times New Roman" w:eastAsia="Times New Roman" w:hAnsi="Times New Roman" w:cs="Times New Roman"/>
          <w:sz w:val="28"/>
          <w:u w:val="single"/>
        </w:rPr>
        <w:tab/>
      </w:r>
      <w:r w:rsidRPr="003C60C8">
        <w:rPr>
          <w:rFonts w:ascii="Times New Roman" w:eastAsia="Times New Roman" w:hAnsi="Times New Roman" w:cs="Times New Roman"/>
          <w:sz w:val="28"/>
          <w:u w:val="single"/>
        </w:rPr>
        <w:tab/>
        <w:t xml:space="preserve">         О. В. Минакова</w:t>
      </w:r>
      <w:r w:rsidRPr="003C60C8">
        <w:rPr>
          <w:rFonts w:ascii="Times New Roman" w:eastAsia="Times New Roman" w:hAnsi="Times New Roman" w:cs="Times New Roman"/>
          <w:sz w:val="28"/>
          <w:u w:val="single"/>
        </w:rPr>
        <w:tab/>
      </w:r>
    </w:p>
    <w:p w:rsidR="002C36D0" w:rsidRPr="003C60C8" w:rsidRDefault="002C36D0" w:rsidP="002C36D0">
      <w:pPr>
        <w:spacing w:line="276" w:lineRule="auto"/>
        <w:rPr>
          <w:rFonts w:ascii="Times New Roman" w:eastAsia="Times New Roman" w:hAnsi="Times New Roman" w:cs="Times New Roman"/>
          <w:sz w:val="28"/>
          <w:u w:val="single"/>
        </w:rPr>
      </w:pPr>
      <w:r w:rsidRPr="003C60C8">
        <w:rPr>
          <w:rFonts w:ascii="Times New Roman" w:eastAsia="Times New Roman" w:hAnsi="Times New Roman" w:cs="Times New Roman"/>
          <w:sz w:val="28"/>
        </w:rPr>
        <w:t xml:space="preserve">                                                     </w:t>
      </w:r>
      <w:r w:rsidRPr="003C60C8">
        <w:rPr>
          <w:rFonts w:ascii="Times New Roman" w:eastAsia="Times New Roman" w:hAnsi="Times New Roman" w:cs="Times New Roman"/>
        </w:rPr>
        <w:t>Подпись, дата                              Инициалы, фамилия</w:t>
      </w:r>
    </w:p>
    <w:p w:rsidR="002C36D0" w:rsidRPr="003C60C8" w:rsidRDefault="002C36D0" w:rsidP="002C36D0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:rsidR="002C36D0" w:rsidRPr="003C60C8" w:rsidRDefault="002C36D0" w:rsidP="002C36D0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003C60C8">
        <w:rPr>
          <w:rFonts w:ascii="Times New Roman" w:eastAsia="Times New Roman" w:hAnsi="Times New Roman" w:cs="Times New Roman"/>
          <w:sz w:val="28"/>
          <w:szCs w:val="28"/>
        </w:rPr>
        <w:t xml:space="preserve">Задание принял студент       </w:t>
      </w:r>
      <w:r w:rsidRPr="003C60C8"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  <w:r w:rsidRPr="003C60C8"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  <w:r w:rsidRPr="003C60C8"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  <w:r w:rsidRPr="003C60C8">
        <w:rPr>
          <w:rFonts w:ascii="Times New Roman" w:eastAsia="Times New Roman" w:hAnsi="Times New Roman" w:cs="Times New Roman"/>
          <w:sz w:val="28"/>
          <w:szCs w:val="28"/>
          <w:u w:val="single"/>
        </w:rPr>
        <w:tab/>
        <w:t xml:space="preserve">         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>Е.</w:t>
      </w:r>
      <w:r w:rsidR="00BF4007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О. Солдатенко</w:t>
      </w:r>
      <w:r w:rsidRPr="003C60C8">
        <w:rPr>
          <w:rFonts w:ascii="Times New Roman" w:eastAsia="Times New Roman" w:hAnsi="Times New Roman" w:cs="Times New Roman"/>
          <w:sz w:val="28"/>
          <w:szCs w:val="28"/>
          <w:u w:val="single"/>
        </w:rPr>
        <w:tab/>
        <w:t xml:space="preserve">  </w:t>
      </w:r>
    </w:p>
    <w:p w:rsidR="002C36D0" w:rsidRPr="003C60C8" w:rsidRDefault="002C36D0" w:rsidP="002C36D0">
      <w:pPr>
        <w:spacing w:line="276" w:lineRule="auto"/>
        <w:ind w:firstLine="708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003C60C8">
        <w:rPr>
          <w:rFonts w:ascii="Times New Roman" w:eastAsia="Times New Roman" w:hAnsi="Times New Roman" w:cs="Times New Roman"/>
        </w:rPr>
        <w:t xml:space="preserve">                                                            Подпись, дата                              Инициалы, фамилия</w:t>
      </w:r>
      <w:r w:rsidRPr="003C60C8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    </w:t>
      </w:r>
    </w:p>
    <w:p w:rsidR="002C36D0" w:rsidRPr="003C60C8" w:rsidRDefault="002C36D0" w:rsidP="002C36D0">
      <w:pPr>
        <w:spacing w:line="276" w:lineRule="auto"/>
        <w:ind w:firstLine="708"/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:rsidR="002C36D0" w:rsidRDefault="002C36D0" w:rsidP="002C36D0">
      <w:pPr>
        <w:spacing w:line="276" w:lineRule="auto"/>
        <w:ind w:firstLine="708"/>
        <w:rPr>
          <w:rFonts w:ascii="Times New Roman" w:eastAsia="Times New Roman" w:hAnsi="Times New Roman"/>
          <w:sz w:val="28"/>
          <w:szCs w:val="28"/>
          <w:u w:val="single"/>
        </w:rPr>
      </w:pPr>
    </w:p>
    <w:p w:rsidR="002C36D0" w:rsidRPr="001F75B8" w:rsidRDefault="002C36D0" w:rsidP="002C36D0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F75B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Замечания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руководителя</w:t>
      </w:r>
    </w:p>
    <w:p w:rsidR="002C36D0" w:rsidRDefault="002C36D0" w:rsidP="002C36D0">
      <w:pPr>
        <w:spacing w:line="276" w:lineRule="auto"/>
        <w:ind w:firstLine="708"/>
        <w:rPr>
          <w:rFonts w:ascii="Times New Roman" w:eastAsia="Times New Roman" w:hAnsi="Times New Roman"/>
          <w:sz w:val="28"/>
          <w:szCs w:val="28"/>
          <w:u w:val="single"/>
        </w:rPr>
      </w:pPr>
    </w:p>
    <w:p w:rsidR="002C36D0" w:rsidRDefault="002C36D0" w:rsidP="002C36D0">
      <w:pPr>
        <w:spacing w:line="276" w:lineRule="auto"/>
        <w:ind w:firstLine="708"/>
        <w:rPr>
          <w:rFonts w:ascii="Times New Roman" w:eastAsia="Times New Roman" w:hAnsi="Times New Roman"/>
          <w:sz w:val="28"/>
          <w:szCs w:val="28"/>
          <w:u w:val="single"/>
        </w:rPr>
      </w:pPr>
    </w:p>
    <w:p w:rsidR="002C36D0" w:rsidRDefault="002C36D0" w:rsidP="002C36D0">
      <w:pPr>
        <w:spacing w:line="276" w:lineRule="auto"/>
        <w:ind w:firstLine="708"/>
        <w:rPr>
          <w:rFonts w:ascii="Times New Roman" w:eastAsia="Times New Roman" w:hAnsi="Times New Roman"/>
          <w:sz w:val="28"/>
          <w:szCs w:val="28"/>
          <w:u w:val="single"/>
        </w:rPr>
      </w:pPr>
    </w:p>
    <w:p w:rsidR="002C36D0" w:rsidRDefault="002C36D0" w:rsidP="002C36D0">
      <w:pPr>
        <w:spacing w:line="276" w:lineRule="auto"/>
        <w:ind w:firstLine="708"/>
        <w:rPr>
          <w:rFonts w:ascii="Times New Roman" w:eastAsia="Times New Roman" w:hAnsi="Times New Roman"/>
          <w:sz w:val="28"/>
          <w:szCs w:val="28"/>
          <w:u w:val="single"/>
        </w:rPr>
      </w:pPr>
    </w:p>
    <w:p w:rsidR="002C36D0" w:rsidRDefault="002C36D0" w:rsidP="002C36D0">
      <w:pPr>
        <w:spacing w:line="276" w:lineRule="auto"/>
        <w:ind w:firstLine="708"/>
        <w:rPr>
          <w:rFonts w:ascii="Times New Roman" w:eastAsia="Times New Roman" w:hAnsi="Times New Roman"/>
          <w:sz w:val="28"/>
          <w:szCs w:val="28"/>
          <w:u w:val="single"/>
        </w:rPr>
      </w:pPr>
    </w:p>
    <w:p w:rsidR="002C36D0" w:rsidRDefault="002C36D0" w:rsidP="002C36D0">
      <w:pPr>
        <w:spacing w:line="276" w:lineRule="auto"/>
        <w:ind w:firstLine="708"/>
        <w:rPr>
          <w:rFonts w:ascii="Times New Roman" w:eastAsia="Times New Roman" w:hAnsi="Times New Roman"/>
          <w:sz w:val="28"/>
          <w:szCs w:val="28"/>
          <w:u w:val="single"/>
        </w:rPr>
      </w:pPr>
    </w:p>
    <w:p w:rsidR="002C36D0" w:rsidRDefault="002C36D0" w:rsidP="002C36D0">
      <w:pPr>
        <w:spacing w:line="276" w:lineRule="auto"/>
        <w:ind w:firstLine="708"/>
        <w:rPr>
          <w:rFonts w:ascii="Times New Roman" w:eastAsia="Times New Roman" w:hAnsi="Times New Roman"/>
          <w:sz w:val="28"/>
          <w:szCs w:val="28"/>
          <w:u w:val="single"/>
        </w:rPr>
      </w:pPr>
    </w:p>
    <w:p w:rsidR="002C36D0" w:rsidRDefault="002C36D0" w:rsidP="002C36D0">
      <w:pPr>
        <w:spacing w:line="276" w:lineRule="auto"/>
        <w:ind w:firstLine="708"/>
        <w:rPr>
          <w:rFonts w:ascii="Times New Roman" w:eastAsia="Times New Roman" w:hAnsi="Times New Roman"/>
          <w:sz w:val="28"/>
          <w:szCs w:val="28"/>
          <w:u w:val="single"/>
        </w:rPr>
      </w:pPr>
    </w:p>
    <w:p w:rsidR="002C36D0" w:rsidRDefault="002C36D0" w:rsidP="002C36D0">
      <w:pPr>
        <w:spacing w:line="276" w:lineRule="auto"/>
        <w:ind w:firstLine="708"/>
        <w:rPr>
          <w:rFonts w:ascii="Times New Roman" w:eastAsia="Times New Roman" w:hAnsi="Times New Roman"/>
          <w:sz w:val="28"/>
          <w:szCs w:val="28"/>
          <w:u w:val="single"/>
        </w:rPr>
      </w:pPr>
    </w:p>
    <w:p w:rsidR="002C36D0" w:rsidRDefault="002C36D0" w:rsidP="002C36D0">
      <w:pPr>
        <w:spacing w:line="276" w:lineRule="auto"/>
        <w:ind w:firstLine="708"/>
        <w:rPr>
          <w:rFonts w:ascii="Times New Roman" w:eastAsia="Times New Roman" w:hAnsi="Times New Roman"/>
          <w:sz w:val="28"/>
          <w:szCs w:val="28"/>
          <w:u w:val="single"/>
        </w:rPr>
      </w:pPr>
    </w:p>
    <w:p w:rsidR="002C36D0" w:rsidRDefault="002C36D0" w:rsidP="002C36D0">
      <w:pPr>
        <w:spacing w:line="276" w:lineRule="auto"/>
        <w:ind w:firstLine="708"/>
        <w:rPr>
          <w:rFonts w:ascii="Times New Roman" w:eastAsia="Times New Roman" w:hAnsi="Times New Roman"/>
          <w:sz w:val="28"/>
          <w:szCs w:val="28"/>
          <w:u w:val="single"/>
        </w:rPr>
      </w:pPr>
    </w:p>
    <w:p w:rsidR="002C36D0" w:rsidRDefault="002C36D0" w:rsidP="002C36D0">
      <w:pPr>
        <w:spacing w:line="276" w:lineRule="auto"/>
        <w:ind w:firstLine="708"/>
        <w:rPr>
          <w:rFonts w:ascii="Times New Roman" w:eastAsia="Times New Roman" w:hAnsi="Times New Roman"/>
          <w:sz w:val="28"/>
          <w:szCs w:val="28"/>
          <w:u w:val="single"/>
        </w:rPr>
      </w:pPr>
    </w:p>
    <w:p w:rsidR="002C36D0" w:rsidRDefault="002C36D0" w:rsidP="002C36D0">
      <w:pPr>
        <w:spacing w:line="276" w:lineRule="auto"/>
        <w:ind w:firstLine="708"/>
        <w:rPr>
          <w:rFonts w:ascii="Times New Roman" w:eastAsia="Times New Roman" w:hAnsi="Times New Roman"/>
          <w:sz w:val="28"/>
          <w:szCs w:val="28"/>
          <w:u w:val="single"/>
        </w:rPr>
      </w:pPr>
    </w:p>
    <w:p w:rsidR="002C36D0" w:rsidRDefault="002C36D0" w:rsidP="002C36D0">
      <w:pPr>
        <w:spacing w:line="276" w:lineRule="auto"/>
        <w:ind w:firstLine="708"/>
        <w:rPr>
          <w:rFonts w:ascii="Times New Roman" w:eastAsia="Times New Roman" w:hAnsi="Times New Roman"/>
          <w:sz w:val="28"/>
          <w:szCs w:val="28"/>
          <w:u w:val="single"/>
        </w:rPr>
      </w:pPr>
    </w:p>
    <w:p w:rsidR="002C36D0" w:rsidRDefault="002C36D0" w:rsidP="002C36D0">
      <w:pPr>
        <w:spacing w:line="276" w:lineRule="auto"/>
        <w:ind w:firstLine="708"/>
        <w:rPr>
          <w:rFonts w:ascii="Times New Roman" w:eastAsia="Times New Roman" w:hAnsi="Times New Roman"/>
          <w:sz w:val="28"/>
          <w:szCs w:val="28"/>
          <w:u w:val="single"/>
        </w:rPr>
      </w:pPr>
    </w:p>
    <w:p w:rsidR="002C36D0" w:rsidRDefault="002C36D0" w:rsidP="002C36D0">
      <w:pPr>
        <w:spacing w:line="276" w:lineRule="auto"/>
        <w:ind w:firstLine="708"/>
        <w:rPr>
          <w:rFonts w:ascii="Times New Roman" w:eastAsia="Times New Roman" w:hAnsi="Times New Roman"/>
          <w:sz w:val="28"/>
          <w:szCs w:val="28"/>
          <w:u w:val="single"/>
        </w:rPr>
      </w:pPr>
    </w:p>
    <w:p w:rsidR="002C36D0" w:rsidRDefault="002C36D0" w:rsidP="002C36D0">
      <w:pPr>
        <w:spacing w:line="276" w:lineRule="auto"/>
        <w:ind w:firstLine="708"/>
        <w:rPr>
          <w:rFonts w:ascii="Times New Roman" w:eastAsia="Times New Roman" w:hAnsi="Times New Roman"/>
          <w:sz w:val="28"/>
          <w:szCs w:val="28"/>
          <w:u w:val="single"/>
        </w:rPr>
      </w:pPr>
    </w:p>
    <w:p w:rsidR="002C36D0" w:rsidRDefault="002C36D0" w:rsidP="002C36D0">
      <w:pPr>
        <w:spacing w:line="276" w:lineRule="auto"/>
        <w:ind w:firstLine="708"/>
        <w:rPr>
          <w:rFonts w:ascii="Times New Roman" w:eastAsia="Times New Roman" w:hAnsi="Times New Roman"/>
          <w:sz w:val="28"/>
          <w:szCs w:val="28"/>
          <w:u w:val="single"/>
        </w:rPr>
      </w:pPr>
    </w:p>
    <w:p w:rsidR="002C36D0" w:rsidRDefault="002C36D0" w:rsidP="002C36D0">
      <w:pPr>
        <w:spacing w:line="276" w:lineRule="auto"/>
        <w:ind w:firstLine="708"/>
        <w:rPr>
          <w:rFonts w:ascii="Times New Roman" w:eastAsia="Times New Roman" w:hAnsi="Times New Roman"/>
          <w:sz w:val="28"/>
          <w:szCs w:val="28"/>
          <w:u w:val="single"/>
        </w:rPr>
      </w:pPr>
    </w:p>
    <w:p w:rsidR="002C36D0" w:rsidRDefault="002C36D0" w:rsidP="002C36D0">
      <w:pPr>
        <w:spacing w:line="276" w:lineRule="auto"/>
        <w:ind w:firstLine="708"/>
        <w:rPr>
          <w:rFonts w:ascii="Times New Roman" w:eastAsia="Times New Roman" w:hAnsi="Times New Roman"/>
          <w:sz w:val="28"/>
          <w:szCs w:val="28"/>
          <w:u w:val="single"/>
        </w:rPr>
      </w:pPr>
    </w:p>
    <w:p w:rsidR="002C36D0" w:rsidRDefault="002C36D0" w:rsidP="002C36D0">
      <w:pPr>
        <w:spacing w:line="276" w:lineRule="auto"/>
        <w:ind w:firstLine="708"/>
        <w:rPr>
          <w:rFonts w:ascii="Times New Roman" w:eastAsia="Times New Roman" w:hAnsi="Times New Roman"/>
          <w:sz w:val="28"/>
          <w:szCs w:val="28"/>
          <w:u w:val="single"/>
        </w:rPr>
      </w:pPr>
    </w:p>
    <w:p w:rsidR="002C36D0" w:rsidRDefault="002C36D0" w:rsidP="002C36D0">
      <w:pPr>
        <w:spacing w:line="276" w:lineRule="auto"/>
        <w:ind w:firstLine="708"/>
        <w:rPr>
          <w:rFonts w:ascii="Times New Roman" w:eastAsia="Times New Roman" w:hAnsi="Times New Roman"/>
          <w:sz w:val="28"/>
          <w:szCs w:val="28"/>
          <w:u w:val="single"/>
        </w:rPr>
      </w:pPr>
    </w:p>
    <w:p w:rsidR="002C36D0" w:rsidRDefault="002C36D0" w:rsidP="002C36D0">
      <w:pPr>
        <w:spacing w:line="276" w:lineRule="auto"/>
        <w:ind w:firstLine="708"/>
        <w:rPr>
          <w:rFonts w:ascii="Times New Roman" w:eastAsia="Times New Roman" w:hAnsi="Times New Roman"/>
          <w:sz w:val="28"/>
          <w:szCs w:val="28"/>
          <w:u w:val="single"/>
        </w:rPr>
      </w:pPr>
    </w:p>
    <w:p w:rsidR="002C36D0" w:rsidRDefault="002C36D0" w:rsidP="002C36D0">
      <w:pPr>
        <w:spacing w:line="276" w:lineRule="auto"/>
        <w:ind w:firstLine="708"/>
        <w:rPr>
          <w:rFonts w:ascii="Times New Roman" w:eastAsia="Times New Roman" w:hAnsi="Times New Roman"/>
          <w:sz w:val="28"/>
          <w:szCs w:val="28"/>
          <w:u w:val="single"/>
        </w:rPr>
      </w:pPr>
    </w:p>
    <w:p w:rsidR="002C36D0" w:rsidRDefault="002C36D0" w:rsidP="002C36D0">
      <w:pPr>
        <w:spacing w:line="276" w:lineRule="auto"/>
        <w:ind w:firstLine="708"/>
        <w:rPr>
          <w:rFonts w:ascii="Times New Roman" w:eastAsia="Times New Roman" w:hAnsi="Times New Roman"/>
          <w:sz w:val="28"/>
          <w:szCs w:val="28"/>
          <w:u w:val="single"/>
        </w:rPr>
      </w:pPr>
    </w:p>
    <w:p w:rsidR="002C36D0" w:rsidRDefault="002C36D0" w:rsidP="002C36D0">
      <w:pPr>
        <w:spacing w:line="276" w:lineRule="auto"/>
        <w:ind w:firstLine="708"/>
        <w:rPr>
          <w:rFonts w:ascii="Times New Roman" w:eastAsia="Times New Roman" w:hAnsi="Times New Roman"/>
          <w:sz w:val="28"/>
          <w:szCs w:val="28"/>
          <w:u w:val="single"/>
        </w:rPr>
      </w:pPr>
    </w:p>
    <w:p w:rsidR="002C36D0" w:rsidRDefault="002C36D0" w:rsidP="002C36D0">
      <w:pPr>
        <w:spacing w:line="276" w:lineRule="auto"/>
        <w:ind w:firstLine="708"/>
        <w:rPr>
          <w:rFonts w:ascii="Times New Roman" w:eastAsia="Times New Roman" w:hAnsi="Times New Roman"/>
          <w:sz w:val="28"/>
          <w:szCs w:val="28"/>
          <w:u w:val="single"/>
        </w:rPr>
      </w:pPr>
    </w:p>
    <w:p w:rsidR="002C36D0" w:rsidRDefault="002C36D0" w:rsidP="002C36D0">
      <w:pPr>
        <w:spacing w:line="276" w:lineRule="auto"/>
        <w:ind w:firstLine="708"/>
        <w:rPr>
          <w:rFonts w:ascii="Times New Roman" w:eastAsia="Times New Roman" w:hAnsi="Times New Roman"/>
          <w:sz w:val="28"/>
          <w:szCs w:val="28"/>
          <w:u w:val="single"/>
        </w:rPr>
      </w:pPr>
    </w:p>
    <w:p w:rsidR="002C36D0" w:rsidRDefault="002C36D0" w:rsidP="002C36D0">
      <w:pPr>
        <w:spacing w:line="276" w:lineRule="auto"/>
        <w:ind w:firstLine="708"/>
        <w:rPr>
          <w:rFonts w:ascii="Times New Roman" w:eastAsia="Times New Roman" w:hAnsi="Times New Roman"/>
          <w:sz w:val="28"/>
          <w:szCs w:val="28"/>
          <w:u w:val="single"/>
        </w:rPr>
      </w:pPr>
    </w:p>
    <w:p w:rsidR="002C36D0" w:rsidRDefault="002C36D0" w:rsidP="002C36D0">
      <w:pPr>
        <w:spacing w:line="276" w:lineRule="auto"/>
        <w:ind w:firstLine="708"/>
        <w:rPr>
          <w:rFonts w:ascii="Times New Roman" w:eastAsia="Times New Roman" w:hAnsi="Times New Roman"/>
          <w:sz w:val="28"/>
          <w:szCs w:val="28"/>
          <w:u w:val="single"/>
        </w:rPr>
      </w:pPr>
    </w:p>
    <w:p w:rsidR="002C36D0" w:rsidRDefault="002C36D0" w:rsidP="002C36D0">
      <w:pPr>
        <w:spacing w:line="276" w:lineRule="auto"/>
        <w:ind w:firstLine="708"/>
        <w:rPr>
          <w:rFonts w:ascii="Times New Roman" w:eastAsia="Times New Roman" w:hAnsi="Times New Roman"/>
          <w:sz w:val="28"/>
          <w:szCs w:val="28"/>
          <w:u w:val="single"/>
        </w:rPr>
      </w:pPr>
    </w:p>
    <w:p w:rsidR="002C36D0" w:rsidRDefault="002C36D0" w:rsidP="002C36D0">
      <w:pPr>
        <w:spacing w:line="276" w:lineRule="auto"/>
        <w:ind w:firstLine="708"/>
        <w:rPr>
          <w:rFonts w:ascii="Times New Roman" w:eastAsia="Times New Roman" w:hAnsi="Times New Roman"/>
          <w:sz w:val="28"/>
          <w:szCs w:val="28"/>
          <w:u w:val="single"/>
        </w:rPr>
      </w:pPr>
    </w:p>
    <w:p w:rsidR="002C36D0" w:rsidRDefault="002C36D0" w:rsidP="002C36D0">
      <w:pPr>
        <w:spacing w:line="276" w:lineRule="auto"/>
        <w:ind w:firstLine="708"/>
        <w:rPr>
          <w:rFonts w:ascii="Times New Roman" w:eastAsia="Times New Roman" w:hAnsi="Times New Roman"/>
          <w:sz w:val="28"/>
          <w:szCs w:val="28"/>
          <w:u w:val="single"/>
        </w:rPr>
      </w:pPr>
    </w:p>
    <w:p w:rsidR="002C36D0" w:rsidRDefault="002C36D0" w:rsidP="002C36D0">
      <w:pPr>
        <w:spacing w:line="276" w:lineRule="auto"/>
        <w:ind w:firstLine="708"/>
        <w:rPr>
          <w:rFonts w:ascii="Times New Roman" w:eastAsia="Times New Roman" w:hAnsi="Times New Roman"/>
          <w:sz w:val="28"/>
          <w:szCs w:val="28"/>
          <w:u w:val="single"/>
        </w:rPr>
      </w:pPr>
    </w:p>
    <w:p w:rsidR="002C36D0" w:rsidRPr="00185036" w:rsidRDefault="00185036" w:rsidP="00185036">
      <w:pPr>
        <w:spacing w:line="276" w:lineRule="auto"/>
        <w:ind w:firstLine="708"/>
        <w:jc w:val="center"/>
        <w:rPr>
          <w:rFonts w:ascii="Times New Roman" w:eastAsia="Times New Roman" w:hAnsi="Times New Roman"/>
          <w:b/>
          <w:sz w:val="28"/>
          <w:szCs w:val="28"/>
        </w:rPr>
      </w:pPr>
      <w:r w:rsidRPr="00185036">
        <w:rPr>
          <w:rFonts w:ascii="Times New Roman" w:eastAsia="Times New Roman" w:hAnsi="Times New Roman"/>
          <w:b/>
          <w:sz w:val="28"/>
          <w:szCs w:val="28"/>
        </w:rPr>
        <w:lastRenderedPageBreak/>
        <w:t>Содержание</w:t>
      </w:r>
    </w:p>
    <w:p w:rsidR="002C36D0" w:rsidRDefault="002C36D0" w:rsidP="002C36D0">
      <w:pPr>
        <w:spacing w:line="276" w:lineRule="auto"/>
        <w:ind w:firstLine="708"/>
        <w:rPr>
          <w:rFonts w:ascii="Times New Roman" w:eastAsia="Times New Roman" w:hAnsi="Times New Roman"/>
          <w:sz w:val="28"/>
          <w:szCs w:val="28"/>
          <w:u w:val="single"/>
        </w:rPr>
      </w:pPr>
    </w:p>
    <w:p w:rsidR="002C36D0" w:rsidRDefault="002C36D0" w:rsidP="002C36D0">
      <w:pPr>
        <w:spacing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1B3A91" w:rsidRDefault="001B3A91" w:rsidP="002C36D0">
      <w:pPr>
        <w:spacing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1B3A91" w:rsidRDefault="001B3A91" w:rsidP="002C36D0">
      <w:pPr>
        <w:spacing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1B3A91" w:rsidRDefault="001B3A91" w:rsidP="002C36D0">
      <w:pPr>
        <w:spacing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1B3A91" w:rsidRDefault="001B3A91" w:rsidP="002C36D0">
      <w:pPr>
        <w:spacing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1B3A91" w:rsidRDefault="001B3A91" w:rsidP="002C36D0">
      <w:pPr>
        <w:spacing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1B3A91" w:rsidRDefault="001B3A91" w:rsidP="002C36D0">
      <w:pPr>
        <w:spacing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1B3A91" w:rsidRDefault="001B3A91" w:rsidP="002C36D0">
      <w:pPr>
        <w:spacing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1B3A91" w:rsidRDefault="001B3A91" w:rsidP="002C36D0">
      <w:pPr>
        <w:spacing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1B3A91" w:rsidRPr="00960C0B" w:rsidRDefault="001B3A91" w:rsidP="002C36D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2C36D0" w:rsidRDefault="002C36D0" w:rsidP="002C36D0">
      <w:pPr>
        <w:spacing w:line="276" w:lineRule="auto"/>
        <w:ind w:firstLine="708"/>
        <w:rPr>
          <w:rFonts w:ascii="Times New Roman" w:eastAsia="Times New Roman" w:hAnsi="Times New Roman"/>
          <w:sz w:val="28"/>
          <w:szCs w:val="28"/>
          <w:u w:val="single"/>
        </w:rPr>
      </w:pPr>
    </w:p>
    <w:p w:rsidR="002C36D0" w:rsidRDefault="002C36D0" w:rsidP="002C36D0">
      <w:pPr>
        <w:spacing w:line="276" w:lineRule="auto"/>
        <w:ind w:firstLine="708"/>
        <w:rPr>
          <w:rFonts w:ascii="Times New Roman" w:eastAsia="Times New Roman" w:hAnsi="Times New Roman"/>
          <w:sz w:val="28"/>
          <w:szCs w:val="28"/>
          <w:u w:val="single"/>
        </w:rPr>
      </w:pPr>
    </w:p>
    <w:p w:rsidR="002C36D0" w:rsidRDefault="002C36D0" w:rsidP="002C36D0">
      <w:pPr>
        <w:spacing w:line="276" w:lineRule="auto"/>
        <w:ind w:firstLine="708"/>
        <w:rPr>
          <w:rFonts w:ascii="Times New Roman" w:eastAsia="Times New Roman" w:hAnsi="Times New Roman"/>
          <w:sz w:val="28"/>
          <w:szCs w:val="28"/>
          <w:u w:val="single"/>
        </w:rPr>
      </w:pPr>
    </w:p>
    <w:p w:rsidR="002C36D0" w:rsidRDefault="002C36D0" w:rsidP="002C36D0">
      <w:pPr>
        <w:spacing w:line="276" w:lineRule="auto"/>
        <w:ind w:firstLine="708"/>
        <w:rPr>
          <w:rFonts w:ascii="Times New Roman" w:eastAsia="Times New Roman" w:hAnsi="Times New Roman"/>
          <w:sz w:val="28"/>
          <w:szCs w:val="28"/>
          <w:u w:val="single"/>
        </w:rPr>
      </w:pPr>
    </w:p>
    <w:p w:rsidR="002C36D0" w:rsidRDefault="002C36D0" w:rsidP="002C36D0">
      <w:pPr>
        <w:spacing w:line="276" w:lineRule="auto"/>
        <w:ind w:firstLine="708"/>
        <w:rPr>
          <w:rFonts w:ascii="Times New Roman" w:eastAsia="Times New Roman" w:hAnsi="Times New Roman"/>
          <w:sz w:val="28"/>
          <w:szCs w:val="28"/>
          <w:u w:val="single"/>
        </w:rPr>
      </w:pPr>
    </w:p>
    <w:p w:rsidR="002C36D0" w:rsidRDefault="002C36D0" w:rsidP="002C36D0">
      <w:pPr>
        <w:spacing w:line="276" w:lineRule="auto"/>
        <w:ind w:firstLine="708"/>
        <w:rPr>
          <w:rFonts w:ascii="Times New Roman" w:eastAsia="Times New Roman" w:hAnsi="Times New Roman"/>
          <w:sz w:val="28"/>
          <w:szCs w:val="28"/>
          <w:u w:val="single"/>
        </w:rPr>
      </w:pPr>
    </w:p>
    <w:p w:rsidR="002C36D0" w:rsidRDefault="002C36D0" w:rsidP="002C36D0">
      <w:pPr>
        <w:spacing w:line="276" w:lineRule="auto"/>
        <w:ind w:firstLine="708"/>
        <w:rPr>
          <w:rFonts w:ascii="Times New Roman" w:eastAsia="Times New Roman" w:hAnsi="Times New Roman"/>
          <w:sz w:val="28"/>
          <w:szCs w:val="28"/>
          <w:u w:val="single"/>
        </w:rPr>
      </w:pPr>
    </w:p>
    <w:p w:rsidR="002C36D0" w:rsidRDefault="002C36D0" w:rsidP="002C36D0">
      <w:pPr>
        <w:spacing w:line="276" w:lineRule="auto"/>
        <w:ind w:firstLine="708"/>
        <w:rPr>
          <w:rFonts w:ascii="Times New Roman" w:eastAsia="Times New Roman" w:hAnsi="Times New Roman"/>
          <w:sz w:val="28"/>
          <w:szCs w:val="28"/>
          <w:u w:val="single"/>
        </w:rPr>
      </w:pPr>
    </w:p>
    <w:p w:rsidR="002C36D0" w:rsidRDefault="002C36D0" w:rsidP="002C36D0">
      <w:pPr>
        <w:spacing w:line="276" w:lineRule="auto"/>
        <w:ind w:firstLine="708"/>
        <w:rPr>
          <w:rFonts w:ascii="Times New Roman" w:eastAsia="Times New Roman" w:hAnsi="Times New Roman"/>
          <w:sz w:val="28"/>
          <w:szCs w:val="28"/>
          <w:u w:val="single"/>
        </w:rPr>
      </w:pPr>
    </w:p>
    <w:p w:rsidR="002C36D0" w:rsidRDefault="002C36D0" w:rsidP="002C36D0">
      <w:pPr>
        <w:spacing w:line="276" w:lineRule="auto"/>
        <w:ind w:firstLine="708"/>
        <w:rPr>
          <w:rFonts w:ascii="Times New Roman" w:eastAsia="Times New Roman" w:hAnsi="Times New Roman"/>
          <w:sz w:val="28"/>
          <w:szCs w:val="28"/>
          <w:u w:val="single"/>
        </w:rPr>
      </w:pPr>
    </w:p>
    <w:p w:rsidR="002C36D0" w:rsidRDefault="002C36D0" w:rsidP="002C36D0">
      <w:pPr>
        <w:spacing w:line="276" w:lineRule="auto"/>
        <w:rPr>
          <w:rFonts w:ascii="Times New Roman" w:eastAsia="Times New Roman" w:hAnsi="Times New Roman"/>
          <w:sz w:val="28"/>
          <w:szCs w:val="28"/>
          <w:u w:val="single"/>
        </w:rPr>
      </w:pPr>
    </w:p>
    <w:p w:rsidR="002C36D0" w:rsidRDefault="002C36D0" w:rsidP="002C36D0">
      <w:pPr>
        <w:spacing w:line="276" w:lineRule="auto"/>
        <w:rPr>
          <w:rFonts w:ascii="Times New Roman" w:eastAsia="Times New Roman" w:hAnsi="Times New Roman"/>
          <w:sz w:val="28"/>
          <w:szCs w:val="28"/>
          <w:u w:val="single"/>
        </w:rPr>
      </w:pPr>
    </w:p>
    <w:p w:rsidR="00BF4007" w:rsidRDefault="00BF4007" w:rsidP="002C36D0">
      <w:pPr>
        <w:pStyle w:val="1"/>
        <w:jc w:val="center"/>
      </w:pPr>
      <w:bookmarkStart w:id="1" w:name="_Toc153876681"/>
    </w:p>
    <w:p w:rsidR="00BF4007" w:rsidRDefault="00BF4007" w:rsidP="002C36D0">
      <w:pPr>
        <w:pStyle w:val="1"/>
        <w:jc w:val="center"/>
      </w:pPr>
    </w:p>
    <w:p w:rsidR="00BF4007" w:rsidRPr="00BF4007" w:rsidRDefault="00BF4007" w:rsidP="00BF4007"/>
    <w:p w:rsidR="00BF4007" w:rsidRDefault="00BF4007" w:rsidP="002C36D0">
      <w:pPr>
        <w:pStyle w:val="1"/>
        <w:jc w:val="center"/>
      </w:pPr>
    </w:p>
    <w:p w:rsidR="001B3A91" w:rsidRDefault="001B3A91" w:rsidP="001B3A91">
      <w:pPr>
        <w:pStyle w:val="af8"/>
      </w:pPr>
    </w:p>
    <w:p w:rsidR="001B3A91" w:rsidRDefault="001B3A91" w:rsidP="001B3A91">
      <w:pPr>
        <w:pStyle w:val="af8"/>
      </w:pPr>
    </w:p>
    <w:p w:rsidR="002C36D0" w:rsidRPr="001B3A91" w:rsidRDefault="002C36D0" w:rsidP="001B3A91">
      <w:pPr>
        <w:pStyle w:val="af8"/>
        <w:jc w:val="center"/>
        <w:rPr>
          <w:b/>
        </w:rPr>
      </w:pPr>
      <w:r w:rsidRPr="001B3A91">
        <w:rPr>
          <w:b/>
        </w:rPr>
        <w:lastRenderedPageBreak/>
        <w:t>ВВЕДЕНИЕ</w:t>
      </w:r>
      <w:bookmarkEnd w:id="1"/>
    </w:p>
    <w:p w:rsidR="002C36D0" w:rsidRPr="001B3A91" w:rsidRDefault="002C36D0" w:rsidP="002C36D0">
      <w:pPr>
        <w:spacing w:line="276" w:lineRule="auto"/>
        <w:jc w:val="center"/>
        <w:rPr>
          <w:rFonts w:ascii="Times New Roman" w:eastAsia="Times New Roman" w:hAnsi="Times New Roman"/>
          <w:b/>
          <w:sz w:val="28"/>
          <w:szCs w:val="28"/>
        </w:rPr>
      </w:pPr>
    </w:p>
    <w:p w:rsidR="002C36D0" w:rsidRDefault="001B3A91" w:rsidP="002C36D0">
      <w:pPr>
        <w:spacing w:line="360" w:lineRule="auto"/>
        <w:ind w:firstLine="709"/>
        <w:jc w:val="both"/>
        <w:rPr>
          <w:rStyle w:val="af9"/>
        </w:rPr>
      </w:pPr>
      <w:r>
        <w:rPr>
          <w:rFonts w:ascii="Times New Roman" w:hAnsi="Times New Roman" w:cs="Times New Roman"/>
          <w:sz w:val="28"/>
          <w:szCs w:val="28"/>
        </w:rPr>
        <w:t>В современном мире всё больше стран страдают от перенаселения. С каждым годом людей становится всё больше и возникает вопрос: где все они будут жить? Именно поэтому в</w:t>
      </w:r>
      <w:r w:rsidR="002C36D0" w:rsidRPr="00B027B7">
        <w:rPr>
          <w:rFonts w:ascii="Times New Roman" w:hAnsi="Times New Roman" w:cs="Times New Roman"/>
          <w:sz w:val="28"/>
          <w:szCs w:val="28"/>
        </w:rPr>
        <w:t xml:space="preserve"> современном мире с</w:t>
      </w:r>
      <w:r>
        <w:rPr>
          <w:rFonts w:ascii="Times New Roman" w:hAnsi="Times New Roman" w:cs="Times New Roman"/>
          <w:sz w:val="28"/>
          <w:szCs w:val="28"/>
        </w:rPr>
        <w:t>троительство крепких и надёжных зданий стало одной из важнейших задач</w:t>
      </w:r>
      <w:r w:rsidR="002C36D0" w:rsidRPr="00B027B7">
        <w:rPr>
          <w:rFonts w:ascii="Times New Roman" w:hAnsi="Times New Roman" w:cs="Times New Roman"/>
          <w:sz w:val="28"/>
          <w:szCs w:val="28"/>
        </w:rPr>
        <w:t>.</w:t>
      </w:r>
      <w:r w:rsidR="002C36D0">
        <w:rPr>
          <w:rFonts w:ascii="Times New Roman" w:hAnsi="Times New Roman" w:cs="Times New Roman"/>
          <w:sz w:val="28"/>
          <w:szCs w:val="28"/>
        </w:rPr>
        <w:t xml:space="preserve"> </w:t>
      </w:r>
      <w:r w:rsidR="002C36D0">
        <w:rPr>
          <w:rFonts w:ascii="Arial" w:hAnsi="Arial"/>
          <w:shd w:val="clear" w:color="auto" w:fill="F2F3F5"/>
        </w:rPr>
        <w:t> </w:t>
      </w:r>
      <w:r w:rsidR="002C36D0" w:rsidRPr="00B027B7">
        <w:rPr>
          <w:rStyle w:val="af9"/>
        </w:rPr>
        <w:t>Важной составляющей этого процесса является рас</w:t>
      </w:r>
      <w:r w:rsidR="00830D23">
        <w:rPr>
          <w:rStyle w:val="af9"/>
        </w:rPr>
        <w:t>чет требуемого количества клея для пола</w:t>
      </w:r>
      <w:r w:rsidR="002C36D0" w:rsidRPr="00B027B7">
        <w:rPr>
          <w:rStyle w:val="af9"/>
        </w:rPr>
        <w:t xml:space="preserve">. Калькулятор расчета необходимого количества </w:t>
      </w:r>
      <w:r w:rsidR="00830D23">
        <w:rPr>
          <w:rStyle w:val="af9"/>
        </w:rPr>
        <w:t>клея</w:t>
      </w:r>
      <w:r w:rsidR="002C36D0" w:rsidRPr="00B027B7">
        <w:rPr>
          <w:rStyle w:val="af9"/>
        </w:rPr>
        <w:t xml:space="preserve"> может стать незаменимым помощником для специалистов, занимающихся проектированием, строительством и ремонтом зданий.</w:t>
      </w:r>
    </w:p>
    <w:p w:rsidR="002C36D0" w:rsidRDefault="002C36D0" w:rsidP="002C36D0">
      <w:pPr>
        <w:pStyle w:val="af8"/>
      </w:pPr>
      <w:r w:rsidRPr="00B027B7">
        <w:t>Целью данной курсовой работы является разработка программ</w:t>
      </w:r>
      <w:r w:rsidR="0096681D">
        <w:t>ы, которая</w:t>
      </w:r>
      <w:r w:rsidRPr="00B027B7">
        <w:t xml:space="preserve"> будет выполнять расчет необходимого количества </w:t>
      </w:r>
      <w:r w:rsidR="00830D23">
        <w:t>клея на ос</w:t>
      </w:r>
      <w:r w:rsidR="003F36BC">
        <w:t>нове данных размера пола и его формы</w:t>
      </w:r>
      <w:r w:rsidRPr="00B027B7">
        <w:t xml:space="preserve">. </w:t>
      </w:r>
    </w:p>
    <w:p w:rsidR="002C36D0" w:rsidRDefault="002C36D0" w:rsidP="002C36D0">
      <w:pPr>
        <w:pStyle w:val="af8"/>
      </w:pPr>
      <w:r w:rsidRPr="00C30ED8">
        <w:t xml:space="preserve">Для достижения этой цели необходимо </w:t>
      </w:r>
      <w:r>
        <w:t>р</w:t>
      </w:r>
      <w:r w:rsidRPr="00C30ED8">
        <w:t>азработ</w:t>
      </w:r>
      <w:r>
        <w:t>ать</w:t>
      </w:r>
      <w:r w:rsidRPr="00C30ED8">
        <w:t xml:space="preserve"> алгоритм расчета требуемого количества </w:t>
      </w:r>
      <w:r w:rsidR="00830D23">
        <w:t>клея</w:t>
      </w:r>
      <w:r w:rsidRPr="00C30ED8">
        <w:t>.</w:t>
      </w:r>
    </w:p>
    <w:p w:rsidR="002C36D0" w:rsidRDefault="002C36D0" w:rsidP="002C36D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Задачи курсового проекта:</w:t>
      </w:r>
    </w:p>
    <w:p w:rsidR="002C36D0" w:rsidRDefault="002C36D0" w:rsidP="002C36D0">
      <w:pPr>
        <w:pStyle w:val="af0"/>
        <w:numPr>
          <w:ilvl w:val="0"/>
          <w:numId w:val="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Разработать интерфейс калькулятора;</w:t>
      </w:r>
    </w:p>
    <w:p w:rsidR="002C36D0" w:rsidRDefault="002C36D0" w:rsidP="002C36D0">
      <w:pPr>
        <w:pStyle w:val="af0"/>
        <w:numPr>
          <w:ilvl w:val="0"/>
          <w:numId w:val="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Составить алгоритм расчета необходимого количества </w:t>
      </w:r>
      <w:r w:rsidR="00830D23">
        <w:rPr>
          <w:rFonts w:ascii="Times New Roman" w:hAnsi="Times New Roman" w:cs="Times New Roman"/>
          <w:sz w:val="28"/>
          <w:szCs w:val="28"/>
        </w:rPr>
        <w:t>клея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2C36D0" w:rsidRDefault="002C36D0" w:rsidP="002C36D0">
      <w:pPr>
        <w:pStyle w:val="af0"/>
        <w:numPr>
          <w:ilvl w:val="0"/>
          <w:numId w:val="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Реализовать ввод данных и проверку их корректности;</w:t>
      </w:r>
    </w:p>
    <w:p w:rsidR="002C36D0" w:rsidRDefault="002C36D0" w:rsidP="002C36D0">
      <w:pPr>
        <w:pStyle w:val="af0"/>
        <w:numPr>
          <w:ilvl w:val="0"/>
          <w:numId w:val="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Реализовать з</w:t>
      </w:r>
      <w:r w:rsidRPr="002329B1">
        <w:rPr>
          <w:rFonts w:ascii="Times New Roman" w:hAnsi="Times New Roman" w:cs="Times New Roman"/>
          <w:sz w:val="28"/>
          <w:szCs w:val="28"/>
        </w:rPr>
        <w:t xml:space="preserve">апись введенной информации </w:t>
      </w:r>
      <w:r>
        <w:rPr>
          <w:rFonts w:ascii="Times New Roman" w:hAnsi="Times New Roman" w:cs="Times New Roman"/>
          <w:sz w:val="28"/>
          <w:szCs w:val="28"/>
        </w:rPr>
        <w:t xml:space="preserve">и полученных результатов </w:t>
      </w:r>
      <w:r w:rsidRPr="002329B1">
        <w:rPr>
          <w:rFonts w:ascii="Times New Roman" w:hAnsi="Times New Roman" w:cs="Times New Roman"/>
          <w:sz w:val="28"/>
          <w:szCs w:val="28"/>
        </w:rPr>
        <w:t>в файл;</w:t>
      </w:r>
    </w:p>
    <w:p w:rsidR="002C36D0" w:rsidRDefault="002C36D0" w:rsidP="002C36D0">
      <w:pPr>
        <w:pStyle w:val="af0"/>
        <w:numPr>
          <w:ilvl w:val="0"/>
          <w:numId w:val="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Реализовать чтение информации из файла;</w:t>
      </w:r>
    </w:p>
    <w:p w:rsidR="002C36D0" w:rsidRPr="00FC318B" w:rsidRDefault="002C36D0" w:rsidP="002C36D0">
      <w:pPr>
        <w:pStyle w:val="af0"/>
        <w:numPr>
          <w:ilvl w:val="0"/>
          <w:numId w:val="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Протестировать калькулятор.</w:t>
      </w:r>
    </w:p>
    <w:p w:rsidR="003F36BC" w:rsidRDefault="002C36D0" w:rsidP="003F36BC">
      <w:pPr>
        <w:pStyle w:val="af8"/>
        <w:rPr>
          <w:rStyle w:val="af9"/>
        </w:rPr>
      </w:pPr>
      <w:r w:rsidRPr="00D532F3">
        <w:t xml:space="preserve">Результаты данной курсовой работы могут быть использованы как специалистами в области строительства и ремонта зданий, так и обычными пользователями, желающими </w:t>
      </w:r>
      <w:r w:rsidR="00456CFC">
        <w:t>сделать ремонт или небольшой дом самостоятельно. Для людей, хотящих всё сделать самостоятельно наверняка появится необходимость рассчитать</w:t>
      </w:r>
      <w:r>
        <w:t xml:space="preserve"> требуемое к</w:t>
      </w:r>
      <w:r w:rsidR="00456CFC">
        <w:t>оличество клея для пола</w:t>
      </w:r>
      <w:r>
        <w:t>.</w:t>
      </w:r>
      <w:bookmarkStart w:id="2" w:name="_Toc153876682"/>
    </w:p>
    <w:p w:rsidR="002C36D0" w:rsidRPr="003F36BC" w:rsidRDefault="002C36D0" w:rsidP="003F36BC">
      <w:pPr>
        <w:pStyle w:val="af8"/>
        <w:jc w:val="center"/>
        <w:rPr>
          <w:b/>
        </w:rPr>
      </w:pPr>
      <w:r w:rsidRPr="003F36BC">
        <w:rPr>
          <w:b/>
        </w:rPr>
        <w:lastRenderedPageBreak/>
        <w:t>Постановка задачи</w:t>
      </w:r>
      <w:bookmarkEnd w:id="2"/>
    </w:p>
    <w:p w:rsidR="002C36D0" w:rsidRDefault="002C36D0" w:rsidP="002C36D0">
      <w:pPr>
        <w:spacing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</w:p>
    <w:p w:rsidR="002C36D0" w:rsidRDefault="002C36D0" w:rsidP="002C36D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Цель курсового проекта: создать </w:t>
      </w:r>
      <w:r>
        <w:rPr>
          <w:rFonts w:ascii="Times New Roman" w:hAnsi="Times New Roman" w:cs="Times New Roman"/>
          <w:sz w:val="28"/>
          <w:szCs w:val="28"/>
        </w:rPr>
        <w:t>программу-к</w:t>
      </w:r>
      <w:r w:rsidRPr="003C60C8">
        <w:rPr>
          <w:rFonts w:ascii="Times New Roman" w:hAnsi="Times New Roman" w:cs="Times New Roman"/>
          <w:sz w:val="28"/>
          <w:szCs w:val="28"/>
        </w:rPr>
        <w:t xml:space="preserve">алькулятор для расчета количества </w:t>
      </w:r>
      <w:r w:rsidR="003F36BC">
        <w:rPr>
          <w:rFonts w:ascii="Times New Roman" w:hAnsi="Times New Roman" w:cs="Times New Roman"/>
          <w:sz w:val="28"/>
          <w:szCs w:val="28"/>
        </w:rPr>
        <w:t>клея для пола, размер и форма которого заданы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2C36D0" w:rsidRDefault="002C36D0" w:rsidP="002C36D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программе должны присутствовать следующие операции:</w:t>
      </w:r>
    </w:p>
    <w:p w:rsidR="002C36D0" w:rsidRDefault="002C36D0" w:rsidP="002C36D0">
      <w:pPr>
        <w:pStyle w:val="af0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Ввод пользователем данных:</w:t>
      </w:r>
    </w:p>
    <w:p w:rsidR="00281015" w:rsidRDefault="00281015" w:rsidP="002C36D0">
      <w:pPr>
        <w:pStyle w:val="af0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Форма пола;</w:t>
      </w:r>
    </w:p>
    <w:p w:rsidR="00281015" w:rsidRPr="00281015" w:rsidRDefault="00281015" w:rsidP="00281015">
      <w:pPr>
        <w:pStyle w:val="af0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Длина и ширина пола в метрах, основываясь на предыдущем пункте;</w:t>
      </w:r>
    </w:p>
    <w:p w:rsidR="002C36D0" w:rsidRDefault="002C36D0" w:rsidP="002C36D0">
      <w:pPr>
        <w:pStyle w:val="af0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 данных:</w:t>
      </w:r>
    </w:p>
    <w:p w:rsidR="002C36D0" w:rsidRDefault="00281015" w:rsidP="002C36D0">
      <w:pPr>
        <w:pStyle w:val="af0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Площадь пола</w:t>
      </w:r>
      <w:r w:rsidR="002C36D0">
        <w:rPr>
          <w:rFonts w:ascii="Times New Roman" w:hAnsi="Times New Roman" w:cs="Times New Roman"/>
          <w:sz w:val="28"/>
          <w:szCs w:val="28"/>
        </w:rPr>
        <w:t>;</w:t>
      </w:r>
    </w:p>
    <w:p w:rsidR="002C36D0" w:rsidRPr="004D3273" w:rsidRDefault="008470A4" w:rsidP="004D3273">
      <w:pPr>
        <w:pStyle w:val="af0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Виды клея и их необходимое количество в килограммах</w:t>
      </w:r>
      <w:r w:rsidR="004D3273">
        <w:rPr>
          <w:rFonts w:ascii="Times New Roman" w:hAnsi="Times New Roman" w:cs="Times New Roman"/>
          <w:sz w:val="28"/>
          <w:szCs w:val="28"/>
        </w:rPr>
        <w:t xml:space="preserve"> для заливки пола;</w:t>
      </w:r>
    </w:p>
    <w:p w:rsidR="002C36D0" w:rsidRDefault="002C36D0" w:rsidP="002C36D0">
      <w:pPr>
        <w:pStyle w:val="af8"/>
        <w:numPr>
          <w:ilvl w:val="0"/>
          <w:numId w:val="1"/>
        </w:numPr>
        <w:ind w:left="0" w:firstLine="709"/>
      </w:pPr>
      <w:r>
        <w:t>Запись данных в файл;</w:t>
      </w:r>
    </w:p>
    <w:p w:rsidR="002C36D0" w:rsidRDefault="002C36D0" w:rsidP="002C36D0">
      <w:pPr>
        <w:pStyle w:val="af8"/>
        <w:numPr>
          <w:ilvl w:val="0"/>
          <w:numId w:val="1"/>
        </w:numPr>
        <w:ind w:left="0" w:firstLine="709"/>
      </w:pPr>
      <w:r>
        <w:t>Чтение данных из файла;</w:t>
      </w:r>
    </w:p>
    <w:p w:rsidR="002C36D0" w:rsidRDefault="008470A4" w:rsidP="002C36D0">
      <w:pPr>
        <w:pStyle w:val="af0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Проверка на корректность и в</w:t>
      </w:r>
      <w:r w:rsidR="002C36D0">
        <w:rPr>
          <w:rFonts w:ascii="Times New Roman" w:hAnsi="Times New Roman" w:cs="Times New Roman"/>
          <w:sz w:val="28"/>
          <w:szCs w:val="28"/>
        </w:rPr>
        <w:t>ыход из программы.</w:t>
      </w:r>
    </w:p>
    <w:p w:rsidR="002C36D0" w:rsidRDefault="002C36D0" w:rsidP="002C36D0">
      <w:pPr>
        <w:pStyle w:val="af8"/>
      </w:pPr>
      <w:r>
        <w:t>После ввода данных программа предложит продолжить ввод либо выйти в главное меню.</w:t>
      </w:r>
    </w:p>
    <w:p w:rsidR="008470A4" w:rsidRDefault="008470A4" w:rsidP="008470A4">
      <w:pPr>
        <w:pStyle w:val="af8"/>
        <w:jc w:val="center"/>
        <w:rPr>
          <w:b/>
        </w:rPr>
      </w:pPr>
      <w:r w:rsidRPr="008470A4">
        <w:rPr>
          <w:b/>
        </w:rPr>
        <w:t>Расчёты</w:t>
      </w:r>
    </w:p>
    <w:p w:rsidR="008470A4" w:rsidRDefault="008470A4" w:rsidP="008470A4">
      <w:pPr>
        <w:pStyle w:val="af8"/>
      </w:pPr>
      <w:r>
        <w:t>Для расчёта количества килограмм клея, необходимых для заливки будет использоваться следующая формула:</w:t>
      </w:r>
    </w:p>
    <w:p w:rsidR="002C36D0" w:rsidRPr="008470A4" w:rsidRDefault="008470A4" w:rsidP="008470A4">
      <w:pPr>
        <w:pStyle w:val="af8"/>
        <w:rPr>
          <w:i/>
          <w:lang w:val="en-US"/>
        </w:rPr>
      </w:pPr>
      <m:oMathPara>
        <m:oMath>
          <m:r>
            <w:rPr>
              <w:rFonts w:ascii="Cambria Math" w:hAnsi="Cambria Math"/>
            </w:rPr>
            <m:t>К=</m:t>
          </m:r>
          <m:r>
            <w:rPr>
              <w:rFonts w:ascii="Cambria Math" w:hAnsi="Cambria Math"/>
              <w:lang w:val="en-US"/>
            </w:rPr>
            <m:t>S*h*e,</m:t>
          </m:r>
        </m:oMath>
      </m:oMathPara>
    </w:p>
    <w:p w:rsidR="008470A4" w:rsidRDefault="008470A4" w:rsidP="008470A4">
      <w:pPr>
        <w:pStyle w:val="af8"/>
      </w:pPr>
      <w:r>
        <w:t xml:space="preserve">где </w:t>
      </w:r>
      <w:r w:rsidRPr="008470A4">
        <w:t>К</w:t>
      </w:r>
      <w:r>
        <w:t xml:space="preserve"> - количество килограмм клея,</w:t>
      </w:r>
      <w:r w:rsidRPr="008470A4">
        <w:t xml:space="preserve"> </w:t>
      </w:r>
      <w:r>
        <w:rPr>
          <w:lang w:val="en-US"/>
        </w:rPr>
        <w:t>S</w:t>
      </w:r>
      <w:r>
        <w:t xml:space="preserve"> - площадь пола с учётом его формы,</w:t>
      </w:r>
      <w:r w:rsidRPr="008470A4">
        <w:t xml:space="preserve"> </w:t>
      </w:r>
      <w:r>
        <w:rPr>
          <w:lang w:val="en-US"/>
        </w:rPr>
        <w:t>h</w:t>
      </w:r>
      <w:r>
        <w:t xml:space="preserve"> - высота заливки, вводимая пользователем,</w:t>
      </w:r>
      <w:r w:rsidRPr="008470A4">
        <w:t xml:space="preserve"> </w:t>
      </w:r>
      <w:r>
        <w:rPr>
          <w:lang w:val="en-US"/>
        </w:rPr>
        <w:t>e</w:t>
      </w:r>
      <w:r>
        <w:t xml:space="preserve"> - расход конкретного типа клея в кг/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м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>.</w:t>
      </w:r>
    </w:p>
    <w:p w:rsidR="008470A4" w:rsidRDefault="001F1B00" w:rsidP="008470A4">
      <w:pPr>
        <w:pStyle w:val="af8"/>
      </w:pPr>
      <w:r>
        <w:t>Так как у пола могут быть разные формы, то для подсчёта его площади будет использоваться она из формул:</w:t>
      </w:r>
    </w:p>
    <w:p w:rsidR="001F1B00" w:rsidRDefault="001F1B00" w:rsidP="008470A4">
      <w:pPr>
        <w:pStyle w:val="af8"/>
      </w:pPr>
      <m:oMath>
        <m:r>
          <w:rPr>
            <w:rFonts w:ascii="Cambria Math" w:hAnsi="Cambria Math"/>
          </w:rPr>
          <m:t>S=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*a*b</m:t>
        </m:r>
      </m:oMath>
      <w:r w:rsidRPr="001F1B00">
        <w:t xml:space="preserve">  -</w:t>
      </w:r>
      <w:r>
        <w:t xml:space="preserve"> при условии, что форма пола – треугольник.</w:t>
      </w:r>
    </w:p>
    <w:p w:rsidR="001F1B00" w:rsidRPr="001F1B00" w:rsidRDefault="001F1B00" w:rsidP="008470A4">
      <w:pPr>
        <w:pStyle w:val="af8"/>
      </w:pPr>
      <m:oMath>
        <m:r>
          <w:rPr>
            <w:rFonts w:ascii="Cambria Math" w:hAnsi="Cambria Math"/>
          </w:rPr>
          <w:lastRenderedPageBreak/>
          <m:t>S=a*b</m:t>
        </m:r>
      </m:oMath>
      <w:r>
        <w:t xml:space="preserve">  -  при условии, что форма пола – прямоугольник.</w:t>
      </w:r>
    </w:p>
    <w:p w:rsidR="001F1B00" w:rsidRPr="001F1B00" w:rsidRDefault="001F1B00" w:rsidP="008470A4">
      <w:pPr>
        <w:pStyle w:val="af8"/>
      </w:pPr>
      <w:r>
        <w:t>В программе будут использованы: двумерный массив, поля ввода для сторон пола, запись данных.</w:t>
      </w:r>
    </w:p>
    <w:p w:rsidR="001F1B00" w:rsidRPr="008470A4" w:rsidRDefault="001F1B00" w:rsidP="001F1B00">
      <w:pPr>
        <w:pStyle w:val="af8"/>
      </w:pPr>
      <w:r>
        <w:t xml:space="preserve">При вводе данных должны верно происходить вычисления, показывая правильные результаты. При вводе иных значений, не предусмотренных программой будет показываться ошибка. Всё это должно быть показано при тестировании программы. </w:t>
      </w:r>
    </w:p>
    <w:p w:rsidR="001F1B00" w:rsidRPr="008470A4" w:rsidRDefault="008470A4" w:rsidP="008470A4">
      <w:pPr>
        <w:pStyle w:val="af8"/>
      </w:pPr>
      <w:r>
        <w:t xml:space="preserve"> </w:t>
      </w:r>
    </w:p>
    <w:tbl>
      <w:tblPr>
        <w:tblStyle w:val="afb"/>
        <w:tblW w:w="0" w:type="auto"/>
        <w:tblLook w:val="04A0" w:firstRow="1" w:lastRow="0" w:firstColumn="1" w:lastColumn="0" w:noHBand="0" w:noVBand="1"/>
      </w:tblPr>
      <w:tblGrid>
        <w:gridCol w:w="2254"/>
        <w:gridCol w:w="3411"/>
        <w:gridCol w:w="2835"/>
      </w:tblGrid>
      <w:tr w:rsidR="001F1B00" w:rsidTr="00CF69C3">
        <w:tc>
          <w:tcPr>
            <w:tcW w:w="2254" w:type="dxa"/>
          </w:tcPr>
          <w:p w:rsidR="001F1B00" w:rsidRDefault="001F1B00" w:rsidP="001F1B00">
            <w:pPr>
              <w:pStyle w:val="af8"/>
              <w:ind w:firstLine="0"/>
              <w:jc w:val="center"/>
            </w:pPr>
            <w:r>
              <w:rPr>
                <w:rFonts w:cs="Times New Roman"/>
                <w:szCs w:val="28"/>
                <w:shd w:val="clear" w:color="auto" w:fill="FFFFFF"/>
              </w:rPr>
              <w:t>№</w:t>
            </w:r>
          </w:p>
        </w:tc>
        <w:tc>
          <w:tcPr>
            <w:tcW w:w="3411" w:type="dxa"/>
          </w:tcPr>
          <w:p w:rsidR="001F1B00" w:rsidRDefault="001F1B00" w:rsidP="001F1B00">
            <w:pPr>
              <w:pStyle w:val="af8"/>
              <w:ind w:firstLine="0"/>
              <w:jc w:val="center"/>
            </w:pPr>
            <w:r>
              <w:t>Вводные данные</w:t>
            </w:r>
          </w:p>
        </w:tc>
        <w:tc>
          <w:tcPr>
            <w:tcW w:w="2835" w:type="dxa"/>
          </w:tcPr>
          <w:p w:rsidR="001F1B00" w:rsidRDefault="001F1B00" w:rsidP="001F1B00">
            <w:pPr>
              <w:pStyle w:val="af8"/>
              <w:ind w:firstLine="0"/>
              <w:jc w:val="center"/>
            </w:pPr>
            <w:r>
              <w:t>Результат</w:t>
            </w:r>
          </w:p>
        </w:tc>
      </w:tr>
      <w:tr w:rsidR="001F1B00" w:rsidTr="00CF69C3">
        <w:tc>
          <w:tcPr>
            <w:tcW w:w="2254" w:type="dxa"/>
          </w:tcPr>
          <w:p w:rsidR="001F1B00" w:rsidRDefault="001F1B00" w:rsidP="001F1B00">
            <w:pPr>
              <w:pStyle w:val="af8"/>
              <w:ind w:firstLine="0"/>
              <w:jc w:val="center"/>
            </w:pPr>
            <w:r>
              <w:t>1</w:t>
            </w:r>
          </w:p>
        </w:tc>
        <w:tc>
          <w:tcPr>
            <w:tcW w:w="3411" w:type="dxa"/>
          </w:tcPr>
          <w:p w:rsidR="00CF69C3" w:rsidRPr="00CF69C3" w:rsidRDefault="00CF69C3" w:rsidP="008470A4">
            <w:pPr>
              <w:pStyle w:val="af8"/>
              <w:ind w:firstLine="0"/>
            </w:pPr>
            <w:r>
              <w:t>Форма: Треугольник</w:t>
            </w:r>
          </w:p>
          <w:p w:rsidR="001F1B00" w:rsidRDefault="00BC703E" w:rsidP="008470A4">
            <w:pPr>
              <w:pStyle w:val="af8"/>
              <w:ind w:firstLine="0"/>
            </w:pPr>
            <w:r>
              <w:t>Сторона 1: 4</w:t>
            </w:r>
          </w:p>
          <w:p w:rsidR="00BC703E" w:rsidRDefault="00BC703E" w:rsidP="008470A4">
            <w:pPr>
              <w:pStyle w:val="af8"/>
              <w:ind w:firstLine="0"/>
            </w:pPr>
            <w:r>
              <w:t>Сторона 2: 6</w:t>
            </w:r>
          </w:p>
          <w:p w:rsidR="00CF69C3" w:rsidRDefault="00CF69C3" w:rsidP="008470A4">
            <w:pPr>
              <w:pStyle w:val="af8"/>
              <w:ind w:firstLine="0"/>
            </w:pPr>
            <w:r>
              <w:t>Толщина слоя: 2</w:t>
            </w:r>
          </w:p>
          <w:p w:rsidR="00CF69C3" w:rsidRDefault="00CF69C3" w:rsidP="008470A4">
            <w:pPr>
              <w:pStyle w:val="af8"/>
              <w:ind w:firstLine="0"/>
            </w:pPr>
            <w:r>
              <w:t>Расход: 3.6</w:t>
            </w:r>
          </w:p>
          <w:p w:rsidR="00BC703E" w:rsidRDefault="00BC703E" w:rsidP="008470A4">
            <w:pPr>
              <w:pStyle w:val="af8"/>
              <w:ind w:firstLine="0"/>
            </w:pPr>
          </w:p>
        </w:tc>
        <w:tc>
          <w:tcPr>
            <w:tcW w:w="2835" w:type="dxa"/>
          </w:tcPr>
          <w:p w:rsidR="001F1B00" w:rsidRPr="00CF69C3" w:rsidRDefault="00CF69C3" w:rsidP="008470A4">
            <w:pPr>
              <w:pStyle w:val="af8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87 </w:t>
            </w:r>
          </w:p>
        </w:tc>
      </w:tr>
      <w:tr w:rsidR="001F1B00" w:rsidRPr="00CF69C3" w:rsidTr="00CF69C3">
        <w:tc>
          <w:tcPr>
            <w:tcW w:w="2254" w:type="dxa"/>
          </w:tcPr>
          <w:p w:rsidR="001F1B00" w:rsidRDefault="001F1B00" w:rsidP="001F1B00">
            <w:pPr>
              <w:pStyle w:val="af8"/>
              <w:ind w:firstLine="0"/>
              <w:jc w:val="center"/>
            </w:pPr>
            <w:r>
              <w:t>2</w:t>
            </w:r>
          </w:p>
        </w:tc>
        <w:tc>
          <w:tcPr>
            <w:tcW w:w="3411" w:type="dxa"/>
          </w:tcPr>
          <w:p w:rsidR="001F1B00" w:rsidRDefault="00CF69C3" w:rsidP="008470A4">
            <w:pPr>
              <w:pStyle w:val="af8"/>
              <w:ind w:firstLine="0"/>
            </w:pPr>
            <w:r>
              <w:t>Форма: Прямоугольник</w:t>
            </w:r>
          </w:p>
          <w:p w:rsidR="00CF69C3" w:rsidRDefault="00CF69C3" w:rsidP="008470A4">
            <w:pPr>
              <w:pStyle w:val="af8"/>
              <w:ind w:firstLine="0"/>
            </w:pPr>
            <w:r>
              <w:t>Сторона 1: 4</w:t>
            </w:r>
          </w:p>
          <w:p w:rsidR="00CF69C3" w:rsidRDefault="00CF69C3" w:rsidP="008470A4">
            <w:pPr>
              <w:pStyle w:val="af8"/>
              <w:ind w:firstLine="0"/>
            </w:pPr>
            <w:r>
              <w:t>Сторона 2: 6</w:t>
            </w:r>
          </w:p>
          <w:p w:rsidR="00CF69C3" w:rsidRDefault="00CF69C3" w:rsidP="008470A4">
            <w:pPr>
              <w:pStyle w:val="af8"/>
              <w:ind w:firstLine="0"/>
            </w:pPr>
            <w:r>
              <w:t>Толщина слоя: 2</w:t>
            </w:r>
          </w:p>
          <w:p w:rsidR="00CF69C3" w:rsidRPr="00CF69C3" w:rsidRDefault="00CF69C3" w:rsidP="008470A4">
            <w:pPr>
              <w:pStyle w:val="af8"/>
              <w:ind w:firstLine="0"/>
            </w:pPr>
            <w:r>
              <w:t>Расход: 3.6</w:t>
            </w:r>
          </w:p>
        </w:tc>
        <w:tc>
          <w:tcPr>
            <w:tcW w:w="2835" w:type="dxa"/>
          </w:tcPr>
          <w:p w:rsidR="001F1B00" w:rsidRDefault="00CF69C3" w:rsidP="008470A4">
            <w:pPr>
              <w:pStyle w:val="af8"/>
              <w:ind w:firstLine="0"/>
            </w:pPr>
            <w:r>
              <w:t>173</w:t>
            </w:r>
          </w:p>
        </w:tc>
      </w:tr>
      <w:tr w:rsidR="001F1B00" w:rsidTr="00CF69C3">
        <w:tc>
          <w:tcPr>
            <w:tcW w:w="2254" w:type="dxa"/>
          </w:tcPr>
          <w:p w:rsidR="001F1B00" w:rsidRDefault="001F1B00" w:rsidP="001F1B00">
            <w:pPr>
              <w:pStyle w:val="af8"/>
              <w:ind w:firstLine="0"/>
              <w:jc w:val="center"/>
            </w:pPr>
            <w:r>
              <w:t>3</w:t>
            </w:r>
          </w:p>
        </w:tc>
        <w:tc>
          <w:tcPr>
            <w:tcW w:w="3411" w:type="dxa"/>
          </w:tcPr>
          <w:p w:rsidR="00CF69C3" w:rsidRPr="00CF69C3" w:rsidRDefault="00CF69C3" w:rsidP="00CF69C3">
            <w:pPr>
              <w:pStyle w:val="af8"/>
              <w:ind w:firstLine="0"/>
            </w:pPr>
            <w:r>
              <w:t>Форма: Треугольник</w:t>
            </w:r>
          </w:p>
          <w:p w:rsidR="00CF69C3" w:rsidRDefault="00CF69C3" w:rsidP="00CF69C3">
            <w:pPr>
              <w:pStyle w:val="af8"/>
              <w:ind w:firstLine="0"/>
            </w:pPr>
            <w:r>
              <w:t>Сторона 1: 4</w:t>
            </w:r>
          </w:p>
          <w:p w:rsidR="00CF69C3" w:rsidRDefault="00CF69C3" w:rsidP="00CF69C3">
            <w:pPr>
              <w:pStyle w:val="af8"/>
              <w:ind w:firstLine="0"/>
            </w:pPr>
            <w:r>
              <w:t>Сторона 2: -6</w:t>
            </w:r>
          </w:p>
          <w:p w:rsidR="00CF69C3" w:rsidRDefault="00CF69C3" w:rsidP="00CF69C3">
            <w:pPr>
              <w:pStyle w:val="af8"/>
              <w:ind w:firstLine="0"/>
            </w:pPr>
            <w:r>
              <w:t>Толщина слоя: 2</w:t>
            </w:r>
          </w:p>
          <w:p w:rsidR="001F1B00" w:rsidRDefault="00CF69C3" w:rsidP="008470A4">
            <w:pPr>
              <w:pStyle w:val="af8"/>
              <w:ind w:firstLine="0"/>
            </w:pPr>
            <w:r>
              <w:t>Расход: 3.6</w:t>
            </w:r>
          </w:p>
        </w:tc>
        <w:tc>
          <w:tcPr>
            <w:tcW w:w="2835" w:type="dxa"/>
          </w:tcPr>
          <w:p w:rsidR="001F1B00" w:rsidRDefault="00CF69C3" w:rsidP="008470A4">
            <w:pPr>
              <w:pStyle w:val="af8"/>
              <w:ind w:firstLine="0"/>
            </w:pPr>
            <w:r>
              <w:t>Ошибка</w:t>
            </w:r>
          </w:p>
        </w:tc>
      </w:tr>
    </w:tbl>
    <w:p w:rsidR="008470A4" w:rsidRPr="008470A4" w:rsidRDefault="00CF69C3" w:rsidP="008470A4">
      <w:pPr>
        <w:pStyle w:val="af8"/>
      </w:pPr>
      <w:r>
        <w:t>Таблица 1 – Ожидаемые результаты при тестировании программы</w:t>
      </w:r>
    </w:p>
    <w:p w:rsidR="002C36D0" w:rsidRDefault="002C36D0"/>
    <w:p w:rsidR="002C36D0" w:rsidRDefault="002C36D0"/>
    <w:p w:rsidR="002C36D0" w:rsidRDefault="002C36D0"/>
    <w:p w:rsidR="002C36D0" w:rsidRDefault="002C36D0"/>
    <w:p w:rsidR="002C36D0" w:rsidRDefault="002C36D0"/>
    <w:p w:rsidR="002C36D0" w:rsidRPr="00CF69C3" w:rsidRDefault="00CF69C3" w:rsidP="00CF69C3">
      <w:pPr>
        <w:pStyle w:val="af8"/>
        <w:jc w:val="center"/>
        <w:rPr>
          <w:b/>
        </w:rPr>
      </w:pPr>
      <w:r w:rsidRPr="00CF69C3">
        <w:rPr>
          <w:b/>
        </w:rPr>
        <w:lastRenderedPageBreak/>
        <w:t>Алгоритм программы</w:t>
      </w:r>
    </w:p>
    <w:p w:rsidR="002C36D0" w:rsidRDefault="002C36D0"/>
    <w:p w:rsidR="002C36D0" w:rsidRDefault="007F28DB">
      <w:r w:rsidRPr="007F28DB">
        <w:rPr>
          <w:noProof/>
        </w:rPr>
        <w:drawing>
          <wp:inline distT="0" distB="0" distL="0" distR="0" wp14:anchorId="1D687CE2" wp14:editId="4B5D283A">
            <wp:extent cx="5731510" cy="5405120"/>
            <wp:effectExtent l="0" t="0" r="254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0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36D0" w:rsidRDefault="002C36D0"/>
    <w:p w:rsidR="00696388" w:rsidRDefault="007F28DB" w:rsidP="00696388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Блок-схема функции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</w:p>
    <w:p w:rsidR="005D3CE0" w:rsidRPr="00696388" w:rsidRDefault="005D3CE0" w:rsidP="003859B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6397F" w:rsidRDefault="00696388" w:rsidP="003859BF">
      <w:pPr>
        <w:pStyle w:val="af0"/>
        <w:numPr>
          <w:ilvl w:val="0"/>
          <w:numId w:val="3"/>
        </w:numPr>
        <w:spacing w:line="360" w:lineRule="auto"/>
        <w:ind w:firstLine="709"/>
        <w:jc w:val="both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0277E1">
        <w:rPr>
          <w:rFonts w:ascii="Times New Roman" w:hAnsi="Times New Roman" w:cs="Times New Roman"/>
          <w:sz w:val="28"/>
          <w:szCs w:val="28"/>
        </w:rPr>
        <w:t>В функцию</w:t>
      </w:r>
      <w:r w:rsidR="000277E1" w:rsidRPr="000277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277E1" w:rsidRPr="000277E1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="000277E1" w:rsidRPr="000277E1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0277E1" w:rsidRPr="000277E1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input</w:t>
      </w:r>
      <w:r w:rsidR="000277E1" w:rsidRPr="000277E1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( </w:t>
      </w:r>
      <w:r w:rsidR="000277E1" w:rsidRPr="000277E1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double</w:t>
      </w:r>
      <w:proofErr w:type="gramEnd"/>
      <w:r w:rsidR="000277E1" w:rsidRPr="000277E1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</w:t>
      </w:r>
      <w:proofErr w:type="spellStart"/>
      <w:r w:rsidR="000277E1" w:rsidRPr="000277E1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ptr</w:t>
      </w:r>
      <w:proofErr w:type="spellEnd"/>
      <w:r w:rsidR="000277E1" w:rsidRPr="000277E1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_</w:t>
      </w:r>
      <w:r w:rsidR="000277E1" w:rsidRPr="000277E1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array</w:t>
      </w:r>
      <w:r w:rsidR="000277E1" w:rsidRPr="000277E1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[200][2], i</w:t>
      </w:r>
      <w:proofErr w:type="spellStart"/>
      <w:r w:rsidR="000277E1" w:rsidRPr="000277E1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nt</w:t>
      </w:r>
      <w:proofErr w:type="spellEnd"/>
      <w:r w:rsidR="000277E1" w:rsidRPr="000277E1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</w:t>
      </w:r>
      <w:proofErr w:type="spellStart"/>
      <w:r w:rsidR="000277E1" w:rsidRPr="000277E1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aaa</w:t>
      </w:r>
      <w:proofErr w:type="spellEnd"/>
      <w:r w:rsidRPr="000277E1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)</w:t>
      </w:r>
      <w:r w:rsidR="000277E1" w:rsidRPr="000277E1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записываются данные пола, которые продемонстрированы на рисунке 1</w:t>
      </w:r>
      <w:r w:rsidRPr="000277E1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;</w:t>
      </w:r>
      <w:r w:rsidR="009F47E0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</w:t>
      </w:r>
      <w:r w:rsidR="008245FB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Функция</w:t>
      </w:r>
      <w:r w:rsidR="008245FB" w:rsidRPr="008245FB">
        <w:rPr>
          <w:rFonts w:ascii="Times New Roman" w:hAnsi="Times New Roman" w:cs="Times New Roman"/>
          <w:sz w:val="28"/>
          <w:szCs w:val="28"/>
        </w:rPr>
        <w:t xml:space="preserve"> принимает в качестве параметров двумерный массив </w:t>
      </w:r>
      <w:proofErr w:type="spellStart"/>
      <w:r w:rsidR="008245FB" w:rsidRPr="008245FB">
        <w:rPr>
          <w:rFonts w:ascii="Times New Roman" w:hAnsi="Times New Roman" w:cs="Times New Roman"/>
          <w:sz w:val="28"/>
          <w:szCs w:val="28"/>
        </w:rPr>
        <w:t>ptr_array</w:t>
      </w:r>
      <w:proofErr w:type="spellEnd"/>
      <w:r w:rsidR="008245FB" w:rsidRPr="008245FB">
        <w:rPr>
          <w:rFonts w:ascii="Times New Roman" w:hAnsi="Times New Roman" w:cs="Times New Roman"/>
          <w:sz w:val="28"/>
          <w:szCs w:val="28"/>
        </w:rPr>
        <w:t xml:space="preserve"> и индекс записи </w:t>
      </w:r>
      <w:proofErr w:type="spellStart"/>
      <w:r w:rsidR="008245FB">
        <w:rPr>
          <w:rFonts w:ascii="Times New Roman" w:hAnsi="Times New Roman" w:cs="Times New Roman"/>
          <w:sz w:val="28"/>
          <w:szCs w:val="28"/>
          <w:lang w:val="en-US"/>
        </w:rPr>
        <w:t>aaa</w:t>
      </w:r>
      <w:proofErr w:type="spellEnd"/>
      <w:r w:rsidR="008245FB" w:rsidRPr="008245FB">
        <w:rPr>
          <w:rFonts w:ascii="Times New Roman" w:hAnsi="Times New Roman" w:cs="Times New Roman"/>
          <w:sz w:val="28"/>
          <w:szCs w:val="28"/>
        </w:rPr>
        <w:t xml:space="preserve"> в массиве.</w:t>
      </w:r>
      <w:r w:rsidR="008245FB" w:rsidRPr="0077625E">
        <w:t xml:space="preserve"> </w:t>
      </w:r>
      <w:r w:rsidR="008245FB" w:rsidRPr="0076397F">
        <w:rPr>
          <w:rFonts w:ascii="Times New Roman" w:hAnsi="Times New Roman" w:cs="Times New Roman"/>
          <w:sz w:val="28"/>
          <w:szCs w:val="28"/>
        </w:rPr>
        <w:t xml:space="preserve"> </w:t>
      </w:r>
      <w:r w:rsidR="009F47E0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В ней есть выбор фигуры</w:t>
      </w:r>
      <w:r w:rsidR="0076397F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, которую имеет пол, а также ввод длин сторон фигуры в метрах и высоту толщины слоя в сантиметрах. Корректность введённых данных проверяется с помощью функции</w:t>
      </w:r>
      <w:r w:rsidR="0076397F" w:rsidRPr="0076397F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</w:t>
      </w:r>
      <w:proofErr w:type="spellStart"/>
      <w:proofErr w:type="gramStart"/>
      <w:r w:rsidR="0076397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corr</w:t>
      </w:r>
      <w:proofErr w:type="spellEnd"/>
      <w:r w:rsidR="0076397F" w:rsidRPr="0076397F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(</w:t>
      </w:r>
      <w:proofErr w:type="gramEnd"/>
      <w:r w:rsidR="0076397F" w:rsidRPr="0076397F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).</w:t>
      </w:r>
      <w:r w:rsidR="0076397F" w:rsidRPr="008245FB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</w:t>
      </w:r>
    </w:p>
    <w:p w:rsidR="00696388" w:rsidRPr="00DE72CF" w:rsidRDefault="0076397F" w:rsidP="003859BF">
      <w:pPr>
        <w:pStyle w:val="af0"/>
        <w:numPr>
          <w:ilvl w:val="0"/>
          <w:numId w:val="3"/>
        </w:numPr>
        <w:spacing w:line="360" w:lineRule="auto"/>
        <w:ind w:firstLine="709"/>
        <w:jc w:val="both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lastRenderedPageBreak/>
        <w:t xml:space="preserve">Для вывода информации используется </w:t>
      </w:r>
      <w:proofErr w:type="gramStart"/>
      <w:r w:rsidRPr="0076397F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функция </w:t>
      </w:r>
      <w:r w:rsidRPr="0076397F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76397F">
        <w:rPr>
          <w:rFonts w:ascii="Times New Roman" w:hAnsi="Times New Roman" w:cs="Times New Roman"/>
          <w:sz w:val="28"/>
          <w:szCs w:val="28"/>
        </w:rPr>
        <w:t>double</w:t>
      </w:r>
      <w:proofErr w:type="spellEnd"/>
      <w:proofErr w:type="gramEnd"/>
      <w:r w:rsidRPr="007639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397F">
        <w:rPr>
          <w:rFonts w:ascii="Times New Roman" w:hAnsi="Times New Roman" w:cs="Times New Roman"/>
          <w:sz w:val="28"/>
          <w:szCs w:val="28"/>
        </w:rPr>
        <w:t>output</w:t>
      </w:r>
      <w:proofErr w:type="spellEnd"/>
      <w:r w:rsidRPr="0076397F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76397F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Pr="007639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ptr_array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[200][2], </w:t>
      </w:r>
      <w:proofErr w:type="spellStart"/>
      <w:r>
        <w:rPr>
          <w:rFonts w:ascii="Times New Roman" w:hAnsi="Times New Roman" w:cs="Times New Roman"/>
          <w:sz w:val="28"/>
          <w:szCs w:val="28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aaa</w:t>
      </w:r>
      <w:proofErr w:type="spellEnd"/>
      <w:r w:rsidRPr="0076397F">
        <w:rPr>
          <w:rFonts w:ascii="Times New Roman" w:hAnsi="Times New Roman" w:cs="Times New Roman"/>
          <w:sz w:val="28"/>
          <w:szCs w:val="28"/>
        </w:rPr>
        <w:t>).</w:t>
      </w:r>
      <w:r w:rsidR="008245FB">
        <w:t xml:space="preserve"> </w:t>
      </w:r>
      <w:r w:rsidR="008245FB" w:rsidRPr="008245FB">
        <w:rPr>
          <w:rFonts w:ascii="Times New Roman" w:hAnsi="Times New Roman" w:cs="Times New Roman"/>
          <w:sz w:val="28"/>
          <w:szCs w:val="28"/>
        </w:rPr>
        <w:t xml:space="preserve">Она принимает в качестве параметров двумерный массив </w:t>
      </w:r>
      <w:proofErr w:type="spellStart"/>
      <w:r w:rsidR="008245FB" w:rsidRPr="008245FB">
        <w:rPr>
          <w:rFonts w:ascii="Times New Roman" w:hAnsi="Times New Roman" w:cs="Times New Roman"/>
          <w:sz w:val="28"/>
          <w:szCs w:val="28"/>
        </w:rPr>
        <w:t>ptr_array</w:t>
      </w:r>
      <w:proofErr w:type="spellEnd"/>
      <w:r w:rsidR="008245FB" w:rsidRPr="008245FB">
        <w:rPr>
          <w:rFonts w:ascii="Times New Roman" w:hAnsi="Times New Roman" w:cs="Times New Roman"/>
          <w:sz w:val="28"/>
          <w:szCs w:val="28"/>
        </w:rPr>
        <w:t xml:space="preserve"> и индекс записи </w:t>
      </w:r>
      <w:proofErr w:type="spellStart"/>
      <w:r w:rsidR="008245FB">
        <w:rPr>
          <w:rFonts w:ascii="Times New Roman" w:hAnsi="Times New Roman" w:cs="Times New Roman"/>
          <w:sz w:val="28"/>
          <w:szCs w:val="28"/>
          <w:lang w:val="en-US"/>
        </w:rPr>
        <w:t>aaa</w:t>
      </w:r>
      <w:proofErr w:type="spellEnd"/>
      <w:r w:rsidR="008245FB" w:rsidRPr="008245FB">
        <w:rPr>
          <w:rFonts w:ascii="Times New Roman" w:hAnsi="Times New Roman" w:cs="Times New Roman"/>
          <w:sz w:val="28"/>
          <w:szCs w:val="28"/>
        </w:rPr>
        <w:t xml:space="preserve"> в массиве.</w:t>
      </w:r>
      <w:r w:rsidR="008245FB" w:rsidRPr="0077625E">
        <w:t xml:space="preserve"> </w:t>
      </w:r>
      <w:r w:rsidRPr="0076397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Выводится информация в виде таблицы, где записаны стороны фигуры и толщина заливки. Далее последует приглашение к вводу номера выбранной фигуры. После ввода выведется информация: количество килограмм каждого вида клея необходимого для заливки.</w:t>
      </w:r>
    </w:p>
    <w:p w:rsidR="00DE72CF" w:rsidRPr="00D60AB4" w:rsidRDefault="00DE72CF" w:rsidP="003859BF">
      <w:pPr>
        <w:pStyle w:val="af0"/>
        <w:numPr>
          <w:ilvl w:val="0"/>
          <w:numId w:val="3"/>
        </w:numPr>
        <w:spacing w:line="360" w:lineRule="auto"/>
        <w:ind w:firstLine="709"/>
        <w:jc w:val="both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proofErr w:type="spellStart"/>
      <w:proofErr w:type="gramStart"/>
      <w:r w:rsidRPr="00DE72CF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int</w:t>
      </w:r>
      <w:proofErr w:type="spellEnd"/>
      <w:proofErr w:type="gramEnd"/>
      <w:r w:rsidRPr="00DE72CF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 w:rsidRPr="00DE72CF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write</w:t>
      </w:r>
      <w:r w:rsidRPr="00DE72CF">
        <w:rPr>
          <w:rFonts w:ascii="Times New Roman" w:eastAsiaTheme="minorHAnsi" w:hAnsi="Times New Roman" w:cs="Times New Roman"/>
          <w:sz w:val="28"/>
          <w:szCs w:val="28"/>
          <w:lang w:eastAsia="en-US"/>
        </w:rPr>
        <w:t>(</w:t>
      </w:r>
      <w:r w:rsidRPr="00DE72CF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double</w:t>
      </w:r>
      <w:r w:rsidRPr="00DE72CF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DE72CF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ptr</w:t>
      </w:r>
      <w:proofErr w:type="spellEnd"/>
      <w:r w:rsidRPr="00DE72CF">
        <w:rPr>
          <w:rFonts w:ascii="Times New Roman" w:eastAsiaTheme="minorHAnsi" w:hAnsi="Times New Roman" w:cs="Times New Roman"/>
          <w:sz w:val="28"/>
          <w:szCs w:val="28"/>
          <w:lang w:eastAsia="en-US"/>
        </w:rPr>
        <w:t>_</w:t>
      </w:r>
      <w:r w:rsidRPr="00DE72CF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array</w:t>
      </w:r>
      <w:r w:rsidRPr="00DE72CF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[200][2], </w:t>
      </w:r>
      <w:proofErr w:type="spellStart"/>
      <w:r w:rsidRPr="00DE72CF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int</w:t>
      </w:r>
      <w:proofErr w:type="spellEnd"/>
      <w:r w:rsidRPr="00DE72CF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 w:rsidRPr="00DE72CF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index</w:t>
      </w:r>
      <w:r w:rsidRPr="00DE72CF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, </w:t>
      </w:r>
      <w:r w:rsidRPr="00DE72CF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char</w:t>
      </w:r>
      <w:r w:rsidRPr="00DE72CF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* </w:t>
      </w:r>
      <w:proofErr w:type="spellStart"/>
      <w:r w:rsidRPr="00DE72CF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fname</w:t>
      </w:r>
      <w:proofErr w:type="spellEnd"/>
      <w:r w:rsidRPr="00DE72CF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) – </w:t>
      </w: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>записывает</w:t>
      </w:r>
      <w:r w:rsidRPr="00DE72CF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>вводимые</w:t>
      </w:r>
      <w:r w:rsidRPr="00DE72CF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>данные</w:t>
      </w:r>
      <w:r w:rsidRPr="00DE72CF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>в</w:t>
      </w:r>
      <w:r w:rsidRPr="00DE72CF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 w:rsidR="001A601D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созданный ею же </w:t>
      </w: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текстовый файл </w:t>
      </w:r>
      <w:r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clay</w:t>
      </w:r>
      <w:r w:rsidRPr="00DE72CF">
        <w:rPr>
          <w:rFonts w:ascii="Times New Roman" w:eastAsiaTheme="minorHAnsi" w:hAnsi="Times New Roman" w:cs="Times New Roman"/>
          <w:sz w:val="28"/>
          <w:szCs w:val="28"/>
          <w:lang w:eastAsia="en-US"/>
        </w:rPr>
        <w:t>.</w:t>
      </w:r>
      <w:r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txt</w:t>
      </w:r>
      <w:r w:rsidRPr="00DE72CF">
        <w:rPr>
          <w:rFonts w:ascii="Times New Roman" w:eastAsiaTheme="minorHAnsi" w:hAnsi="Times New Roman" w:cs="Times New Roman"/>
          <w:sz w:val="28"/>
          <w:szCs w:val="28"/>
          <w:lang w:eastAsia="en-US"/>
        </w:rPr>
        <w:t>.</w:t>
      </w:r>
      <w:r w:rsidR="00E7019D" w:rsidRPr="00E7019D">
        <w:rPr>
          <w:rFonts w:ascii="Times New Roman" w:hAnsi="Times New Roman" w:cs="Times New Roman"/>
          <w:sz w:val="28"/>
          <w:szCs w:val="28"/>
        </w:rPr>
        <w:t xml:space="preserve"> </w:t>
      </w:r>
      <w:r w:rsidR="00E7019D" w:rsidRPr="008245FB">
        <w:rPr>
          <w:rFonts w:ascii="Times New Roman" w:hAnsi="Times New Roman" w:cs="Times New Roman"/>
          <w:sz w:val="28"/>
          <w:szCs w:val="28"/>
        </w:rPr>
        <w:t xml:space="preserve">Она принимает в качестве параметров двумерный массив </w:t>
      </w:r>
      <w:proofErr w:type="spellStart"/>
      <w:r w:rsidR="00E7019D" w:rsidRPr="008245FB">
        <w:rPr>
          <w:rFonts w:ascii="Times New Roman" w:hAnsi="Times New Roman" w:cs="Times New Roman"/>
          <w:sz w:val="28"/>
          <w:szCs w:val="28"/>
        </w:rPr>
        <w:t>ptr_array</w:t>
      </w:r>
      <w:proofErr w:type="spellEnd"/>
      <w:r w:rsidR="00E7019D" w:rsidRPr="008245FB">
        <w:rPr>
          <w:rFonts w:ascii="Times New Roman" w:hAnsi="Times New Roman" w:cs="Times New Roman"/>
          <w:sz w:val="28"/>
          <w:szCs w:val="28"/>
        </w:rPr>
        <w:t xml:space="preserve"> и индекс записи </w:t>
      </w:r>
      <w:r w:rsidR="00E7019D">
        <w:rPr>
          <w:rFonts w:ascii="Times New Roman" w:hAnsi="Times New Roman" w:cs="Times New Roman"/>
          <w:sz w:val="28"/>
          <w:szCs w:val="28"/>
          <w:lang w:val="en-US"/>
        </w:rPr>
        <w:t>index</w:t>
      </w:r>
      <w:r w:rsidR="00E7019D" w:rsidRPr="00E7019D">
        <w:rPr>
          <w:rFonts w:ascii="Times New Roman" w:hAnsi="Times New Roman" w:cs="Times New Roman"/>
          <w:sz w:val="28"/>
          <w:szCs w:val="28"/>
        </w:rPr>
        <w:t xml:space="preserve"> </w:t>
      </w:r>
      <w:r w:rsidR="00E7019D" w:rsidRPr="008245FB">
        <w:rPr>
          <w:rFonts w:ascii="Times New Roman" w:hAnsi="Times New Roman" w:cs="Times New Roman"/>
          <w:sz w:val="28"/>
          <w:szCs w:val="28"/>
        </w:rPr>
        <w:t>в массиве.</w:t>
      </w:r>
      <w:r w:rsidR="00E7019D" w:rsidRPr="0077625E">
        <w:t xml:space="preserve"> </w:t>
      </w:r>
      <w:r w:rsidR="00E7019D" w:rsidRPr="0076397F">
        <w:rPr>
          <w:rFonts w:ascii="Times New Roman" w:hAnsi="Times New Roman" w:cs="Times New Roman"/>
          <w:sz w:val="28"/>
          <w:szCs w:val="28"/>
        </w:rPr>
        <w:t xml:space="preserve"> </w:t>
      </w:r>
      <w:r w:rsidR="00D60AB4">
        <w:rPr>
          <w:rFonts w:ascii="Times New Roman" w:hAnsi="Times New Roman" w:cs="Times New Roman"/>
          <w:sz w:val="28"/>
          <w:szCs w:val="28"/>
        </w:rPr>
        <w:t>Если файл не открывается, то появится сообщение об ошибке.</w:t>
      </w:r>
    </w:p>
    <w:p w:rsidR="000277E1" w:rsidRPr="00473EE1" w:rsidRDefault="00D60AB4" w:rsidP="003859BF">
      <w:pPr>
        <w:pStyle w:val="af0"/>
        <w:numPr>
          <w:ilvl w:val="0"/>
          <w:numId w:val="3"/>
        </w:numPr>
        <w:spacing w:line="360" w:lineRule="auto"/>
        <w:ind w:firstLine="709"/>
        <w:jc w:val="both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proofErr w:type="spellStart"/>
      <w:proofErr w:type="gramStart"/>
      <w:r w:rsidRPr="00D60AB4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D60AB4">
        <w:rPr>
          <w:rFonts w:ascii="Times New Roman" w:hAnsi="Times New Roman" w:cs="Times New Roman"/>
          <w:sz w:val="28"/>
          <w:szCs w:val="28"/>
        </w:rPr>
        <w:t xml:space="preserve"> </w:t>
      </w:r>
      <w:r w:rsidRPr="00D60AB4">
        <w:rPr>
          <w:rFonts w:ascii="Times New Roman" w:hAnsi="Times New Roman" w:cs="Times New Roman"/>
          <w:sz w:val="28"/>
          <w:szCs w:val="28"/>
          <w:lang w:val="en-US"/>
        </w:rPr>
        <w:t>read</w:t>
      </w:r>
      <w:r w:rsidRPr="00D60AB4">
        <w:rPr>
          <w:rFonts w:ascii="Times New Roman" w:hAnsi="Times New Roman" w:cs="Times New Roman"/>
          <w:sz w:val="28"/>
          <w:szCs w:val="28"/>
        </w:rPr>
        <w:t>(</w:t>
      </w:r>
      <w:r w:rsidRPr="00D60AB4">
        <w:rPr>
          <w:rFonts w:ascii="Times New Roman" w:hAnsi="Times New Roman" w:cs="Times New Roman"/>
          <w:sz w:val="28"/>
          <w:szCs w:val="28"/>
          <w:lang w:val="en-US"/>
        </w:rPr>
        <w:t>char</w:t>
      </w:r>
      <w:r w:rsidRPr="00D60AB4">
        <w:rPr>
          <w:rFonts w:ascii="Times New Roman" w:hAnsi="Times New Roman" w:cs="Times New Roman"/>
          <w:sz w:val="28"/>
          <w:szCs w:val="28"/>
        </w:rPr>
        <w:t xml:space="preserve">* </w:t>
      </w:r>
      <w:proofErr w:type="spellStart"/>
      <w:r w:rsidRPr="00D60AB4">
        <w:rPr>
          <w:rFonts w:ascii="Times New Roman" w:hAnsi="Times New Roman" w:cs="Times New Roman"/>
          <w:sz w:val="28"/>
          <w:szCs w:val="28"/>
          <w:lang w:val="en-US"/>
        </w:rPr>
        <w:t>fname</w:t>
      </w:r>
      <w:proofErr w:type="spellEnd"/>
      <w:r w:rsidRPr="00D60AB4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считывает</w:t>
      </w:r>
      <w:r w:rsidRPr="00D60AB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</w:t>
      </w:r>
      <w:r w:rsidRPr="00D60AB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 параметром </w:t>
      </w:r>
      <w:proofErr w:type="spellStart"/>
      <w:r w:rsidRPr="00D60AB4">
        <w:rPr>
          <w:rFonts w:ascii="Times New Roman" w:hAnsi="Times New Roman" w:cs="Times New Roman"/>
          <w:sz w:val="28"/>
          <w:szCs w:val="28"/>
          <w:lang w:val="en-US"/>
        </w:rPr>
        <w:t>fname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открывает его для чтения</w:t>
      </w:r>
      <w:r w:rsidRPr="00D60AB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При</w:t>
      </w:r>
      <w:r w:rsidRPr="00D60AB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невозможности открыть файл появляется сообщение об ошибке и возвращается 0. При успешном открытии файла, на экран выводятся вводимые данные. Далее вводим номер выбранной фигуры и на экран выведется нужная информация. После всех действий внизу появится </w:t>
      </w:r>
      <w:proofErr w:type="gramStart"/>
      <w:r>
        <w:rPr>
          <w:rFonts w:ascii="Times New Roman" w:hAnsi="Times New Roman" w:cs="Times New Roman"/>
          <w:sz w:val="28"/>
          <w:szCs w:val="28"/>
        </w:rPr>
        <w:t>строчка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приглашающая нажать </w:t>
      </w:r>
      <w:r>
        <w:rPr>
          <w:rFonts w:ascii="Times New Roman" w:hAnsi="Times New Roman" w:cs="Times New Roman"/>
          <w:sz w:val="28"/>
          <w:szCs w:val="28"/>
          <w:lang w:val="en-US"/>
        </w:rPr>
        <w:t>Enter</w:t>
      </w:r>
      <w:r w:rsidRPr="00D60AB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возвращения в главное меню.</w:t>
      </w:r>
      <w:r w:rsidR="00473EE1">
        <w:rPr>
          <w:rFonts w:ascii="Times New Roman" w:hAnsi="Times New Roman" w:cs="Times New Roman"/>
          <w:sz w:val="28"/>
          <w:szCs w:val="28"/>
        </w:rPr>
        <w:t xml:space="preserve"> Возвращается 1.</w:t>
      </w:r>
    </w:p>
    <w:p w:rsidR="00473EE1" w:rsidRPr="00640023" w:rsidRDefault="00473EE1" w:rsidP="003859BF">
      <w:pPr>
        <w:pStyle w:val="af0"/>
        <w:numPr>
          <w:ilvl w:val="0"/>
          <w:numId w:val="3"/>
        </w:numPr>
        <w:spacing w:line="360" w:lineRule="auto"/>
        <w:ind w:firstLine="709"/>
        <w:jc w:val="both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corr</w:t>
      </w:r>
      <w:proofErr w:type="spellEnd"/>
      <w:r w:rsidRPr="00473EE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73EE1">
        <w:rPr>
          <w:rFonts w:ascii="Times New Roman" w:hAnsi="Times New Roman" w:cs="Times New Roman"/>
          <w:sz w:val="28"/>
          <w:szCs w:val="28"/>
        </w:rPr>
        <w:t xml:space="preserve">) – </w:t>
      </w:r>
      <w:r>
        <w:rPr>
          <w:rFonts w:ascii="Times New Roman" w:hAnsi="Times New Roman" w:cs="Times New Roman"/>
          <w:sz w:val="28"/>
          <w:szCs w:val="28"/>
        </w:rPr>
        <w:t xml:space="preserve">проверяет корректность вводимых значений. Сохраняет вводимые значения в переменную </w:t>
      </w:r>
      <w:r>
        <w:rPr>
          <w:rFonts w:ascii="Times New Roman" w:hAnsi="Times New Roman" w:cs="Times New Roman"/>
          <w:sz w:val="28"/>
          <w:szCs w:val="28"/>
          <w:lang w:val="en-US"/>
        </w:rPr>
        <w:t>saving</w:t>
      </w:r>
      <w:r>
        <w:rPr>
          <w:rFonts w:ascii="Times New Roman" w:hAnsi="Times New Roman" w:cs="Times New Roman"/>
          <w:sz w:val="28"/>
          <w:szCs w:val="28"/>
        </w:rPr>
        <w:t xml:space="preserve"> и проверяет их корректность. При введении неверных (или некорректных) значений функция выведет сообщение об ошибке и попросит ввести другие данные. </w:t>
      </w:r>
    </w:p>
    <w:p w:rsidR="00640023" w:rsidRDefault="00640023" w:rsidP="00640023">
      <w:pPr>
        <w:rPr>
          <w:rFonts w:ascii="Times New Roman" w:eastAsiaTheme="minorHAnsi" w:hAnsi="Times New Roman" w:cs="Times New Roman"/>
          <w:sz w:val="28"/>
          <w:szCs w:val="28"/>
          <w:lang w:eastAsia="en-US"/>
        </w:rPr>
      </w:pPr>
    </w:p>
    <w:p w:rsidR="00640023" w:rsidRDefault="00640023" w:rsidP="00640023">
      <w:pPr>
        <w:rPr>
          <w:rFonts w:ascii="Times New Roman" w:eastAsiaTheme="minorHAnsi" w:hAnsi="Times New Roman" w:cs="Times New Roman"/>
          <w:sz w:val="28"/>
          <w:szCs w:val="28"/>
          <w:lang w:eastAsia="en-US"/>
        </w:rPr>
      </w:pPr>
    </w:p>
    <w:p w:rsidR="005D3CE0" w:rsidRDefault="005D3CE0" w:rsidP="00640023">
      <w:pPr>
        <w:rPr>
          <w:rFonts w:ascii="Times New Roman" w:eastAsiaTheme="minorHAnsi" w:hAnsi="Times New Roman" w:cs="Times New Roman"/>
          <w:sz w:val="28"/>
          <w:szCs w:val="28"/>
          <w:lang w:eastAsia="en-US"/>
        </w:rPr>
      </w:pPr>
    </w:p>
    <w:p w:rsidR="003859BF" w:rsidRDefault="003859BF" w:rsidP="00640023">
      <w:pPr>
        <w:rPr>
          <w:rFonts w:ascii="Times New Roman" w:eastAsiaTheme="minorHAnsi" w:hAnsi="Times New Roman" w:cs="Times New Roman"/>
          <w:sz w:val="28"/>
          <w:szCs w:val="28"/>
          <w:lang w:eastAsia="en-US"/>
        </w:rPr>
      </w:pPr>
    </w:p>
    <w:p w:rsidR="00640023" w:rsidRDefault="00640023" w:rsidP="00640023">
      <w:pPr>
        <w:pStyle w:val="af8"/>
        <w:jc w:val="center"/>
        <w:rPr>
          <w:b/>
          <w:lang w:eastAsia="en-US"/>
        </w:rPr>
      </w:pPr>
      <w:r w:rsidRPr="00640023">
        <w:rPr>
          <w:b/>
          <w:lang w:eastAsia="en-US"/>
        </w:rPr>
        <w:lastRenderedPageBreak/>
        <w:t>Тестирование программы</w:t>
      </w:r>
    </w:p>
    <w:p w:rsidR="005D3CE0" w:rsidRPr="005D3CE0" w:rsidRDefault="005D3CE0" w:rsidP="005D3CE0">
      <w:pPr>
        <w:pStyle w:val="af8"/>
        <w:rPr>
          <w:lang w:eastAsia="en-US"/>
        </w:rPr>
      </w:pPr>
      <w:r>
        <w:rPr>
          <w:lang w:eastAsia="en-US"/>
        </w:rPr>
        <w:t>При запуске программы появляется главное меню калькулятора, которое продемонстрировано на рисунке 2.</w:t>
      </w:r>
    </w:p>
    <w:p w:rsidR="00640023" w:rsidRDefault="00640023" w:rsidP="00640023">
      <w:pPr>
        <w:jc w:val="center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640023">
        <w:rPr>
          <w:rFonts w:ascii="Times New Roman" w:eastAsiaTheme="minorHAnsi" w:hAnsi="Times New Roman" w:cs="Times New Roman"/>
          <w:noProof/>
          <w:sz w:val="28"/>
          <w:szCs w:val="28"/>
        </w:rPr>
        <w:drawing>
          <wp:inline distT="0" distB="0" distL="0" distR="0" wp14:anchorId="506251AD" wp14:editId="32EE5589">
            <wp:extent cx="3091841" cy="209931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99141" cy="2104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0023" w:rsidRDefault="00640023" w:rsidP="00640023">
      <w:pPr>
        <w:jc w:val="center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>Рисунок 2 – Главное меню калькулятора</w:t>
      </w:r>
    </w:p>
    <w:p w:rsidR="00640023" w:rsidRDefault="00640023" w:rsidP="00640023">
      <w:pPr>
        <w:rPr>
          <w:rFonts w:ascii="Times New Roman" w:eastAsiaTheme="minorHAnsi" w:hAnsi="Times New Roman" w:cs="Times New Roman"/>
          <w:sz w:val="28"/>
          <w:szCs w:val="28"/>
          <w:lang w:eastAsia="en-US"/>
        </w:rPr>
      </w:pPr>
    </w:p>
    <w:p w:rsidR="00640023" w:rsidRDefault="005D3CE0" w:rsidP="003859BF">
      <w:pPr>
        <w:spacing w:line="360" w:lineRule="auto"/>
        <w:ind w:firstLine="709"/>
        <w:jc w:val="both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ab/>
        <w:t>После выбора первого пункта п</w:t>
      </w:r>
      <w:r w:rsidR="00DA1505">
        <w:rPr>
          <w:rFonts w:ascii="Times New Roman" w:eastAsiaTheme="minorHAnsi" w:hAnsi="Times New Roman" w:cs="Times New Roman"/>
          <w:sz w:val="28"/>
          <w:szCs w:val="28"/>
          <w:lang w:eastAsia="en-US"/>
        </w:rPr>
        <w:t>оявится список для выбора формы пола. После выбора программа предложит ввести соответствующие значения (если 1 пункт, то длину двух катетов, если 2 пункт, то длину высоты и основания треугольника и т.д.). После потребуется ввести толщину слоя. И в конце будет запрос на повтор ввода данных. Всё представлено на рисунке 3.</w:t>
      </w:r>
    </w:p>
    <w:p w:rsidR="00DA1505" w:rsidRDefault="00DA1505" w:rsidP="00DA1505">
      <w:pPr>
        <w:jc w:val="center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DA1505">
        <w:rPr>
          <w:rFonts w:ascii="Times New Roman" w:eastAsiaTheme="minorHAnsi" w:hAnsi="Times New Roman" w:cs="Times New Roman"/>
          <w:noProof/>
          <w:sz w:val="28"/>
          <w:szCs w:val="28"/>
        </w:rPr>
        <w:drawing>
          <wp:inline distT="0" distB="0" distL="0" distR="0" wp14:anchorId="21F8C2A3" wp14:editId="74764AB3">
            <wp:extent cx="3930015" cy="2823506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35177" cy="2827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1505" w:rsidRDefault="00DA1505" w:rsidP="00DA1505">
      <w:pPr>
        <w:jc w:val="center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>Рисунок 3 – 1 пункт главного меню</w:t>
      </w:r>
    </w:p>
    <w:p w:rsidR="00DA1505" w:rsidRDefault="00DA1505" w:rsidP="00DA1505">
      <w:pPr>
        <w:jc w:val="center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</w:p>
    <w:p w:rsidR="00640023" w:rsidRDefault="00DA1505" w:rsidP="003859BF">
      <w:pPr>
        <w:spacing w:line="360" w:lineRule="auto"/>
        <w:ind w:firstLine="709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lastRenderedPageBreak/>
        <w:t>При вводе некорректных данных произойдёт то, что было описано ранее и теперь будет продемонстрировано на рисунке 4.</w:t>
      </w:r>
    </w:p>
    <w:p w:rsidR="00DA1505" w:rsidRDefault="00DA1505" w:rsidP="00DA1505">
      <w:pPr>
        <w:jc w:val="center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DA1505">
        <w:rPr>
          <w:rFonts w:ascii="Times New Roman" w:eastAsiaTheme="minorHAnsi" w:hAnsi="Times New Roman" w:cs="Times New Roman"/>
          <w:noProof/>
          <w:sz w:val="28"/>
          <w:szCs w:val="28"/>
        </w:rPr>
        <w:drawing>
          <wp:inline distT="0" distB="0" distL="0" distR="0" wp14:anchorId="1A39496E" wp14:editId="4098ED63">
            <wp:extent cx="3579495" cy="2121689"/>
            <wp:effectExtent l="0" t="0" r="190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92021" cy="2129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1505" w:rsidRDefault="00DA1505" w:rsidP="00DA1505">
      <w:pPr>
        <w:jc w:val="center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>Рисунок 4 – Некорректные данные</w:t>
      </w:r>
    </w:p>
    <w:p w:rsidR="00640023" w:rsidRDefault="00640023" w:rsidP="00640023">
      <w:pPr>
        <w:rPr>
          <w:rFonts w:ascii="Times New Roman" w:eastAsiaTheme="minorHAnsi" w:hAnsi="Times New Roman" w:cs="Times New Roman"/>
          <w:sz w:val="28"/>
          <w:szCs w:val="28"/>
          <w:lang w:eastAsia="en-US"/>
        </w:rPr>
      </w:pPr>
    </w:p>
    <w:p w:rsidR="00640023" w:rsidRDefault="008602A0" w:rsidP="003859BF">
      <w:pPr>
        <w:spacing w:line="360" w:lineRule="auto"/>
        <w:ind w:firstLine="709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>Второй пункт – вывод данных. Всё, что выводится в этом пункте продемонстрированно на рисунке 5.</w:t>
      </w:r>
    </w:p>
    <w:p w:rsidR="008602A0" w:rsidRDefault="008602A0" w:rsidP="008602A0">
      <w:pPr>
        <w:jc w:val="center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8602A0">
        <w:rPr>
          <w:rFonts w:ascii="Times New Roman" w:eastAsiaTheme="minorHAnsi" w:hAnsi="Times New Roman" w:cs="Times New Roman"/>
          <w:sz w:val="28"/>
          <w:szCs w:val="28"/>
          <w:lang w:eastAsia="en-US"/>
        </w:rPr>
        <w:drawing>
          <wp:inline distT="0" distB="0" distL="0" distR="0" wp14:anchorId="042B9025" wp14:editId="11F480FF">
            <wp:extent cx="5731510" cy="2567305"/>
            <wp:effectExtent l="0" t="0" r="2540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2A0" w:rsidRDefault="008602A0" w:rsidP="008602A0">
      <w:pPr>
        <w:jc w:val="center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>Рисунок 5 – Вывод данных</w:t>
      </w:r>
    </w:p>
    <w:p w:rsidR="00640023" w:rsidRDefault="00640023" w:rsidP="00640023">
      <w:pPr>
        <w:rPr>
          <w:rFonts w:ascii="Times New Roman" w:eastAsiaTheme="minorHAnsi" w:hAnsi="Times New Roman" w:cs="Times New Roman"/>
          <w:sz w:val="28"/>
          <w:szCs w:val="28"/>
          <w:lang w:eastAsia="en-US"/>
        </w:rPr>
      </w:pPr>
    </w:p>
    <w:p w:rsidR="00640023" w:rsidRDefault="00640023" w:rsidP="00640023">
      <w:pPr>
        <w:rPr>
          <w:rFonts w:ascii="Times New Roman" w:eastAsiaTheme="minorHAnsi" w:hAnsi="Times New Roman" w:cs="Times New Roman"/>
          <w:sz w:val="28"/>
          <w:szCs w:val="28"/>
          <w:lang w:eastAsia="en-US"/>
        </w:rPr>
      </w:pPr>
    </w:p>
    <w:p w:rsidR="00640023" w:rsidRPr="005D5D3E" w:rsidRDefault="008602A0" w:rsidP="00640023">
      <w:pPr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>Третий пункт записывает данные в файл.</w:t>
      </w:r>
      <w:r w:rsidR="005D5D3E" w:rsidRPr="005D5D3E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 w:rsidR="005D5D3E">
        <w:rPr>
          <w:rFonts w:ascii="Times New Roman" w:eastAsiaTheme="minorHAnsi" w:hAnsi="Times New Roman" w:cs="Times New Roman"/>
          <w:sz w:val="28"/>
          <w:szCs w:val="28"/>
          <w:lang w:eastAsia="en-US"/>
        </w:rPr>
        <w:t>Рисунок 6.</w:t>
      </w:r>
    </w:p>
    <w:p w:rsidR="005D5D3E" w:rsidRDefault="005D5D3E" w:rsidP="005D5D3E">
      <w:pPr>
        <w:jc w:val="center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5D5D3E">
        <w:rPr>
          <w:rFonts w:ascii="Times New Roman" w:eastAsiaTheme="minorHAnsi" w:hAnsi="Times New Roman" w:cs="Times New Roman"/>
          <w:sz w:val="28"/>
          <w:szCs w:val="28"/>
          <w:lang w:eastAsia="en-US"/>
        </w:rPr>
        <w:lastRenderedPageBreak/>
        <w:drawing>
          <wp:inline distT="0" distB="0" distL="0" distR="0" wp14:anchorId="2EA2028D" wp14:editId="522173D0">
            <wp:extent cx="4981575" cy="18573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5D3E" w:rsidRDefault="005D5D3E" w:rsidP="005D5D3E">
      <w:pPr>
        <w:jc w:val="center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>Рисунок 6 – Запись вводимых данных и результатов вычислений</w:t>
      </w:r>
    </w:p>
    <w:p w:rsidR="00640023" w:rsidRDefault="00640023" w:rsidP="00640023">
      <w:pPr>
        <w:rPr>
          <w:rFonts w:ascii="Times New Roman" w:eastAsiaTheme="minorHAnsi" w:hAnsi="Times New Roman" w:cs="Times New Roman"/>
          <w:sz w:val="28"/>
          <w:szCs w:val="28"/>
          <w:lang w:eastAsia="en-US"/>
        </w:rPr>
      </w:pPr>
    </w:p>
    <w:p w:rsidR="00640023" w:rsidRDefault="005D5D3E" w:rsidP="003859BF">
      <w:pPr>
        <w:spacing w:line="360" w:lineRule="auto"/>
        <w:ind w:firstLine="709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О </w:t>
      </w:r>
      <w:proofErr w:type="gramStart"/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>том</w:t>
      </w:r>
      <w:proofErr w:type="gramEnd"/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что данные успешно записаны свидетельствует надпись над всем калькулятором; рисунок 7.</w:t>
      </w:r>
    </w:p>
    <w:p w:rsidR="005D5D3E" w:rsidRDefault="005D5D3E" w:rsidP="005D5D3E">
      <w:pPr>
        <w:jc w:val="center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5D5D3E">
        <w:rPr>
          <w:rFonts w:ascii="Times New Roman" w:eastAsiaTheme="minorHAnsi" w:hAnsi="Times New Roman" w:cs="Times New Roman"/>
          <w:sz w:val="28"/>
          <w:szCs w:val="28"/>
          <w:lang w:eastAsia="en-US"/>
        </w:rPr>
        <w:drawing>
          <wp:inline distT="0" distB="0" distL="0" distR="0" wp14:anchorId="794BBAA9" wp14:editId="3C09C90C">
            <wp:extent cx="2724150" cy="4095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5D3E" w:rsidRDefault="005D5D3E" w:rsidP="005D5D3E">
      <w:pPr>
        <w:jc w:val="center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>Рисунок 7 – Оповещение о успешном сохранении данных</w:t>
      </w:r>
    </w:p>
    <w:p w:rsidR="00640023" w:rsidRDefault="00640023" w:rsidP="00640023">
      <w:pPr>
        <w:rPr>
          <w:rFonts w:ascii="Times New Roman" w:eastAsiaTheme="minorHAnsi" w:hAnsi="Times New Roman" w:cs="Times New Roman"/>
          <w:sz w:val="28"/>
          <w:szCs w:val="28"/>
          <w:lang w:eastAsia="en-US"/>
        </w:rPr>
      </w:pPr>
    </w:p>
    <w:p w:rsidR="00640023" w:rsidRDefault="005D5D3E" w:rsidP="00640023">
      <w:pPr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>Четвёртый пункт – чтение данных из файла. Рисунок 8.</w:t>
      </w:r>
    </w:p>
    <w:p w:rsidR="00640023" w:rsidRDefault="00640023" w:rsidP="00640023">
      <w:pPr>
        <w:rPr>
          <w:rFonts w:ascii="Times New Roman" w:eastAsiaTheme="minorHAnsi" w:hAnsi="Times New Roman" w:cs="Times New Roman"/>
          <w:sz w:val="28"/>
          <w:szCs w:val="28"/>
          <w:lang w:eastAsia="en-US"/>
        </w:rPr>
      </w:pPr>
    </w:p>
    <w:p w:rsidR="00640023" w:rsidRDefault="005D5D3E" w:rsidP="005D5D3E">
      <w:pPr>
        <w:jc w:val="center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5D5D3E">
        <w:rPr>
          <w:rFonts w:ascii="Times New Roman" w:eastAsiaTheme="minorHAnsi" w:hAnsi="Times New Roman" w:cs="Times New Roman"/>
          <w:sz w:val="28"/>
          <w:szCs w:val="28"/>
          <w:lang w:eastAsia="en-US"/>
        </w:rPr>
        <w:drawing>
          <wp:inline distT="0" distB="0" distL="0" distR="0" wp14:anchorId="250F9A9B" wp14:editId="527C5591">
            <wp:extent cx="5731510" cy="2082800"/>
            <wp:effectExtent l="0" t="0" r="254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5D3E" w:rsidRDefault="005D5D3E" w:rsidP="005D5D3E">
      <w:pPr>
        <w:jc w:val="center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>Рисунок 8 – Чтение данных из файла</w:t>
      </w:r>
    </w:p>
    <w:p w:rsidR="00640023" w:rsidRDefault="00640023" w:rsidP="00640023">
      <w:pPr>
        <w:rPr>
          <w:rFonts w:ascii="Times New Roman" w:eastAsiaTheme="minorHAnsi" w:hAnsi="Times New Roman" w:cs="Times New Roman"/>
          <w:sz w:val="28"/>
          <w:szCs w:val="28"/>
          <w:lang w:eastAsia="en-US"/>
        </w:rPr>
      </w:pPr>
    </w:p>
    <w:p w:rsidR="00640023" w:rsidRDefault="005D5D3E" w:rsidP="003859BF">
      <w:pPr>
        <w:spacing w:line="360" w:lineRule="auto"/>
        <w:ind w:firstLine="709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>Пятый пункт – выход из программы. После нажатия цифры «5», появится окно как на рисунке 9.</w:t>
      </w:r>
    </w:p>
    <w:p w:rsidR="00640023" w:rsidRDefault="00640023" w:rsidP="00640023">
      <w:pPr>
        <w:rPr>
          <w:rFonts w:ascii="Times New Roman" w:eastAsiaTheme="minorHAnsi" w:hAnsi="Times New Roman" w:cs="Times New Roman"/>
          <w:sz w:val="28"/>
          <w:szCs w:val="28"/>
          <w:lang w:eastAsia="en-US"/>
        </w:rPr>
      </w:pPr>
    </w:p>
    <w:p w:rsidR="00640023" w:rsidRDefault="005D5D3E" w:rsidP="005D5D3E">
      <w:pPr>
        <w:jc w:val="center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5D5D3E">
        <w:rPr>
          <w:rFonts w:ascii="Times New Roman" w:eastAsiaTheme="minorHAnsi" w:hAnsi="Times New Roman" w:cs="Times New Roman"/>
          <w:sz w:val="28"/>
          <w:szCs w:val="28"/>
          <w:lang w:eastAsia="en-US"/>
        </w:rPr>
        <w:drawing>
          <wp:inline distT="0" distB="0" distL="0" distR="0" wp14:anchorId="286EB1BE" wp14:editId="638A0A29">
            <wp:extent cx="5731510" cy="979170"/>
            <wp:effectExtent l="0" t="0" r="254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7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5D3E" w:rsidRPr="00640023" w:rsidRDefault="005D5D3E" w:rsidP="005D5D3E">
      <w:pPr>
        <w:jc w:val="center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>Рисунок 9 – Завершение работы программы</w:t>
      </w:r>
    </w:p>
    <w:p w:rsidR="009A1C96" w:rsidRDefault="009A1C96" w:rsidP="000277E1">
      <w:pPr>
        <w:rPr>
          <w:rFonts w:ascii="Times New Roman" w:hAnsi="Times New Roman" w:cs="Times New Roman"/>
          <w:sz w:val="28"/>
          <w:szCs w:val="28"/>
        </w:rPr>
      </w:pPr>
    </w:p>
    <w:p w:rsidR="005D5D3E" w:rsidRPr="005D5D3E" w:rsidRDefault="005D5D3E" w:rsidP="003859BF">
      <w:pPr>
        <w:pStyle w:val="af8"/>
        <w:jc w:val="center"/>
        <w:rPr>
          <w:b/>
        </w:rPr>
      </w:pPr>
      <w:r w:rsidRPr="005D5D3E">
        <w:rPr>
          <w:b/>
        </w:rPr>
        <w:lastRenderedPageBreak/>
        <w:t>Заключение</w:t>
      </w:r>
    </w:p>
    <w:p w:rsidR="005D5D3E" w:rsidRDefault="003859BF" w:rsidP="003859B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Был разработан калькулятор для расчёта количества клея, необходимого для заливки пола под плитку. Ключевыми пунктами программы являются:</w:t>
      </w:r>
    </w:p>
    <w:p w:rsidR="003859BF" w:rsidRDefault="003859BF" w:rsidP="003859BF">
      <w:pPr>
        <w:pStyle w:val="af0"/>
        <w:numPr>
          <w:ilvl w:val="0"/>
          <w:numId w:val="4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Ввод формы пола;</w:t>
      </w:r>
    </w:p>
    <w:p w:rsidR="003859BF" w:rsidRDefault="003859BF" w:rsidP="003859BF">
      <w:pPr>
        <w:pStyle w:val="af0"/>
        <w:numPr>
          <w:ilvl w:val="0"/>
          <w:numId w:val="4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Ввод длин сторон и толщины слоя;</w:t>
      </w:r>
    </w:p>
    <w:p w:rsidR="003859BF" w:rsidRDefault="003859BF" w:rsidP="003859BF">
      <w:pPr>
        <w:pStyle w:val="af0"/>
        <w:numPr>
          <w:ilvl w:val="0"/>
          <w:numId w:val="4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 всей введённой информации вместе с подсчётами на основе введённых данных;</w:t>
      </w:r>
    </w:p>
    <w:p w:rsidR="003859BF" w:rsidRDefault="003859BF" w:rsidP="003859BF">
      <w:pPr>
        <w:pStyle w:val="af0"/>
        <w:numPr>
          <w:ilvl w:val="0"/>
          <w:numId w:val="4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Запись в файл;</w:t>
      </w:r>
    </w:p>
    <w:p w:rsidR="003859BF" w:rsidRDefault="003859BF" w:rsidP="003859BF">
      <w:pPr>
        <w:pStyle w:val="af0"/>
        <w:numPr>
          <w:ilvl w:val="0"/>
          <w:numId w:val="4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Считывание с файла;</w:t>
      </w:r>
    </w:p>
    <w:p w:rsidR="003859BF" w:rsidRDefault="003859BF" w:rsidP="003859BF">
      <w:pPr>
        <w:pStyle w:val="af0"/>
        <w:numPr>
          <w:ilvl w:val="0"/>
          <w:numId w:val="4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Выход из программы.</w:t>
      </w:r>
    </w:p>
    <w:p w:rsidR="003859BF" w:rsidRDefault="003859BF" w:rsidP="003859BF">
      <w:pPr>
        <w:pStyle w:val="af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процессе работы были использованы различные алгоритмы, циклы, функции, массивы. Программа соответствует требованиям из постановки задачи, что стало ясно после тестирования.</w:t>
      </w:r>
    </w:p>
    <w:p w:rsidR="003859BF" w:rsidRPr="003859BF" w:rsidRDefault="003859BF" w:rsidP="003859BF">
      <w:pPr>
        <w:pStyle w:val="af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Калькулятор решил все поставленные задачи и может быть в дальнейшем использован.</w:t>
      </w:r>
    </w:p>
    <w:p w:rsidR="005D5D3E" w:rsidRDefault="005D5D3E" w:rsidP="000277E1">
      <w:pPr>
        <w:rPr>
          <w:rFonts w:ascii="Times New Roman" w:hAnsi="Times New Roman" w:cs="Times New Roman"/>
          <w:sz w:val="28"/>
          <w:szCs w:val="28"/>
        </w:rPr>
      </w:pPr>
    </w:p>
    <w:p w:rsidR="005D5D3E" w:rsidRDefault="005D5D3E" w:rsidP="000277E1">
      <w:pPr>
        <w:rPr>
          <w:rFonts w:ascii="Times New Roman" w:hAnsi="Times New Roman" w:cs="Times New Roman"/>
          <w:sz w:val="28"/>
          <w:szCs w:val="28"/>
        </w:rPr>
      </w:pPr>
    </w:p>
    <w:p w:rsidR="005D5D3E" w:rsidRDefault="005D5D3E" w:rsidP="000277E1">
      <w:pPr>
        <w:rPr>
          <w:rFonts w:ascii="Times New Roman" w:hAnsi="Times New Roman" w:cs="Times New Roman"/>
          <w:sz w:val="28"/>
          <w:szCs w:val="28"/>
        </w:rPr>
      </w:pPr>
    </w:p>
    <w:p w:rsidR="005D5D3E" w:rsidRDefault="005D5D3E" w:rsidP="000277E1">
      <w:pPr>
        <w:rPr>
          <w:rFonts w:ascii="Times New Roman" w:hAnsi="Times New Roman" w:cs="Times New Roman"/>
          <w:sz w:val="28"/>
          <w:szCs w:val="28"/>
        </w:rPr>
      </w:pPr>
    </w:p>
    <w:p w:rsidR="005D5D3E" w:rsidRDefault="005D5D3E" w:rsidP="000277E1">
      <w:pPr>
        <w:rPr>
          <w:rFonts w:ascii="Times New Roman" w:hAnsi="Times New Roman" w:cs="Times New Roman"/>
          <w:sz w:val="28"/>
          <w:szCs w:val="28"/>
        </w:rPr>
      </w:pPr>
    </w:p>
    <w:p w:rsidR="005D5D3E" w:rsidRDefault="005D5D3E" w:rsidP="000277E1">
      <w:pPr>
        <w:rPr>
          <w:rFonts w:ascii="Times New Roman" w:hAnsi="Times New Roman" w:cs="Times New Roman"/>
          <w:sz w:val="28"/>
          <w:szCs w:val="28"/>
        </w:rPr>
      </w:pPr>
    </w:p>
    <w:p w:rsidR="005D5D3E" w:rsidRDefault="005D5D3E" w:rsidP="000277E1">
      <w:pPr>
        <w:rPr>
          <w:rFonts w:ascii="Times New Roman" w:hAnsi="Times New Roman" w:cs="Times New Roman"/>
          <w:sz w:val="28"/>
          <w:szCs w:val="28"/>
        </w:rPr>
      </w:pPr>
    </w:p>
    <w:p w:rsidR="005D5D3E" w:rsidRDefault="005D5D3E" w:rsidP="000277E1">
      <w:pPr>
        <w:rPr>
          <w:rFonts w:ascii="Times New Roman" w:hAnsi="Times New Roman" w:cs="Times New Roman"/>
          <w:sz w:val="28"/>
          <w:szCs w:val="28"/>
        </w:rPr>
      </w:pPr>
    </w:p>
    <w:p w:rsidR="005D5D3E" w:rsidRDefault="005D5D3E" w:rsidP="000277E1">
      <w:pPr>
        <w:rPr>
          <w:rFonts w:ascii="Times New Roman" w:hAnsi="Times New Roman" w:cs="Times New Roman"/>
          <w:sz w:val="28"/>
          <w:szCs w:val="28"/>
        </w:rPr>
      </w:pPr>
    </w:p>
    <w:p w:rsidR="005D5D3E" w:rsidRDefault="005D5D3E" w:rsidP="000277E1">
      <w:pPr>
        <w:rPr>
          <w:rFonts w:ascii="Times New Roman" w:hAnsi="Times New Roman" w:cs="Times New Roman"/>
          <w:sz w:val="28"/>
          <w:szCs w:val="28"/>
        </w:rPr>
      </w:pPr>
    </w:p>
    <w:p w:rsidR="005D5D3E" w:rsidRDefault="005D5D3E" w:rsidP="000277E1">
      <w:pPr>
        <w:rPr>
          <w:rFonts w:ascii="Times New Roman" w:hAnsi="Times New Roman" w:cs="Times New Roman"/>
          <w:sz w:val="28"/>
          <w:szCs w:val="28"/>
        </w:rPr>
      </w:pPr>
    </w:p>
    <w:p w:rsidR="005D5D3E" w:rsidRDefault="005D5D3E" w:rsidP="000277E1">
      <w:pPr>
        <w:rPr>
          <w:rFonts w:ascii="Times New Roman" w:hAnsi="Times New Roman" w:cs="Times New Roman"/>
          <w:sz w:val="28"/>
          <w:szCs w:val="28"/>
        </w:rPr>
      </w:pPr>
    </w:p>
    <w:p w:rsidR="005D5D3E" w:rsidRDefault="005D5D3E" w:rsidP="000277E1">
      <w:pPr>
        <w:rPr>
          <w:rFonts w:ascii="Times New Roman" w:hAnsi="Times New Roman" w:cs="Times New Roman"/>
          <w:sz w:val="28"/>
          <w:szCs w:val="28"/>
        </w:rPr>
      </w:pPr>
    </w:p>
    <w:p w:rsidR="005D5D3E" w:rsidRDefault="005D5D3E" w:rsidP="000277E1">
      <w:pPr>
        <w:rPr>
          <w:rFonts w:ascii="Times New Roman" w:hAnsi="Times New Roman" w:cs="Times New Roman"/>
          <w:sz w:val="28"/>
          <w:szCs w:val="28"/>
        </w:rPr>
      </w:pPr>
    </w:p>
    <w:p w:rsidR="005D5D3E" w:rsidRDefault="005D5D3E" w:rsidP="000277E1">
      <w:pPr>
        <w:rPr>
          <w:rFonts w:ascii="Times New Roman" w:hAnsi="Times New Roman" w:cs="Times New Roman"/>
          <w:sz w:val="28"/>
          <w:szCs w:val="28"/>
        </w:rPr>
      </w:pPr>
    </w:p>
    <w:p w:rsidR="005D5D3E" w:rsidRDefault="005D5D3E" w:rsidP="000277E1">
      <w:pPr>
        <w:rPr>
          <w:rFonts w:ascii="Times New Roman" w:hAnsi="Times New Roman" w:cs="Times New Roman"/>
          <w:sz w:val="28"/>
          <w:szCs w:val="28"/>
        </w:rPr>
      </w:pPr>
    </w:p>
    <w:p w:rsidR="003859BF" w:rsidRDefault="003859BF" w:rsidP="000277E1">
      <w:pPr>
        <w:rPr>
          <w:rFonts w:ascii="Times New Roman" w:hAnsi="Times New Roman" w:cs="Times New Roman"/>
          <w:sz w:val="28"/>
          <w:szCs w:val="28"/>
        </w:rPr>
      </w:pPr>
    </w:p>
    <w:p w:rsidR="003859BF" w:rsidRPr="00D60AB4" w:rsidRDefault="003859BF" w:rsidP="000277E1">
      <w:pPr>
        <w:rPr>
          <w:rFonts w:ascii="Times New Roman" w:hAnsi="Times New Roman" w:cs="Times New Roman"/>
          <w:sz w:val="28"/>
          <w:szCs w:val="28"/>
        </w:rPr>
      </w:pPr>
    </w:p>
    <w:p w:rsidR="000277E1" w:rsidRDefault="000277E1" w:rsidP="000277E1">
      <w:pPr>
        <w:rPr>
          <w:rFonts w:ascii="Times New Roman" w:hAnsi="Times New Roman" w:cs="Times New Roman"/>
          <w:sz w:val="28"/>
          <w:szCs w:val="28"/>
        </w:rPr>
      </w:pPr>
    </w:p>
    <w:p w:rsidR="00712782" w:rsidRPr="00712782" w:rsidRDefault="00712782" w:rsidP="00712782">
      <w:pPr>
        <w:pStyle w:val="af8"/>
        <w:jc w:val="center"/>
        <w:rPr>
          <w:b/>
        </w:rPr>
      </w:pPr>
      <w:r w:rsidRPr="00712782">
        <w:rPr>
          <w:b/>
        </w:rPr>
        <w:lastRenderedPageBreak/>
        <w:t>Источники</w:t>
      </w:r>
    </w:p>
    <w:p w:rsidR="00712782" w:rsidRPr="00930A69" w:rsidRDefault="00712782" w:rsidP="00712782">
      <w:pPr>
        <w:pStyle w:val="af0"/>
        <w:numPr>
          <w:ilvl w:val="0"/>
          <w:numId w:val="5"/>
        </w:numPr>
        <w:spacing w:line="360" w:lineRule="auto"/>
        <w:ind w:left="0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930A69">
        <w:rPr>
          <w:rFonts w:ascii="Times New Roman" w:eastAsia="Times New Roman" w:hAnsi="Times New Roman" w:cs="Times New Roman"/>
          <w:color w:val="000000"/>
          <w:sz w:val="28"/>
          <w:szCs w:val="28"/>
        </w:rPr>
        <w:t>Курипта</w:t>
      </w:r>
      <w:proofErr w:type="spellEnd"/>
      <w:r w:rsidRPr="00930A6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О.В. Основы программирования и алгоритмизации: практикум / </w:t>
      </w:r>
      <w:proofErr w:type="spellStart"/>
      <w:r w:rsidRPr="00930A69">
        <w:rPr>
          <w:rFonts w:ascii="Times New Roman" w:eastAsia="Times New Roman" w:hAnsi="Times New Roman" w:cs="Times New Roman"/>
          <w:color w:val="000000"/>
          <w:sz w:val="28"/>
          <w:szCs w:val="28"/>
        </w:rPr>
        <w:t>О.В.Курипта</w:t>
      </w:r>
      <w:proofErr w:type="spellEnd"/>
      <w:r w:rsidRPr="00930A69">
        <w:rPr>
          <w:rFonts w:ascii="Times New Roman" w:eastAsia="Times New Roman" w:hAnsi="Times New Roman" w:cs="Times New Roman"/>
          <w:color w:val="000000"/>
          <w:sz w:val="28"/>
          <w:szCs w:val="28"/>
        </w:rPr>
        <w:t>, О.В. Минакова, Д.К. Проскурин; Воронежский ГАСУ. – Воронеж, 2015.</w:t>
      </w:r>
    </w:p>
    <w:p w:rsidR="00712782" w:rsidRDefault="00712782" w:rsidP="000277E1">
      <w:pPr>
        <w:rPr>
          <w:rFonts w:ascii="Times New Roman" w:hAnsi="Times New Roman" w:cs="Times New Roman"/>
          <w:sz w:val="28"/>
          <w:szCs w:val="28"/>
        </w:rPr>
      </w:pPr>
    </w:p>
    <w:p w:rsidR="00712782" w:rsidRDefault="00712782" w:rsidP="000277E1">
      <w:pPr>
        <w:rPr>
          <w:rFonts w:ascii="Times New Roman" w:hAnsi="Times New Roman" w:cs="Times New Roman"/>
          <w:sz w:val="28"/>
          <w:szCs w:val="28"/>
        </w:rPr>
      </w:pPr>
    </w:p>
    <w:p w:rsidR="00712782" w:rsidRDefault="00712782" w:rsidP="000277E1">
      <w:pPr>
        <w:rPr>
          <w:rFonts w:ascii="Times New Roman" w:hAnsi="Times New Roman" w:cs="Times New Roman"/>
          <w:sz w:val="28"/>
          <w:szCs w:val="28"/>
        </w:rPr>
      </w:pPr>
    </w:p>
    <w:p w:rsidR="00712782" w:rsidRDefault="00712782" w:rsidP="000277E1">
      <w:pPr>
        <w:rPr>
          <w:rFonts w:ascii="Times New Roman" w:hAnsi="Times New Roman" w:cs="Times New Roman"/>
          <w:sz w:val="28"/>
          <w:szCs w:val="28"/>
        </w:rPr>
      </w:pPr>
    </w:p>
    <w:p w:rsidR="00712782" w:rsidRDefault="00712782" w:rsidP="000277E1">
      <w:pPr>
        <w:rPr>
          <w:rFonts w:ascii="Times New Roman" w:hAnsi="Times New Roman" w:cs="Times New Roman"/>
          <w:sz w:val="28"/>
          <w:szCs w:val="28"/>
        </w:rPr>
      </w:pPr>
    </w:p>
    <w:p w:rsidR="00712782" w:rsidRDefault="00712782" w:rsidP="000277E1">
      <w:pPr>
        <w:rPr>
          <w:rFonts w:ascii="Times New Roman" w:hAnsi="Times New Roman" w:cs="Times New Roman"/>
          <w:sz w:val="28"/>
          <w:szCs w:val="28"/>
        </w:rPr>
      </w:pPr>
    </w:p>
    <w:p w:rsidR="00712782" w:rsidRDefault="00712782" w:rsidP="000277E1">
      <w:pPr>
        <w:rPr>
          <w:rFonts w:ascii="Times New Roman" w:hAnsi="Times New Roman" w:cs="Times New Roman"/>
          <w:sz w:val="28"/>
          <w:szCs w:val="28"/>
        </w:rPr>
      </w:pPr>
    </w:p>
    <w:p w:rsidR="00712782" w:rsidRDefault="00712782" w:rsidP="000277E1">
      <w:pPr>
        <w:rPr>
          <w:rFonts w:ascii="Times New Roman" w:hAnsi="Times New Roman" w:cs="Times New Roman"/>
          <w:sz w:val="28"/>
          <w:szCs w:val="28"/>
        </w:rPr>
      </w:pPr>
    </w:p>
    <w:p w:rsidR="00712782" w:rsidRDefault="00712782" w:rsidP="000277E1">
      <w:pPr>
        <w:rPr>
          <w:rFonts w:ascii="Times New Roman" w:hAnsi="Times New Roman" w:cs="Times New Roman"/>
          <w:sz w:val="28"/>
          <w:szCs w:val="28"/>
        </w:rPr>
      </w:pPr>
    </w:p>
    <w:p w:rsidR="00712782" w:rsidRDefault="00712782" w:rsidP="000277E1">
      <w:pPr>
        <w:rPr>
          <w:rFonts w:ascii="Times New Roman" w:hAnsi="Times New Roman" w:cs="Times New Roman"/>
          <w:sz w:val="28"/>
          <w:szCs w:val="28"/>
        </w:rPr>
      </w:pPr>
    </w:p>
    <w:p w:rsidR="00712782" w:rsidRDefault="00712782" w:rsidP="000277E1">
      <w:pPr>
        <w:rPr>
          <w:rFonts w:ascii="Times New Roman" w:hAnsi="Times New Roman" w:cs="Times New Roman"/>
          <w:sz w:val="28"/>
          <w:szCs w:val="28"/>
        </w:rPr>
      </w:pPr>
    </w:p>
    <w:p w:rsidR="00712782" w:rsidRDefault="00712782" w:rsidP="000277E1">
      <w:pPr>
        <w:rPr>
          <w:rFonts w:ascii="Times New Roman" w:hAnsi="Times New Roman" w:cs="Times New Roman"/>
          <w:sz w:val="28"/>
          <w:szCs w:val="28"/>
        </w:rPr>
      </w:pPr>
    </w:p>
    <w:p w:rsidR="00712782" w:rsidRDefault="00712782" w:rsidP="000277E1">
      <w:pPr>
        <w:rPr>
          <w:rFonts w:ascii="Times New Roman" w:hAnsi="Times New Roman" w:cs="Times New Roman"/>
          <w:sz w:val="28"/>
          <w:szCs w:val="28"/>
        </w:rPr>
      </w:pPr>
    </w:p>
    <w:p w:rsidR="00712782" w:rsidRDefault="00712782" w:rsidP="000277E1">
      <w:pPr>
        <w:rPr>
          <w:rFonts w:ascii="Times New Roman" w:hAnsi="Times New Roman" w:cs="Times New Roman"/>
          <w:sz w:val="28"/>
          <w:szCs w:val="28"/>
        </w:rPr>
      </w:pPr>
    </w:p>
    <w:p w:rsidR="00712782" w:rsidRDefault="00712782" w:rsidP="000277E1">
      <w:pPr>
        <w:rPr>
          <w:rFonts w:ascii="Times New Roman" w:hAnsi="Times New Roman" w:cs="Times New Roman"/>
          <w:sz w:val="28"/>
          <w:szCs w:val="28"/>
        </w:rPr>
      </w:pPr>
    </w:p>
    <w:p w:rsidR="00712782" w:rsidRDefault="00712782" w:rsidP="000277E1">
      <w:pPr>
        <w:rPr>
          <w:rFonts w:ascii="Times New Roman" w:hAnsi="Times New Roman" w:cs="Times New Roman"/>
          <w:sz w:val="28"/>
          <w:szCs w:val="28"/>
        </w:rPr>
      </w:pPr>
    </w:p>
    <w:p w:rsidR="00712782" w:rsidRDefault="00712782" w:rsidP="000277E1">
      <w:pPr>
        <w:rPr>
          <w:rFonts w:ascii="Times New Roman" w:hAnsi="Times New Roman" w:cs="Times New Roman"/>
          <w:sz w:val="28"/>
          <w:szCs w:val="28"/>
        </w:rPr>
      </w:pPr>
    </w:p>
    <w:p w:rsidR="00712782" w:rsidRDefault="00712782" w:rsidP="000277E1">
      <w:pPr>
        <w:rPr>
          <w:rFonts w:ascii="Times New Roman" w:hAnsi="Times New Roman" w:cs="Times New Roman"/>
          <w:sz w:val="28"/>
          <w:szCs w:val="28"/>
        </w:rPr>
      </w:pPr>
    </w:p>
    <w:p w:rsidR="00712782" w:rsidRDefault="00712782" w:rsidP="000277E1">
      <w:pPr>
        <w:rPr>
          <w:rFonts w:ascii="Times New Roman" w:hAnsi="Times New Roman" w:cs="Times New Roman"/>
          <w:sz w:val="28"/>
          <w:szCs w:val="28"/>
        </w:rPr>
      </w:pPr>
    </w:p>
    <w:p w:rsidR="00712782" w:rsidRDefault="00712782" w:rsidP="000277E1">
      <w:pPr>
        <w:rPr>
          <w:rFonts w:ascii="Times New Roman" w:hAnsi="Times New Roman" w:cs="Times New Roman"/>
          <w:sz w:val="28"/>
          <w:szCs w:val="28"/>
        </w:rPr>
      </w:pPr>
    </w:p>
    <w:p w:rsidR="00712782" w:rsidRDefault="00712782" w:rsidP="000277E1">
      <w:pPr>
        <w:rPr>
          <w:rFonts w:ascii="Times New Roman" w:hAnsi="Times New Roman" w:cs="Times New Roman"/>
          <w:sz w:val="28"/>
          <w:szCs w:val="28"/>
        </w:rPr>
      </w:pPr>
    </w:p>
    <w:p w:rsidR="00712782" w:rsidRDefault="00712782" w:rsidP="000277E1">
      <w:pPr>
        <w:rPr>
          <w:rFonts w:ascii="Times New Roman" w:hAnsi="Times New Roman" w:cs="Times New Roman"/>
          <w:sz w:val="28"/>
          <w:szCs w:val="28"/>
        </w:rPr>
      </w:pPr>
    </w:p>
    <w:p w:rsidR="00712782" w:rsidRDefault="00712782" w:rsidP="000277E1">
      <w:pPr>
        <w:rPr>
          <w:rFonts w:ascii="Times New Roman" w:hAnsi="Times New Roman" w:cs="Times New Roman"/>
          <w:sz w:val="28"/>
          <w:szCs w:val="28"/>
        </w:rPr>
      </w:pPr>
    </w:p>
    <w:p w:rsidR="00712782" w:rsidRDefault="00712782" w:rsidP="000277E1">
      <w:pPr>
        <w:rPr>
          <w:rFonts w:ascii="Times New Roman" w:hAnsi="Times New Roman" w:cs="Times New Roman"/>
          <w:sz w:val="28"/>
          <w:szCs w:val="28"/>
        </w:rPr>
      </w:pPr>
    </w:p>
    <w:p w:rsidR="00712782" w:rsidRDefault="00712782" w:rsidP="000277E1">
      <w:pPr>
        <w:rPr>
          <w:rFonts w:ascii="Times New Roman" w:hAnsi="Times New Roman" w:cs="Times New Roman"/>
          <w:sz w:val="28"/>
          <w:szCs w:val="28"/>
        </w:rPr>
      </w:pPr>
    </w:p>
    <w:p w:rsidR="00712782" w:rsidRDefault="00712782" w:rsidP="000277E1">
      <w:pPr>
        <w:rPr>
          <w:rFonts w:ascii="Times New Roman" w:hAnsi="Times New Roman" w:cs="Times New Roman"/>
          <w:sz w:val="28"/>
          <w:szCs w:val="28"/>
        </w:rPr>
      </w:pPr>
    </w:p>
    <w:p w:rsidR="00712782" w:rsidRDefault="00712782" w:rsidP="000277E1">
      <w:pPr>
        <w:rPr>
          <w:rFonts w:ascii="Times New Roman" w:hAnsi="Times New Roman" w:cs="Times New Roman"/>
          <w:sz w:val="28"/>
          <w:szCs w:val="28"/>
        </w:rPr>
      </w:pPr>
    </w:p>
    <w:p w:rsidR="00712782" w:rsidRDefault="00712782" w:rsidP="000277E1">
      <w:pPr>
        <w:rPr>
          <w:rFonts w:ascii="Times New Roman" w:hAnsi="Times New Roman" w:cs="Times New Roman"/>
          <w:sz w:val="28"/>
          <w:szCs w:val="28"/>
        </w:rPr>
      </w:pPr>
    </w:p>
    <w:p w:rsidR="00712782" w:rsidRDefault="00712782" w:rsidP="000277E1">
      <w:pPr>
        <w:rPr>
          <w:rFonts w:ascii="Times New Roman" w:hAnsi="Times New Roman" w:cs="Times New Roman"/>
          <w:sz w:val="28"/>
          <w:szCs w:val="28"/>
        </w:rPr>
      </w:pPr>
    </w:p>
    <w:p w:rsidR="00712782" w:rsidRDefault="00712782" w:rsidP="000277E1">
      <w:pPr>
        <w:rPr>
          <w:rFonts w:ascii="Times New Roman" w:hAnsi="Times New Roman" w:cs="Times New Roman"/>
          <w:sz w:val="28"/>
          <w:szCs w:val="28"/>
        </w:rPr>
      </w:pPr>
    </w:p>
    <w:p w:rsidR="00712782" w:rsidRDefault="00712782" w:rsidP="000277E1">
      <w:pPr>
        <w:rPr>
          <w:rFonts w:ascii="Times New Roman" w:hAnsi="Times New Roman" w:cs="Times New Roman"/>
          <w:sz w:val="28"/>
          <w:szCs w:val="28"/>
        </w:rPr>
      </w:pPr>
    </w:p>
    <w:p w:rsidR="00712782" w:rsidRDefault="00712782" w:rsidP="000277E1">
      <w:pPr>
        <w:rPr>
          <w:rFonts w:ascii="Times New Roman" w:hAnsi="Times New Roman" w:cs="Times New Roman"/>
          <w:sz w:val="28"/>
          <w:szCs w:val="28"/>
        </w:rPr>
      </w:pPr>
    </w:p>
    <w:p w:rsidR="00712782" w:rsidRDefault="00712782" w:rsidP="000277E1">
      <w:pPr>
        <w:rPr>
          <w:rFonts w:ascii="Times New Roman" w:hAnsi="Times New Roman" w:cs="Times New Roman"/>
          <w:sz w:val="28"/>
          <w:szCs w:val="28"/>
        </w:rPr>
      </w:pPr>
    </w:p>
    <w:p w:rsidR="00712782" w:rsidRDefault="00712782" w:rsidP="000277E1">
      <w:pPr>
        <w:rPr>
          <w:rFonts w:ascii="Times New Roman" w:hAnsi="Times New Roman" w:cs="Times New Roman"/>
          <w:sz w:val="28"/>
          <w:szCs w:val="28"/>
        </w:rPr>
      </w:pPr>
    </w:p>
    <w:p w:rsidR="00712782" w:rsidRDefault="00712782" w:rsidP="000277E1">
      <w:pPr>
        <w:rPr>
          <w:rFonts w:ascii="Times New Roman" w:hAnsi="Times New Roman" w:cs="Times New Roman"/>
          <w:sz w:val="28"/>
          <w:szCs w:val="28"/>
        </w:rPr>
      </w:pPr>
    </w:p>
    <w:p w:rsidR="004E749D" w:rsidRDefault="004E749D" w:rsidP="000277E1">
      <w:pPr>
        <w:rPr>
          <w:rFonts w:ascii="Times New Roman" w:hAnsi="Times New Roman" w:cs="Times New Roman"/>
          <w:sz w:val="28"/>
          <w:szCs w:val="28"/>
        </w:rPr>
      </w:pPr>
      <w:bookmarkStart w:id="3" w:name="_GoBack"/>
      <w:bookmarkEnd w:id="3"/>
    </w:p>
    <w:p w:rsidR="00712782" w:rsidRPr="00D60AB4" w:rsidRDefault="00712782" w:rsidP="000277E1">
      <w:pPr>
        <w:rPr>
          <w:rFonts w:ascii="Times New Roman" w:hAnsi="Times New Roman" w:cs="Times New Roman"/>
          <w:sz w:val="28"/>
          <w:szCs w:val="28"/>
        </w:rPr>
      </w:pPr>
    </w:p>
    <w:p w:rsidR="000277E1" w:rsidRDefault="000277E1" w:rsidP="000277E1">
      <w:pPr>
        <w:pStyle w:val="af8"/>
        <w:jc w:val="center"/>
        <w:rPr>
          <w:b/>
        </w:rPr>
      </w:pPr>
      <w:r w:rsidRPr="000277E1">
        <w:rPr>
          <w:b/>
        </w:rPr>
        <w:lastRenderedPageBreak/>
        <w:t>Код программы</w:t>
      </w:r>
    </w:p>
    <w:p w:rsidR="0076397F" w:rsidRPr="009A1C96" w:rsidRDefault="0076397F" w:rsidP="0076397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D60AB4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#</w:t>
      </w:r>
      <w:r w:rsidRPr="0076397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define</w:t>
      </w:r>
      <w:r w:rsidRPr="00D60AB4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D60AB4">
        <w:rPr>
          <w:rFonts w:ascii="Cascadia Mono" w:eastAsiaTheme="minorHAnsi" w:hAnsi="Cascadia Mono" w:cs="Cascadia Mono"/>
          <w:color w:val="6F008A"/>
          <w:sz w:val="19"/>
          <w:szCs w:val="19"/>
          <w:lang w:eastAsia="en-US"/>
        </w:rPr>
        <w:t>_</w:t>
      </w:r>
      <w:r w:rsidRPr="0076397F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CRT</w:t>
      </w:r>
      <w:r w:rsidRPr="009A1C96">
        <w:rPr>
          <w:rFonts w:ascii="Cascadia Mono" w:eastAsiaTheme="minorHAnsi" w:hAnsi="Cascadia Mono" w:cs="Cascadia Mono"/>
          <w:color w:val="6F008A"/>
          <w:sz w:val="19"/>
          <w:szCs w:val="19"/>
          <w:lang w:eastAsia="en-US"/>
        </w:rPr>
        <w:t>_</w:t>
      </w:r>
      <w:r w:rsidRPr="0076397F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SECURE</w:t>
      </w:r>
      <w:r w:rsidRPr="009A1C96">
        <w:rPr>
          <w:rFonts w:ascii="Cascadia Mono" w:eastAsiaTheme="minorHAnsi" w:hAnsi="Cascadia Mono" w:cs="Cascadia Mono"/>
          <w:color w:val="6F008A"/>
          <w:sz w:val="19"/>
          <w:szCs w:val="19"/>
          <w:lang w:eastAsia="en-US"/>
        </w:rPr>
        <w:t>_</w:t>
      </w:r>
      <w:r w:rsidRPr="0076397F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NO</w:t>
      </w:r>
      <w:r w:rsidRPr="009A1C96">
        <w:rPr>
          <w:rFonts w:ascii="Cascadia Mono" w:eastAsiaTheme="minorHAnsi" w:hAnsi="Cascadia Mono" w:cs="Cascadia Mono"/>
          <w:color w:val="6F008A"/>
          <w:sz w:val="19"/>
          <w:szCs w:val="19"/>
          <w:lang w:eastAsia="en-US"/>
        </w:rPr>
        <w:t>_</w:t>
      </w:r>
      <w:r w:rsidRPr="0076397F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DEPRECATE</w:t>
      </w:r>
    </w:p>
    <w:p w:rsidR="0076397F" w:rsidRPr="0076397F" w:rsidRDefault="0076397F" w:rsidP="0076397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859BF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#</w:t>
      </w:r>
      <w:r w:rsidRPr="0076397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include</w:t>
      </w:r>
      <w:r w:rsidRPr="003859B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3859BF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&lt;</w:t>
      </w:r>
      <w:proofErr w:type="spellStart"/>
      <w:r w:rsidRPr="0076397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stdio.h</w:t>
      </w:r>
      <w:proofErr w:type="spellEnd"/>
      <w:r w:rsidRPr="0076397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&gt;</w:t>
      </w:r>
    </w:p>
    <w:p w:rsidR="0076397F" w:rsidRPr="0076397F" w:rsidRDefault="0076397F" w:rsidP="0076397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6397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7639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6397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</w:t>
      </w:r>
      <w:proofErr w:type="spellStart"/>
      <w:r w:rsidRPr="0076397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locale.h</w:t>
      </w:r>
      <w:proofErr w:type="spellEnd"/>
      <w:r w:rsidRPr="0076397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&gt;</w:t>
      </w:r>
    </w:p>
    <w:p w:rsidR="0076397F" w:rsidRPr="0076397F" w:rsidRDefault="0076397F" w:rsidP="0076397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6397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7639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6397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</w:t>
      </w:r>
      <w:proofErr w:type="spellStart"/>
      <w:r w:rsidRPr="0076397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stdlib.h</w:t>
      </w:r>
      <w:proofErr w:type="spellEnd"/>
      <w:r w:rsidRPr="0076397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&gt;</w:t>
      </w:r>
    </w:p>
    <w:p w:rsidR="0076397F" w:rsidRPr="0076397F" w:rsidRDefault="0076397F" w:rsidP="0076397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6397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#define</w:t>
      </w:r>
      <w:r w:rsidRPr="007639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6397F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_USE_MATH_DEFINES</w:t>
      </w:r>
    </w:p>
    <w:p w:rsidR="0076397F" w:rsidRPr="0076397F" w:rsidRDefault="0076397F" w:rsidP="0076397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6397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7639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6397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</w:t>
      </w:r>
      <w:proofErr w:type="spellStart"/>
      <w:r w:rsidRPr="0076397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math.h</w:t>
      </w:r>
      <w:proofErr w:type="spellEnd"/>
      <w:r w:rsidRPr="0076397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&gt;</w:t>
      </w:r>
    </w:p>
    <w:p w:rsidR="0076397F" w:rsidRPr="0076397F" w:rsidRDefault="0076397F" w:rsidP="0076397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6397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7639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6397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</w:t>
      </w:r>
      <w:proofErr w:type="spellStart"/>
      <w:r w:rsidRPr="0076397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string.h</w:t>
      </w:r>
      <w:proofErr w:type="spellEnd"/>
      <w:r w:rsidRPr="0076397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&gt;</w:t>
      </w:r>
    </w:p>
    <w:p w:rsidR="0076397F" w:rsidRPr="0076397F" w:rsidRDefault="0076397F" w:rsidP="0076397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76397F" w:rsidRPr="0076397F" w:rsidRDefault="0076397F" w:rsidP="0076397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76397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7639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input(</w:t>
      </w:r>
      <w:r w:rsidRPr="0076397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7639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6397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ptr_array</w:t>
      </w:r>
      <w:proofErr w:type="spellEnd"/>
      <w:r w:rsidRPr="007639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[200][2], </w:t>
      </w:r>
      <w:proofErr w:type="spellStart"/>
      <w:r w:rsidRPr="0076397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7639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);          </w:t>
      </w:r>
      <w:r w:rsidRPr="0076397F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ввод</w:t>
      </w:r>
      <w:r w:rsidRPr="0076397F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данных</w:t>
      </w:r>
      <w:r w:rsidRPr="0076397F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</w:p>
    <w:p w:rsidR="0076397F" w:rsidRPr="0076397F" w:rsidRDefault="0076397F" w:rsidP="0076397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76397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proofErr w:type="gramEnd"/>
      <w:r w:rsidRPr="007639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output(</w:t>
      </w:r>
      <w:r w:rsidRPr="0076397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7639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6397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ptr_array</w:t>
      </w:r>
      <w:proofErr w:type="spellEnd"/>
      <w:r w:rsidRPr="007639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[200][2], </w:t>
      </w:r>
      <w:proofErr w:type="spellStart"/>
      <w:r w:rsidRPr="0076397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7639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);      </w:t>
      </w:r>
      <w:r w:rsidRPr="0076397F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вывод</w:t>
      </w:r>
      <w:r w:rsidRPr="0076397F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данных</w:t>
      </w:r>
    </w:p>
    <w:p w:rsidR="0076397F" w:rsidRPr="0076397F" w:rsidRDefault="0076397F" w:rsidP="0076397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76397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7639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write(</w:t>
      </w:r>
      <w:r w:rsidRPr="0076397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7639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6397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ptr_array</w:t>
      </w:r>
      <w:proofErr w:type="spellEnd"/>
      <w:r w:rsidRPr="007639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[200][2], </w:t>
      </w:r>
      <w:proofErr w:type="spellStart"/>
      <w:r w:rsidRPr="0076397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7639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76397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7639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*);   </w:t>
      </w:r>
      <w:r w:rsidRPr="0076397F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запись</w:t>
      </w:r>
      <w:r w:rsidRPr="0076397F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в</w:t>
      </w:r>
      <w:r w:rsidRPr="0076397F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файл</w:t>
      </w:r>
    </w:p>
    <w:p w:rsidR="0076397F" w:rsidRDefault="0076397F" w:rsidP="0076397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read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char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*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);   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чтение из файла</w:t>
      </w:r>
    </w:p>
    <w:p w:rsidR="0076397F" w:rsidRDefault="0076397F" w:rsidP="0076397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double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corr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);                         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проверка корректности ввода</w:t>
      </w:r>
    </w:p>
    <w:p w:rsidR="0076397F" w:rsidRDefault="0076397F" w:rsidP="0076397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76397F" w:rsidRPr="0076397F" w:rsidRDefault="0076397F" w:rsidP="0076397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76397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7639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main()</w:t>
      </w:r>
    </w:p>
    <w:p w:rsidR="0076397F" w:rsidRPr="0076397F" w:rsidRDefault="0076397F" w:rsidP="0076397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639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76397F" w:rsidRPr="0076397F" w:rsidRDefault="0076397F" w:rsidP="0076397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639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7639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setlocale</w:t>
      </w:r>
      <w:proofErr w:type="spellEnd"/>
      <w:r w:rsidRPr="007639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76397F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LC_CTYPE</w:t>
      </w:r>
      <w:r w:rsidRPr="007639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76397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"RUS"</w:t>
      </w:r>
      <w:r w:rsidRPr="007639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76397F" w:rsidRDefault="0076397F" w:rsidP="0076397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7639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store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0;   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сохранность</w:t>
      </w:r>
    </w:p>
    <w:p w:rsidR="0076397F" w:rsidRDefault="0076397F" w:rsidP="0076397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c;   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выбор пункта</w:t>
      </w:r>
    </w:p>
    <w:p w:rsidR="0076397F" w:rsidRDefault="0076397F" w:rsidP="0076397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flag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:rsidR="0076397F" w:rsidRDefault="0076397F" w:rsidP="0076397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test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;   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//проверка</w:t>
      </w:r>
    </w:p>
    <w:p w:rsidR="0076397F" w:rsidRDefault="0076397F" w:rsidP="0076397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char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fname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[200] 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"clay.txt</w:t>
      </w:r>
      <w:proofErr w:type="gram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;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</w:t>
      </w:r>
      <w:proofErr w:type="gram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/хранение названия файла для записи и чтения</w:t>
      </w:r>
    </w:p>
    <w:p w:rsidR="0076397F" w:rsidRPr="0076397F" w:rsidRDefault="0076397F" w:rsidP="0076397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gramStart"/>
      <w:r w:rsidRPr="0076397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proofErr w:type="gramEnd"/>
      <w:r w:rsidRPr="007639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clay[200][2];</w:t>
      </w:r>
    </w:p>
    <w:p w:rsidR="0076397F" w:rsidRPr="0076397F" w:rsidRDefault="0076397F" w:rsidP="0076397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639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76397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7639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639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aaa</w:t>
      </w:r>
      <w:proofErr w:type="spellEnd"/>
      <w:r w:rsidRPr="007639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</w:t>
      </w:r>
    </w:p>
    <w:p w:rsidR="0076397F" w:rsidRPr="0076397F" w:rsidRDefault="0076397F" w:rsidP="0076397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76397F" w:rsidRPr="0076397F" w:rsidRDefault="0076397F" w:rsidP="0076397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639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7639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</w:t>
      </w:r>
      <w:proofErr w:type="spellEnd"/>
      <w:r w:rsidRPr="007639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76397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"********************************\n"</w:t>
      </w:r>
      <w:r w:rsidRPr="007639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76397F" w:rsidRDefault="0076397F" w:rsidP="0076397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7639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"*                              *\n"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:rsidR="0076397F" w:rsidRDefault="0076397F" w:rsidP="0076397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"*      Добро пожаловать в      *\n"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:rsidR="0076397F" w:rsidRDefault="0076397F" w:rsidP="0076397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"*       Калькулятор клея       *\n"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:rsidR="0076397F" w:rsidRDefault="0076397F" w:rsidP="0076397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"*                              *\n"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:rsidR="0076397F" w:rsidRPr="0076397F" w:rsidRDefault="0076397F" w:rsidP="0076397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proofErr w:type="gramStart"/>
      <w:r w:rsidRPr="007639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</w:t>
      </w:r>
      <w:proofErr w:type="spellEnd"/>
      <w:r w:rsidRPr="007639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76397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"********************************\n"</w:t>
      </w:r>
      <w:r w:rsidRPr="007639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76397F" w:rsidRPr="0076397F" w:rsidRDefault="0076397F" w:rsidP="0076397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76397F" w:rsidRPr="0076397F" w:rsidRDefault="0076397F" w:rsidP="0076397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639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76397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proofErr w:type="gramEnd"/>
      <w:r w:rsidRPr="007639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(1)</w:t>
      </w:r>
    </w:p>
    <w:p w:rsidR="0076397F" w:rsidRPr="0076397F" w:rsidRDefault="0076397F" w:rsidP="0076397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639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:rsidR="0076397F" w:rsidRDefault="0076397F" w:rsidP="0076397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7639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639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7639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</w:t>
      </w:r>
      <w:proofErr w:type="spellEnd"/>
      <w:r w:rsidRPr="007639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76397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"* * *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М</w:t>
      </w:r>
      <w:r w:rsidRPr="0076397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е</w:t>
      </w:r>
      <w:r w:rsidRPr="0076397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н</w:t>
      </w:r>
      <w:r w:rsidRPr="0076397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ю</w:t>
      </w:r>
      <w:r w:rsidRPr="0076397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* * * \n1) Ввести данные пола \n2) Вывод данных \n3) Запись в файл \n4) Чтение из файла \n5) Выход \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nВведите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пункт, который необходимо выполнить: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:rsidR="0076397F" w:rsidRPr="0076397F" w:rsidRDefault="0076397F" w:rsidP="0076397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gramStart"/>
      <w:r w:rsidRPr="007639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flag</w:t>
      </w:r>
      <w:proofErr w:type="gramEnd"/>
      <w:r w:rsidRPr="007639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7639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scanf</w:t>
      </w:r>
      <w:proofErr w:type="spellEnd"/>
      <w:r w:rsidRPr="007639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76397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"%d"</w:t>
      </w:r>
      <w:r w:rsidRPr="007639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&amp;c);</w:t>
      </w:r>
    </w:p>
    <w:p w:rsidR="0076397F" w:rsidRPr="0076397F" w:rsidRDefault="0076397F" w:rsidP="0076397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639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639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7639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system(</w:t>
      </w:r>
      <w:proofErr w:type="gramEnd"/>
      <w:r w:rsidRPr="0076397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 w:rsidRPr="0076397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cls</w:t>
      </w:r>
      <w:proofErr w:type="spellEnd"/>
      <w:r w:rsidRPr="0076397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7639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76397F" w:rsidRPr="0076397F" w:rsidRDefault="0076397F" w:rsidP="0076397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639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639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76397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7639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(flag == 1) {</w:t>
      </w:r>
    </w:p>
    <w:p w:rsidR="0076397F" w:rsidRPr="0076397F" w:rsidRDefault="0076397F" w:rsidP="0076397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639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639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639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76397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switch</w:t>
      </w:r>
      <w:proofErr w:type="gramEnd"/>
      <w:r w:rsidRPr="007639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(c) {</w:t>
      </w:r>
    </w:p>
    <w:p w:rsidR="0076397F" w:rsidRPr="0076397F" w:rsidRDefault="0076397F" w:rsidP="0076397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639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639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639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76397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proofErr w:type="gramEnd"/>
      <w:r w:rsidRPr="007639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1:</w:t>
      </w:r>
    </w:p>
    <w:p w:rsidR="0076397F" w:rsidRPr="0076397F" w:rsidRDefault="0076397F" w:rsidP="0076397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639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639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639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639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7639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store</w:t>
      </w:r>
      <w:proofErr w:type="gramEnd"/>
      <w:r w:rsidRPr="007639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1;</w:t>
      </w:r>
    </w:p>
    <w:p w:rsidR="0076397F" w:rsidRPr="0076397F" w:rsidRDefault="0076397F" w:rsidP="0076397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639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639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639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639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76397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proofErr w:type="gramEnd"/>
      <w:r w:rsidRPr="007639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(1) {</w:t>
      </w:r>
    </w:p>
    <w:p w:rsidR="0076397F" w:rsidRPr="0076397F" w:rsidRDefault="0076397F" w:rsidP="0076397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639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639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639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639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639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7639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aaa</w:t>
      </w:r>
      <w:proofErr w:type="spellEnd"/>
      <w:proofErr w:type="gramEnd"/>
      <w:r w:rsidRPr="007639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input(clay, </w:t>
      </w:r>
      <w:proofErr w:type="spellStart"/>
      <w:r w:rsidRPr="007639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aaa</w:t>
      </w:r>
      <w:proofErr w:type="spellEnd"/>
      <w:r w:rsidRPr="007639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76397F" w:rsidRDefault="0076397F" w:rsidP="0076397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7639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639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639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639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639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"Ввести данные снова? \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nДа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- 1\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nНет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- 2\n"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:rsidR="0076397F" w:rsidRPr="0076397F" w:rsidRDefault="0076397F" w:rsidP="0076397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proofErr w:type="gramStart"/>
      <w:r w:rsidRPr="007639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scanf</w:t>
      </w:r>
      <w:proofErr w:type="spellEnd"/>
      <w:r w:rsidRPr="007639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76397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"%d"</w:t>
      </w:r>
      <w:r w:rsidRPr="007639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&amp;c);</w:t>
      </w:r>
    </w:p>
    <w:p w:rsidR="0076397F" w:rsidRPr="0076397F" w:rsidRDefault="0076397F" w:rsidP="0076397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639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639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639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639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639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7639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system(</w:t>
      </w:r>
      <w:proofErr w:type="gramEnd"/>
      <w:r w:rsidRPr="0076397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 w:rsidRPr="0076397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cls</w:t>
      </w:r>
      <w:proofErr w:type="spellEnd"/>
      <w:r w:rsidRPr="0076397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7639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76397F" w:rsidRPr="0076397F" w:rsidRDefault="0076397F" w:rsidP="0076397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639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639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639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639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639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76397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7639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(c == </w:t>
      </w:r>
      <w:r w:rsidR="009A1C9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2</w:t>
      </w:r>
      <w:r w:rsidRPr="007639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 </w:t>
      </w:r>
      <w:r w:rsidRPr="0076397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7639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76397F" w:rsidRPr="0076397F" w:rsidRDefault="0076397F" w:rsidP="0076397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639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639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639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639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76397F" w:rsidRPr="0076397F" w:rsidRDefault="0076397F" w:rsidP="0076397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639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639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639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639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76397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proofErr w:type="gramEnd"/>
      <w:r w:rsidRPr="007639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76397F" w:rsidRPr="0076397F" w:rsidRDefault="0076397F" w:rsidP="0076397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639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639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639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76397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proofErr w:type="gramEnd"/>
      <w:r w:rsidRPr="007639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2:</w:t>
      </w:r>
    </w:p>
    <w:p w:rsidR="0076397F" w:rsidRPr="0076397F" w:rsidRDefault="0076397F" w:rsidP="0076397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639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639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639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639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76397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7639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7639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aaa</w:t>
      </w:r>
      <w:proofErr w:type="spellEnd"/>
      <w:r w:rsidRPr="007639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:rsidR="0076397F" w:rsidRPr="0076397F" w:rsidRDefault="0076397F" w:rsidP="0076397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639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639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639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639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639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76397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proofErr w:type="gramEnd"/>
      <w:r w:rsidRPr="007639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639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colclay</w:t>
      </w:r>
      <w:proofErr w:type="spellEnd"/>
      <w:r w:rsidRPr="007639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76397F" w:rsidRPr="0076397F" w:rsidRDefault="0076397F" w:rsidP="0076397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639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639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639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639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639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7639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colclay</w:t>
      </w:r>
      <w:proofErr w:type="spellEnd"/>
      <w:proofErr w:type="gramEnd"/>
      <w:r w:rsidRPr="007639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output(clay, </w:t>
      </w:r>
      <w:proofErr w:type="spellStart"/>
      <w:r w:rsidRPr="007639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aaa</w:t>
      </w:r>
      <w:proofErr w:type="spellEnd"/>
      <w:r w:rsidRPr="007639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76397F" w:rsidRPr="0076397F" w:rsidRDefault="0076397F" w:rsidP="0076397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639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639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639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639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639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7639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</w:t>
      </w:r>
      <w:proofErr w:type="spellEnd"/>
      <w:r w:rsidRPr="007639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76397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"\n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Объём</w:t>
      </w:r>
      <w:r w:rsidRPr="0076397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для</w:t>
      </w:r>
      <w:r w:rsidRPr="0076397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залития</w:t>
      </w:r>
      <w:proofErr w:type="spellEnd"/>
      <w:r w:rsidRPr="0076397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данного</w:t>
      </w:r>
      <w:r w:rsidRPr="0076397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пола</w:t>
      </w:r>
      <w:r w:rsidRPr="0076397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= %2.f \n"</w:t>
      </w:r>
      <w:r w:rsidRPr="007639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7639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colclay</w:t>
      </w:r>
      <w:proofErr w:type="spellEnd"/>
      <w:r w:rsidRPr="007639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76397F" w:rsidRDefault="0076397F" w:rsidP="0076397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7639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639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639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639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639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:rsidR="0076397F" w:rsidRDefault="0076397F" w:rsidP="0076397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lastRenderedPageBreak/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"\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nТри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вида клея и сколько кг их будет необходимо, учитывая введённые данные:"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:rsidR="0076397F" w:rsidRPr="0076397F" w:rsidRDefault="0076397F" w:rsidP="0076397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proofErr w:type="gramStart"/>
      <w:r w:rsidRPr="007639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</w:t>
      </w:r>
      <w:proofErr w:type="spellEnd"/>
      <w:r w:rsidRPr="007639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76397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"\n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Клей</w:t>
      </w:r>
      <w:r w:rsidRPr="0076397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proofErr w:type="spellStart"/>
      <w:r w:rsidRPr="0076397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Bergauf</w:t>
      </w:r>
      <w:proofErr w:type="spellEnd"/>
      <w:r w:rsidRPr="0076397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: %.2f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кг</w:t>
      </w:r>
      <w:r w:rsidRPr="0076397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7639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ceil(</w:t>
      </w:r>
      <w:proofErr w:type="spellStart"/>
      <w:r w:rsidRPr="007639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colclay</w:t>
      </w:r>
      <w:proofErr w:type="spellEnd"/>
      <w:r w:rsidRPr="007639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* 3.6));</w:t>
      </w:r>
    </w:p>
    <w:p w:rsidR="0076397F" w:rsidRPr="0076397F" w:rsidRDefault="0076397F" w:rsidP="0076397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639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639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639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639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639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7639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</w:t>
      </w:r>
      <w:proofErr w:type="spellEnd"/>
      <w:r w:rsidRPr="007639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76397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"\n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Клей</w:t>
      </w:r>
      <w:r w:rsidRPr="0076397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Unis: %.2f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кг</w:t>
      </w:r>
      <w:r w:rsidRPr="0076397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7639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ceil(</w:t>
      </w:r>
      <w:proofErr w:type="spellStart"/>
      <w:r w:rsidRPr="007639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colclay</w:t>
      </w:r>
      <w:proofErr w:type="spellEnd"/>
      <w:r w:rsidRPr="007639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* 1.3));</w:t>
      </w:r>
    </w:p>
    <w:p w:rsidR="0076397F" w:rsidRPr="0076397F" w:rsidRDefault="0076397F" w:rsidP="0076397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639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639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639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639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639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7639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</w:t>
      </w:r>
      <w:proofErr w:type="spellEnd"/>
      <w:r w:rsidRPr="007639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76397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"\n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Клей</w:t>
      </w:r>
      <w:r w:rsidRPr="0076397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proofErr w:type="spellStart"/>
      <w:r w:rsidRPr="0076397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Ceresit</w:t>
      </w:r>
      <w:proofErr w:type="spellEnd"/>
      <w:r w:rsidRPr="0076397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: %.2f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кг</w:t>
      </w:r>
      <w:r w:rsidRPr="0076397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7639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ceil(</w:t>
      </w:r>
      <w:proofErr w:type="spellStart"/>
      <w:r w:rsidRPr="007639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colclay</w:t>
      </w:r>
      <w:proofErr w:type="spellEnd"/>
      <w:r w:rsidRPr="007639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* 4.2));</w:t>
      </w:r>
    </w:p>
    <w:p w:rsidR="0076397F" w:rsidRDefault="0076397F" w:rsidP="0076397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7639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639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639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639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639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"\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nНажмите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Enter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для возвращения в лобби\n"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:rsidR="0076397F" w:rsidRPr="0076397F" w:rsidRDefault="0076397F" w:rsidP="0076397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proofErr w:type="gramStart"/>
      <w:r w:rsidRPr="007639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getchar</w:t>
      </w:r>
      <w:proofErr w:type="spellEnd"/>
      <w:r w:rsidRPr="007639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7639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76397F" w:rsidRPr="0076397F" w:rsidRDefault="0076397F" w:rsidP="0076397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639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639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639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639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639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7639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getchar</w:t>
      </w:r>
      <w:proofErr w:type="spellEnd"/>
      <w:r w:rsidRPr="007639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7639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76397F" w:rsidRPr="0076397F" w:rsidRDefault="0076397F" w:rsidP="0076397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639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639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639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639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639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7639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system(</w:t>
      </w:r>
      <w:proofErr w:type="gramEnd"/>
      <w:r w:rsidRPr="0076397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 w:rsidRPr="0076397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cls</w:t>
      </w:r>
      <w:proofErr w:type="spellEnd"/>
      <w:r w:rsidRPr="0076397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7639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76397F" w:rsidRPr="0076397F" w:rsidRDefault="0076397F" w:rsidP="0076397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639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639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639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639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76397F" w:rsidRPr="0076397F" w:rsidRDefault="0076397F" w:rsidP="0076397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639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639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639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639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76397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proofErr w:type="gramEnd"/>
      <w:r w:rsidRPr="007639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639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</w:t>
      </w:r>
      <w:proofErr w:type="spellEnd"/>
      <w:r w:rsidRPr="007639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76397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Данные</w:t>
      </w:r>
      <w:r w:rsidRPr="0076397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отсутствуют</w:t>
      </w:r>
      <w:r w:rsidRPr="0076397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\n\n"</w:t>
      </w:r>
      <w:r w:rsidRPr="007639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76397F" w:rsidRPr="0076397F" w:rsidRDefault="0076397F" w:rsidP="0076397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639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639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639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639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76397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proofErr w:type="gramEnd"/>
      <w:r w:rsidRPr="007639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76397F" w:rsidRPr="0076397F" w:rsidRDefault="0076397F" w:rsidP="0076397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639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639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639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</w:p>
    <w:p w:rsidR="0076397F" w:rsidRPr="0076397F" w:rsidRDefault="0076397F" w:rsidP="0076397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639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639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639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76397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proofErr w:type="gramEnd"/>
      <w:r w:rsidRPr="007639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3:</w:t>
      </w:r>
    </w:p>
    <w:p w:rsidR="0076397F" w:rsidRPr="0076397F" w:rsidRDefault="0076397F" w:rsidP="0076397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639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639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639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639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76397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7639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7639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aaa</w:t>
      </w:r>
      <w:proofErr w:type="spellEnd"/>
      <w:r w:rsidRPr="007639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:rsidR="0076397F" w:rsidRPr="0076397F" w:rsidRDefault="0076397F" w:rsidP="0076397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639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639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639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639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639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7639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test</w:t>
      </w:r>
      <w:proofErr w:type="gramEnd"/>
      <w:r w:rsidRPr="007639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write(clay, </w:t>
      </w:r>
      <w:proofErr w:type="spellStart"/>
      <w:r w:rsidRPr="007639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aaa</w:t>
      </w:r>
      <w:proofErr w:type="spellEnd"/>
      <w:r w:rsidRPr="007639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7639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fname</w:t>
      </w:r>
      <w:proofErr w:type="spellEnd"/>
      <w:r w:rsidRPr="007639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76397F" w:rsidRDefault="0076397F" w:rsidP="0076397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7639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639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639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639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639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test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 {</w:t>
      </w:r>
    </w:p>
    <w:p w:rsidR="0076397F" w:rsidRDefault="0076397F" w:rsidP="0076397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"Информация успешно записана\n\n"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:rsidR="0076397F" w:rsidRPr="0076397F" w:rsidRDefault="0076397F" w:rsidP="0076397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gramStart"/>
      <w:r w:rsidRPr="007639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store</w:t>
      </w:r>
      <w:proofErr w:type="gramEnd"/>
      <w:r w:rsidRPr="007639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</w:t>
      </w:r>
    </w:p>
    <w:p w:rsidR="0076397F" w:rsidRPr="0076397F" w:rsidRDefault="0076397F" w:rsidP="0076397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639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639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639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639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639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76397F" w:rsidRPr="0076397F" w:rsidRDefault="0076397F" w:rsidP="0076397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639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639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639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639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639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76397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proofErr w:type="gramEnd"/>
      <w:r w:rsidRPr="007639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:rsidR="0076397F" w:rsidRPr="0076397F" w:rsidRDefault="0076397F" w:rsidP="0076397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639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639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639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639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639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639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7639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</w:t>
      </w:r>
      <w:proofErr w:type="spellEnd"/>
      <w:r w:rsidRPr="007639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76397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Ошибка</w:t>
      </w:r>
      <w:r w:rsidRPr="0076397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\n\n"</w:t>
      </w:r>
      <w:r w:rsidRPr="007639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76397F" w:rsidRDefault="0076397F" w:rsidP="0076397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7639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639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639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639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639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:rsidR="0076397F" w:rsidRDefault="0076397F" w:rsidP="0076397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}</w:t>
      </w:r>
    </w:p>
    <w:p w:rsidR="0076397F" w:rsidRDefault="0076397F" w:rsidP="0076397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else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"Нет информации\n\n"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:rsidR="0076397F" w:rsidRPr="0076397F" w:rsidRDefault="0076397F" w:rsidP="0076397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gramStart"/>
      <w:r w:rsidRPr="0076397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proofErr w:type="gramEnd"/>
      <w:r w:rsidRPr="007639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76397F" w:rsidRPr="0076397F" w:rsidRDefault="0076397F" w:rsidP="0076397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639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639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639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76397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proofErr w:type="gramEnd"/>
      <w:r w:rsidRPr="007639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4:</w:t>
      </w:r>
    </w:p>
    <w:p w:rsidR="0076397F" w:rsidRPr="0076397F" w:rsidRDefault="0076397F" w:rsidP="0076397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639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639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639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639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7639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read(</w:t>
      </w:r>
      <w:proofErr w:type="spellStart"/>
      <w:proofErr w:type="gramEnd"/>
      <w:r w:rsidRPr="007639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fname</w:t>
      </w:r>
      <w:proofErr w:type="spellEnd"/>
      <w:r w:rsidRPr="007639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76397F" w:rsidRPr="0076397F" w:rsidRDefault="0076397F" w:rsidP="0076397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639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639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639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639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76397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proofErr w:type="gramEnd"/>
      <w:r w:rsidRPr="007639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76397F" w:rsidRDefault="0076397F" w:rsidP="0076397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7639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639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639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case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5:</w:t>
      </w:r>
    </w:p>
    <w:p w:rsidR="0076397F" w:rsidRDefault="0076397F" w:rsidP="0076397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0;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выход из программы</w:t>
      </w:r>
    </w:p>
    <w:p w:rsidR="0076397F" w:rsidRDefault="0076397F" w:rsidP="0076397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76397F" w:rsidRDefault="0076397F" w:rsidP="0076397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default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:</w:t>
      </w:r>
    </w:p>
    <w:p w:rsidR="0076397F" w:rsidRPr="0076397F" w:rsidRDefault="0076397F" w:rsidP="0076397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proofErr w:type="gramStart"/>
      <w:r w:rsidRPr="007639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</w:t>
      </w:r>
      <w:proofErr w:type="spellEnd"/>
      <w:r w:rsidRPr="007639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76397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Упс</w:t>
      </w:r>
      <w:proofErr w:type="spellEnd"/>
      <w:r w:rsidRPr="0076397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\n\n"</w:t>
      </w:r>
      <w:r w:rsidRPr="007639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76397F" w:rsidRPr="0076397F" w:rsidRDefault="0076397F" w:rsidP="0076397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639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639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639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639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7639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getchar</w:t>
      </w:r>
      <w:proofErr w:type="spellEnd"/>
      <w:r w:rsidRPr="007639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7639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76397F" w:rsidRPr="0076397F" w:rsidRDefault="0076397F" w:rsidP="0076397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639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639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639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639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76397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proofErr w:type="gramEnd"/>
      <w:r w:rsidRPr="007639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76397F" w:rsidRPr="0076397F" w:rsidRDefault="0076397F" w:rsidP="0076397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639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639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639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76397F" w:rsidRPr="0076397F" w:rsidRDefault="0076397F" w:rsidP="0076397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639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639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76397F" w:rsidRPr="0076397F" w:rsidRDefault="0076397F" w:rsidP="0076397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639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639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76397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proofErr w:type="gramEnd"/>
      <w:r w:rsidRPr="007639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:rsidR="0076397F" w:rsidRPr="0076397F" w:rsidRDefault="0076397F" w:rsidP="0076397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639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639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639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7639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system(</w:t>
      </w:r>
      <w:proofErr w:type="gramEnd"/>
      <w:r w:rsidRPr="0076397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 w:rsidRPr="0076397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cls</w:t>
      </w:r>
      <w:proofErr w:type="spellEnd"/>
      <w:r w:rsidRPr="0076397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7639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76397F" w:rsidRPr="0076397F" w:rsidRDefault="0076397F" w:rsidP="0076397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639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639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639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7639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</w:t>
      </w:r>
      <w:proofErr w:type="spellEnd"/>
      <w:r w:rsidRPr="007639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76397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Введены</w:t>
      </w:r>
      <w:r w:rsidRPr="0076397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некорректные</w:t>
      </w:r>
      <w:r w:rsidRPr="0076397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данные</w:t>
      </w:r>
      <w:r w:rsidRPr="0076397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\n\n"</w:t>
      </w:r>
      <w:r w:rsidRPr="007639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76397F" w:rsidRPr="0076397F" w:rsidRDefault="0076397F" w:rsidP="0076397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639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639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639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7639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getchar</w:t>
      </w:r>
      <w:proofErr w:type="spellEnd"/>
      <w:r w:rsidRPr="007639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7639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76397F" w:rsidRPr="0076397F" w:rsidRDefault="0076397F" w:rsidP="0076397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639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639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639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76397F" w:rsidRPr="0076397F" w:rsidRDefault="0076397F" w:rsidP="0076397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639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639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76397F" w:rsidRPr="0076397F" w:rsidRDefault="0076397F" w:rsidP="0076397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639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76397F" w:rsidRPr="0076397F" w:rsidRDefault="0076397F" w:rsidP="0076397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76397F" w:rsidRPr="0076397F" w:rsidRDefault="0076397F" w:rsidP="0076397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639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76397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7639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input(</w:t>
      </w:r>
      <w:r w:rsidRPr="0076397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7639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6397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ptr_array</w:t>
      </w:r>
      <w:proofErr w:type="spellEnd"/>
      <w:r w:rsidRPr="007639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[200][2], </w:t>
      </w:r>
      <w:proofErr w:type="spellStart"/>
      <w:r w:rsidRPr="0076397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7639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6397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aaa</w:t>
      </w:r>
      <w:proofErr w:type="spellEnd"/>
      <w:r w:rsidRPr="007639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){  </w:t>
      </w:r>
      <w:r w:rsidRPr="0076397F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ВВОД</w:t>
      </w:r>
      <w:r w:rsidRPr="0076397F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ДАННЫХ</w:t>
      </w:r>
    </w:p>
    <w:p w:rsidR="0076397F" w:rsidRDefault="0076397F" w:rsidP="0076397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7639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639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:rsidR="0076397F" w:rsidRDefault="0076397F" w:rsidP="0076397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"\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nВыберите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форму пола:\n1)Прямоугольный треугольник\n2)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Непрямогульный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треугольник\n3)Квадрат\n4)Прямоугольник\n"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:rsidR="0076397F" w:rsidRPr="0076397F" w:rsidRDefault="0076397F" w:rsidP="0076397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proofErr w:type="gramStart"/>
      <w:r w:rsidRPr="007639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scanf</w:t>
      </w:r>
      <w:proofErr w:type="spellEnd"/>
      <w:r w:rsidRPr="007639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76397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"%d"</w:t>
      </w:r>
      <w:r w:rsidRPr="007639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&amp;</w:t>
      </w:r>
      <w:proofErr w:type="spellStart"/>
      <w:r w:rsidRPr="007639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ch</w:t>
      </w:r>
      <w:proofErr w:type="spellEnd"/>
      <w:r w:rsidRPr="007639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76397F" w:rsidRPr="0076397F" w:rsidRDefault="0076397F" w:rsidP="0076397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639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639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76397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switch</w:t>
      </w:r>
      <w:proofErr w:type="gramEnd"/>
      <w:r w:rsidRPr="007639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7639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ch</w:t>
      </w:r>
      <w:proofErr w:type="spellEnd"/>
      <w:r w:rsidRPr="007639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:rsidR="0076397F" w:rsidRDefault="0076397F" w:rsidP="0076397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7639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639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case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1:</w:t>
      </w:r>
    </w:p>
    <w:p w:rsidR="0076397F" w:rsidRDefault="0076397F" w:rsidP="0076397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"\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nВведите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длины катетов в м:\n"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:rsidR="0076397F" w:rsidRPr="0076397F" w:rsidRDefault="0076397F" w:rsidP="0076397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proofErr w:type="gramStart"/>
      <w:r w:rsidRPr="007639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</w:t>
      </w:r>
      <w:proofErr w:type="spellEnd"/>
      <w:r w:rsidRPr="007639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76397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"\n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Катет</w:t>
      </w:r>
      <w:r w:rsidRPr="0076397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1 = "</w:t>
      </w:r>
      <w:r w:rsidRPr="007639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76397F" w:rsidRPr="0076397F" w:rsidRDefault="0076397F" w:rsidP="0076397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639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639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639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76397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ptr_</w:t>
      </w:r>
      <w:proofErr w:type="gramStart"/>
      <w:r w:rsidRPr="0076397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array</w:t>
      </w:r>
      <w:proofErr w:type="spellEnd"/>
      <w:r w:rsidRPr="007639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 w:rsidRPr="0076397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aaa</w:t>
      </w:r>
      <w:proofErr w:type="spellEnd"/>
      <w:r w:rsidRPr="007639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][0] = </w:t>
      </w:r>
      <w:proofErr w:type="spellStart"/>
      <w:r w:rsidRPr="007639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corr</w:t>
      </w:r>
      <w:proofErr w:type="spellEnd"/>
      <w:r w:rsidRPr="007639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:rsidR="0076397F" w:rsidRPr="0076397F" w:rsidRDefault="0076397F" w:rsidP="0076397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639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639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639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7639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</w:t>
      </w:r>
      <w:proofErr w:type="spellEnd"/>
      <w:r w:rsidRPr="007639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76397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"\n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Катет</w:t>
      </w:r>
      <w:r w:rsidRPr="0076397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2 = "</w:t>
      </w:r>
      <w:r w:rsidRPr="007639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76397F" w:rsidRPr="0076397F" w:rsidRDefault="0076397F" w:rsidP="0076397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639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639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639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76397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ptr_</w:t>
      </w:r>
      <w:proofErr w:type="gramStart"/>
      <w:r w:rsidRPr="0076397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array</w:t>
      </w:r>
      <w:proofErr w:type="spellEnd"/>
      <w:r w:rsidRPr="007639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 w:rsidRPr="0076397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aaa</w:t>
      </w:r>
      <w:proofErr w:type="spellEnd"/>
      <w:r w:rsidRPr="007639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][1] = </w:t>
      </w:r>
      <w:proofErr w:type="spellStart"/>
      <w:r w:rsidRPr="007639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corr</w:t>
      </w:r>
      <w:proofErr w:type="spellEnd"/>
      <w:r w:rsidRPr="007639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:rsidR="0076397F" w:rsidRDefault="0076397F" w:rsidP="0076397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7639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639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639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break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:rsidR="0076397F" w:rsidRDefault="0076397F" w:rsidP="0076397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lastRenderedPageBreak/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case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2:</w:t>
      </w:r>
    </w:p>
    <w:p w:rsidR="0076397F" w:rsidRDefault="0076397F" w:rsidP="0076397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"\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nВведите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высоту и основание треугольного пола в м"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:rsidR="0076397F" w:rsidRPr="0076397F" w:rsidRDefault="0076397F" w:rsidP="0076397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proofErr w:type="gramStart"/>
      <w:r w:rsidRPr="007639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</w:t>
      </w:r>
      <w:proofErr w:type="spellEnd"/>
      <w:r w:rsidRPr="007639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76397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"\n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Высота</w:t>
      </w:r>
      <w:r w:rsidRPr="0076397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= "</w:t>
      </w:r>
      <w:r w:rsidRPr="007639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76397F" w:rsidRPr="0076397F" w:rsidRDefault="0076397F" w:rsidP="0076397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639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639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639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76397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ptr_</w:t>
      </w:r>
      <w:proofErr w:type="gramStart"/>
      <w:r w:rsidRPr="0076397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array</w:t>
      </w:r>
      <w:proofErr w:type="spellEnd"/>
      <w:r w:rsidRPr="007639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 w:rsidRPr="0076397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aaa</w:t>
      </w:r>
      <w:proofErr w:type="spellEnd"/>
      <w:r w:rsidRPr="007639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][0] = </w:t>
      </w:r>
      <w:proofErr w:type="spellStart"/>
      <w:r w:rsidRPr="007639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corr</w:t>
      </w:r>
      <w:proofErr w:type="spellEnd"/>
      <w:r w:rsidRPr="007639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:rsidR="0076397F" w:rsidRPr="0076397F" w:rsidRDefault="0076397F" w:rsidP="0076397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639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639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639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7639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</w:t>
      </w:r>
      <w:proofErr w:type="spellEnd"/>
      <w:r w:rsidRPr="007639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76397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"\n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Основание</w:t>
      </w:r>
      <w:r w:rsidRPr="0076397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= "</w:t>
      </w:r>
      <w:r w:rsidRPr="007639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76397F" w:rsidRPr="0076397F" w:rsidRDefault="0076397F" w:rsidP="0076397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639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639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639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76397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ptr_</w:t>
      </w:r>
      <w:proofErr w:type="gramStart"/>
      <w:r w:rsidRPr="0076397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array</w:t>
      </w:r>
      <w:proofErr w:type="spellEnd"/>
      <w:r w:rsidRPr="007639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 w:rsidRPr="0076397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aaa</w:t>
      </w:r>
      <w:proofErr w:type="spellEnd"/>
      <w:r w:rsidRPr="007639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][1] = </w:t>
      </w:r>
      <w:proofErr w:type="spellStart"/>
      <w:r w:rsidRPr="007639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corr</w:t>
      </w:r>
      <w:proofErr w:type="spellEnd"/>
      <w:r w:rsidRPr="007639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:rsidR="0076397F" w:rsidRDefault="0076397F" w:rsidP="0076397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7639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639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639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break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:rsidR="0076397F" w:rsidRDefault="0076397F" w:rsidP="0076397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case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3:</w:t>
      </w:r>
    </w:p>
    <w:p w:rsidR="0076397F" w:rsidRDefault="0076397F" w:rsidP="0076397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"\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nВведите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стороны квадрата в м"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:rsidR="0076397F" w:rsidRPr="0076397F" w:rsidRDefault="0076397F" w:rsidP="0076397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proofErr w:type="gramStart"/>
      <w:r w:rsidRPr="007639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</w:t>
      </w:r>
      <w:proofErr w:type="spellEnd"/>
      <w:r w:rsidRPr="007639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76397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"\n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Сторона</w:t>
      </w:r>
      <w:r w:rsidRPr="0076397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1 = "</w:t>
      </w:r>
      <w:r w:rsidRPr="007639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76397F" w:rsidRPr="0076397F" w:rsidRDefault="0076397F" w:rsidP="0076397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639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639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639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76397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ptr_</w:t>
      </w:r>
      <w:proofErr w:type="gramStart"/>
      <w:r w:rsidRPr="0076397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array</w:t>
      </w:r>
      <w:proofErr w:type="spellEnd"/>
      <w:r w:rsidRPr="007639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 w:rsidRPr="0076397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aaa</w:t>
      </w:r>
      <w:proofErr w:type="spellEnd"/>
      <w:r w:rsidRPr="007639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][0] = </w:t>
      </w:r>
      <w:proofErr w:type="spellStart"/>
      <w:r w:rsidRPr="007639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corr</w:t>
      </w:r>
      <w:proofErr w:type="spellEnd"/>
      <w:r w:rsidRPr="007639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:rsidR="0076397F" w:rsidRPr="0076397F" w:rsidRDefault="0076397F" w:rsidP="0076397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639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639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639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7639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</w:t>
      </w:r>
      <w:proofErr w:type="spellEnd"/>
      <w:r w:rsidRPr="007639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76397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"\n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Сторона</w:t>
      </w:r>
      <w:r w:rsidRPr="0076397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2 = "</w:t>
      </w:r>
      <w:r w:rsidRPr="007639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76397F" w:rsidRPr="0076397F" w:rsidRDefault="0076397F" w:rsidP="0076397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639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639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639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76397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ptr_</w:t>
      </w:r>
      <w:proofErr w:type="gramStart"/>
      <w:r w:rsidRPr="0076397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array</w:t>
      </w:r>
      <w:proofErr w:type="spellEnd"/>
      <w:r w:rsidRPr="007639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 w:rsidRPr="0076397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aaa</w:t>
      </w:r>
      <w:proofErr w:type="spellEnd"/>
      <w:r w:rsidRPr="007639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][1] = </w:t>
      </w:r>
      <w:proofErr w:type="spellStart"/>
      <w:r w:rsidRPr="007639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corr</w:t>
      </w:r>
      <w:proofErr w:type="spellEnd"/>
      <w:r w:rsidRPr="007639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:rsidR="0076397F" w:rsidRDefault="0076397F" w:rsidP="0076397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7639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639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639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break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:rsidR="0076397F" w:rsidRDefault="0076397F" w:rsidP="0076397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case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4:</w:t>
      </w:r>
    </w:p>
    <w:p w:rsidR="0076397F" w:rsidRDefault="0076397F" w:rsidP="0076397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"\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nВведите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длину и ширину пола в м"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:rsidR="0076397F" w:rsidRPr="0076397F" w:rsidRDefault="0076397F" w:rsidP="0076397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proofErr w:type="gramStart"/>
      <w:r w:rsidRPr="007639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</w:t>
      </w:r>
      <w:proofErr w:type="spellEnd"/>
      <w:r w:rsidRPr="007639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76397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"\n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Длина</w:t>
      </w:r>
      <w:r w:rsidRPr="0076397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= "</w:t>
      </w:r>
      <w:r w:rsidRPr="007639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76397F" w:rsidRPr="0076397F" w:rsidRDefault="0076397F" w:rsidP="0076397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639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639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639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76397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ptr_</w:t>
      </w:r>
      <w:proofErr w:type="gramStart"/>
      <w:r w:rsidRPr="0076397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array</w:t>
      </w:r>
      <w:proofErr w:type="spellEnd"/>
      <w:r w:rsidRPr="007639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 w:rsidRPr="0076397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aaa</w:t>
      </w:r>
      <w:proofErr w:type="spellEnd"/>
      <w:r w:rsidRPr="007639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][0] = </w:t>
      </w:r>
      <w:proofErr w:type="spellStart"/>
      <w:r w:rsidRPr="007639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corr</w:t>
      </w:r>
      <w:proofErr w:type="spellEnd"/>
      <w:r w:rsidRPr="007639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:rsidR="0076397F" w:rsidRPr="0076397F" w:rsidRDefault="0076397F" w:rsidP="0076397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639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639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639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7639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</w:t>
      </w:r>
      <w:proofErr w:type="spellEnd"/>
      <w:r w:rsidRPr="007639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76397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"\n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Ширина</w:t>
      </w:r>
      <w:r w:rsidRPr="0076397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= "</w:t>
      </w:r>
      <w:r w:rsidRPr="007639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76397F" w:rsidRPr="0076397F" w:rsidRDefault="0076397F" w:rsidP="0076397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639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639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639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76397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ptr_</w:t>
      </w:r>
      <w:proofErr w:type="gramStart"/>
      <w:r w:rsidRPr="0076397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array</w:t>
      </w:r>
      <w:proofErr w:type="spellEnd"/>
      <w:r w:rsidRPr="007639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 w:rsidRPr="0076397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aaa</w:t>
      </w:r>
      <w:proofErr w:type="spellEnd"/>
      <w:r w:rsidRPr="007639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][1] = </w:t>
      </w:r>
      <w:proofErr w:type="spellStart"/>
      <w:r w:rsidRPr="007639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corr</w:t>
      </w:r>
      <w:proofErr w:type="spellEnd"/>
      <w:r w:rsidRPr="007639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:rsidR="0076397F" w:rsidRDefault="0076397F" w:rsidP="0076397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7639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639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639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break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:rsidR="0076397F" w:rsidRDefault="0076397F" w:rsidP="0076397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76397F" w:rsidRDefault="0076397F" w:rsidP="0076397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}</w:t>
      </w:r>
    </w:p>
    <w:p w:rsidR="0076397F" w:rsidRDefault="0076397F" w:rsidP="0076397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"Введите толщину слоя в см до 2х знаков после запятой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:rsidR="0076397F" w:rsidRPr="0076397F" w:rsidRDefault="0076397F" w:rsidP="0076397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 w:rsidRPr="0076397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ptr_</w:t>
      </w:r>
      <w:proofErr w:type="gramStart"/>
      <w:r w:rsidRPr="0076397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array</w:t>
      </w:r>
      <w:proofErr w:type="spellEnd"/>
      <w:r w:rsidRPr="007639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 w:rsidRPr="0076397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aaa</w:t>
      </w:r>
      <w:proofErr w:type="spellEnd"/>
      <w:r w:rsidRPr="007639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][2] = </w:t>
      </w:r>
      <w:proofErr w:type="spellStart"/>
      <w:r w:rsidRPr="007639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corr</w:t>
      </w:r>
      <w:proofErr w:type="spellEnd"/>
      <w:r w:rsidRPr="007639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:rsidR="0076397F" w:rsidRPr="0076397F" w:rsidRDefault="0076397F" w:rsidP="0076397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639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639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76397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 w:rsidRPr="007639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++</w:t>
      </w:r>
      <w:proofErr w:type="spellStart"/>
      <w:r w:rsidRPr="0076397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aaa</w:t>
      </w:r>
      <w:proofErr w:type="spellEnd"/>
      <w:r w:rsidRPr="007639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76397F" w:rsidRPr="0076397F" w:rsidRDefault="0076397F" w:rsidP="0076397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639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76397F" w:rsidRPr="0076397F" w:rsidRDefault="0076397F" w:rsidP="0076397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76397F" w:rsidRPr="0076397F" w:rsidRDefault="0076397F" w:rsidP="0076397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639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76397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proofErr w:type="gramEnd"/>
      <w:r w:rsidRPr="007639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output(</w:t>
      </w:r>
      <w:r w:rsidRPr="0076397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7639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6397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ptr_array</w:t>
      </w:r>
      <w:proofErr w:type="spellEnd"/>
      <w:r w:rsidRPr="007639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[200][2], </w:t>
      </w:r>
      <w:proofErr w:type="spellStart"/>
      <w:r w:rsidRPr="0076397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7639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6397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aaa</w:t>
      </w:r>
      <w:proofErr w:type="spellEnd"/>
      <w:r w:rsidRPr="007639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{   </w:t>
      </w:r>
      <w:r w:rsidRPr="0076397F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ВЫВОД</w:t>
      </w:r>
      <w:r w:rsidRPr="0076397F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ДАННЫХ</w:t>
      </w:r>
    </w:p>
    <w:p w:rsidR="0076397F" w:rsidRPr="0076397F" w:rsidRDefault="0076397F" w:rsidP="0076397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639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639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76397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proofErr w:type="gramEnd"/>
      <w:r w:rsidRPr="007639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639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colclay</w:t>
      </w:r>
      <w:proofErr w:type="spellEnd"/>
      <w:r w:rsidRPr="007639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</w:t>
      </w:r>
    </w:p>
    <w:p w:rsidR="0076397F" w:rsidRPr="0076397F" w:rsidRDefault="0076397F" w:rsidP="0076397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639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639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76397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7639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n;</w:t>
      </w:r>
    </w:p>
    <w:p w:rsidR="0076397F" w:rsidRPr="0076397F" w:rsidRDefault="0076397F" w:rsidP="0076397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639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639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7639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</w:t>
      </w:r>
      <w:proofErr w:type="spellEnd"/>
      <w:r w:rsidRPr="007639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76397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"* * * * *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Вывод</w:t>
      </w:r>
      <w:r w:rsidRPr="0076397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данных</w:t>
      </w:r>
      <w:r w:rsidRPr="0076397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* * * * *\n\n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Сторона</w:t>
      </w:r>
      <w:r w:rsidRPr="0076397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1 |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Сторона</w:t>
      </w:r>
      <w:r w:rsidRPr="0076397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2|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Толщина</w:t>
      </w:r>
      <w:r w:rsidRPr="0076397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слоя</w:t>
      </w:r>
      <w:r w:rsidRPr="0076397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\n"</w:t>
      </w:r>
      <w:r w:rsidRPr="007639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76397F" w:rsidRPr="0076397F" w:rsidRDefault="0076397F" w:rsidP="0076397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639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639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76397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proofErr w:type="gramEnd"/>
      <w:r w:rsidRPr="007639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76397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7639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639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7639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7639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7639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76397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aaa</w:t>
      </w:r>
      <w:proofErr w:type="spellEnd"/>
      <w:r w:rsidRPr="007639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7639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7639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:rsidR="0076397F" w:rsidRPr="0076397F" w:rsidRDefault="0076397F" w:rsidP="0076397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639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639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:rsidR="0076397F" w:rsidRPr="0076397F" w:rsidRDefault="0076397F" w:rsidP="0076397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639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639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639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7639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</w:t>
      </w:r>
      <w:proofErr w:type="spellEnd"/>
      <w:r w:rsidRPr="007639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76397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"%5.2lf        %.2lf        %.2lf\n"</w:t>
      </w:r>
      <w:r w:rsidRPr="007639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76397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ptr_array</w:t>
      </w:r>
      <w:proofErr w:type="spellEnd"/>
      <w:r w:rsidRPr="007639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7639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7639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][0], </w:t>
      </w:r>
      <w:proofErr w:type="spellStart"/>
      <w:r w:rsidRPr="0076397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ptr_array</w:t>
      </w:r>
      <w:proofErr w:type="spellEnd"/>
      <w:r w:rsidRPr="007639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7639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7639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][1], </w:t>
      </w:r>
      <w:proofErr w:type="spellStart"/>
      <w:r w:rsidRPr="0076397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ptr_array</w:t>
      </w:r>
      <w:proofErr w:type="spellEnd"/>
      <w:r w:rsidRPr="007639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7639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7639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][2]);</w:t>
      </w:r>
    </w:p>
    <w:p w:rsidR="0076397F" w:rsidRDefault="0076397F" w:rsidP="0076397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7639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639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639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"Введите номер фигуры из предыдущего пункта =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:rsidR="0076397F" w:rsidRPr="0076397F" w:rsidRDefault="0076397F" w:rsidP="0076397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proofErr w:type="gramStart"/>
      <w:r w:rsidRPr="007639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scanf</w:t>
      </w:r>
      <w:proofErr w:type="spellEnd"/>
      <w:r w:rsidRPr="007639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76397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"%d"</w:t>
      </w:r>
      <w:r w:rsidRPr="007639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&amp;n);</w:t>
      </w:r>
    </w:p>
    <w:p w:rsidR="0076397F" w:rsidRPr="0076397F" w:rsidRDefault="0076397F" w:rsidP="0076397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639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639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639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76397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switch</w:t>
      </w:r>
      <w:proofErr w:type="gramEnd"/>
      <w:r w:rsidRPr="007639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(n) {</w:t>
      </w:r>
    </w:p>
    <w:p w:rsidR="0076397F" w:rsidRPr="0076397F" w:rsidRDefault="0076397F" w:rsidP="0076397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639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639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639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76397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proofErr w:type="gramEnd"/>
      <w:r w:rsidRPr="007639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1:</w:t>
      </w:r>
    </w:p>
    <w:p w:rsidR="0076397F" w:rsidRPr="0076397F" w:rsidRDefault="0076397F" w:rsidP="0076397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639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639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639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76397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proofErr w:type="gramEnd"/>
      <w:r w:rsidRPr="007639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2:</w:t>
      </w:r>
    </w:p>
    <w:p w:rsidR="0076397F" w:rsidRPr="0076397F" w:rsidRDefault="0076397F" w:rsidP="0076397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639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639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639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639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7639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colclay</w:t>
      </w:r>
      <w:proofErr w:type="spellEnd"/>
      <w:proofErr w:type="gramEnd"/>
      <w:r w:rsidRPr="007639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+= </w:t>
      </w:r>
      <w:proofErr w:type="spellStart"/>
      <w:r w:rsidRPr="0076397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ptr_array</w:t>
      </w:r>
      <w:proofErr w:type="spellEnd"/>
      <w:r w:rsidRPr="007639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7639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7639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][0] * </w:t>
      </w:r>
      <w:proofErr w:type="spellStart"/>
      <w:r w:rsidRPr="0076397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ptr_array</w:t>
      </w:r>
      <w:proofErr w:type="spellEnd"/>
      <w:r w:rsidRPr="007639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7639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7639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][1] / 2; </w:t>
      </w:r>
      <w:r w:rsidRPr="0076397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7639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76397F" w:rsidRPr="0076397F" w:rsidRDefault="0076397F" w:rsidP="0076397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639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639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639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76397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proofErr w:type="gramEnd"/>
      <w:r w:rsidRPr="007639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3:</w:t>
      </w:r>
    </w:p>
    <w:p w:rsidR="0076397F" w:rsidRPr="0076397F" w:rsidRDefault="0076397F" w:rsidP="0076397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639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639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639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76397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proofErr w:type="gramEnd"/>
      <w:r w:rsidRPr="007639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4:</w:t>
      </w:r>
    </w:p>
    <w:p w:rsidR="0076397F" w:rsidRPr="0076397F" w:rsidRDefault="0076397F" w:rsidP="0076397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639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639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639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639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7639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colclay</w:t>
      </w:r>
      <w:proofErr w:type="spellEnd"/>
      <w:proofErr w:type="gramEnd"/>
      <w:r w:rsidRPr="007639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+= </w:t>
      </w:r>
      <w:proofErr w:type="spellStart"/>
      <w:r w:rsidRPr="0076397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ptr_array</w:t>
      </w:r>
      <w:proofErr w:type="spellEnd"/>
      <w:r w:rsidRPr="007639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7639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7639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][0] * </w:t>
      </w:r>
      <w:proofErr w:type="spellStart"/>
      <w:r w:rsidRPr="0076397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ptr_array</w:t>
      </w:r>
      <w:proofErr w:type="spellEnd"/>
      <w:r w:rsidRPr="007639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7639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7639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][1]; </w:t>
      </w:r>
      <w:r w:rsidRPr="0076397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7639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76397F" w:rsidRPr="0076397F" w:rsidRDefault="0076397F" w:rsidP="0076397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639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639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639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76397F" w:rsidRPr="0076397F" w:rsidRDefault="0076397F" w:rsidP="0076397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639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639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639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7639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colclay</w:t>
      </w:r>
      <w:proofErr w:type="spellEnd"/>
      <w:proofErr w:type="gramEnd"/>
      <w:r w:rsidRPr="007639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7639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colclay</w:t>
      </w:r>
      <w:proofErr w:type="spellEnd"/>
      <w:r w:rsidRPr="007639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* </w:t>
      </w:r>
      <w:proofErr w:type="spellStart"/>
      <w:r w:rsidRPr="0076397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ptr_array</w:t>
      </w:r>
      <w:proofErr w:type="spellEnd"/>
      <w:r w:rsidRPr="007639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7639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7639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][2];</w:t>
      </w:r>
    </w:p>
    <w:p w:rsidR="0076397F" w:rsidRPr="0076397F" w:rsidRDefault="0076397F" w:rsidP="0076397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639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639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76397F" w:rsidRPr="0076397F" w:rsidRDefault="0076397F" w:rsidP="0076397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639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639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76397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 w:rsidRPr="007639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639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colclay</w:t>
      </w:r>
      <w:proofErr w:type="spellEnd"/>
      <w:r w:rsidRPr="007639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76397F" w:rsidRPr="0076397F" w:rsidRDefault="0076397F" w:rsidP="0076397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639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76397F" w:rsidRPr="0076397F" w:rsidRDefault="0076397F" w:rsidP="0076397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639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76397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7639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write(</w:t>
      </w:r>
      <w:r w:rsidRPr="0076397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7639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6397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ptr_array</w:t>
      </w:r>
      <w:proofErr w:type="spellEnd"/>
      <w:r w:rsidRPr="007639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[200][2], </w:t>
      </w:r>
      <w:proofErr w:type="spellStart"/>
      <w:r w:rsidRPr="0076397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7639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6397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index</w:t>
      </w:r>
      <w:r w:rsidRPr="007639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76397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7639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76397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fname</w:t>
      </w:r>
      <w:proofErr w:type="spellEnd"/>
      <w:r w:rsidRPr="007639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{  </w:t>
      </w:r>
      <w:r w:rsidRPr="0076397F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ЗАПИСЬ</w:t>
      </w:r>
      <w:r w:rsidRPr="0076397F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В</w:t>
      </w:r>
      <w:r w:rsidRPr="0076397F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ФАЙЛ</w:t>
      </w:r>
    </w:p>
    <w:p w:rsidR="0076397F" w:rsidRPr="0076397F" w:rsidRDefault="0076397F" w:rsidP="00DE72C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6420"/>
        </w:tabs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639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639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6397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FILE</w:t>
      </w:r>
      <w:r w:rsidRPr="007639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in = </w:t>
      </w:r>
      <w:proofErr w:type="spellStart"/>
      <w:proofErr w:type="gramStart"/>
      <w:r w:rsidRPr="007639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fopen</w:t>
      </w:r>
      <w:proofErr w:type="spellEnd"/>
      <w:r w:rsidRPr="007639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76397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fname</w:t>
      </w:r>
      <w:proofErr w:type="spellEnd"/>
      <w:r w:rsidRPr="007639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76397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 w:rsidRPr="0076397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wt</w:t>
      </w:r>
      <w:proofErr w:type="spellEnd"/>
      <w:r w:rsidRPr="0076397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7639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  <w:r w:rsidR="00DE72C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</w:p>
    <w:p w:rsidR="0076397F" w:rsidRPr="0076397F" w:rsidRDefault="0076397F" w:rsidP="0076397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639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639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76397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7639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(!in) {</w:t>
      </w:r>
    </w:p>
    <w:p w:rsidR="0076397F" w:rsidRPr="0076397F" w:rsidRDefault="0076397F" w:rsidP="0076397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639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639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639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7639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</w:t>
      </w:r>
      <w:proofErr w:type="spellEnd"/>
      <w:r w:rsidRPr="007639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76397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Ошибка</w:t>
      </w:r>
      <w:r w:rsidRPr="0076397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7639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76397F" w:rsidRPr="0076397F" w:rsidRDefault="0076397F" w:rsidP="0076397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639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639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639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76397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 w:rsidRPr="007639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0;</w:t>
      </w:r>
    </w:p>
    <w:p w:rsidR="0076397F" w:rsidRPr="0076397F" w:rsidRDefault="0076397F" w:rsidP="0076397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639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639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76397F" w:rsidRPr="0076397F" w:rsidRDefault="0076397F" w:rsidP="0076397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639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639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76397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proofErr w:type="gramEnd"/>
      <w:r w:rsidRPr="007639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76397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7639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639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7639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7639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7639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r w:rsidRPr="0076397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index</w:t>
      </w:r>
      <w:r w:rsidRPr="007639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7639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7639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 {</w:t>
      </w:r>
    </w:p>
    <w:p w:rsidR="0076397F" w:rsidRPr="0076397F" w:rsidRDefault="0076397F" w:rsidP="0076397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639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639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639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7639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fprintf</w:t>
      </w:r>
      <w:proofErr w:type="spellEnd"/>
      <w:r w:rsidRPr="007639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(in, </w:t>
      </w:r>
      <w:r w:rsidRPr="0076397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"\n%.2f %.2f %.2f"</w:t>
      </w:r>
      <w:r w:rsidRPr="007639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76397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ptr_array</w:t>
      </w:r>
      <w:proofErr w:type="spellEnd"/>
      <w:r w:rsidRPr="007639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7639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7639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][0], </w:t>
      </w:r>
      <w:proofErr w:type="spellStart"/>
      <w:r w:rsidRPr="0076397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ptr_array</w:t>
      </w:r>
      <w:proofErr w:type="spellEnd"/>
      <w:r w:rsidRPr="007639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7639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7639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][1], </w:t>
      </w:r>
      <w:proofErr w:type="spellStart"/>
      <w:r w:rsidRPr="0076397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ptr_array</w:t>
      </w:r>
      <w:proofErr w:type="spellEnd"/>
      <w:r w:rsidRPr="007639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7639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7639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][2]);</w:t>
      </w:r>
    </w:p>
    <w:p w:rsidR="0076397F" w:rsidRPr="0076397F" w:rsidRDefault="0076397F" w:rsidP="0076397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639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639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76397F" w:rsidRPr="0076397F" w:rsidRDefault="0076397F" w:rsidP="0076397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639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ab/>
      </w:r>
      <w:r w:rsidRPr="007639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7639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fclose</w:t>
      </w:r>
      <w:proofErr w:type="spellEnd"/>
      <w:r w:rsidRPr="007639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7639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in);</w:t>
      </w:r>
    </w:p>
    <w:p w:rsidR="0076397F" w:rsidRPr="0076397F" w:rsidRDefault="0076397F" w:rsidP="0076397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639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639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76397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 w:rsidRPr="007639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1;</w:t>
      </w:r>
    </w:p>
    <w:p w:rsidR="0076397F" w:rsidRPr="0076397F" w:rsidRDefault="0076397F" w:rsidP="0076397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639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76397F" w:rsidRPr="0076397F" w:rsidRDefault="0076397F" w:rsidP="0076397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76397F" w:rsidRPr="0076397F" w:rsidRDefault="0076397F" w:rsidP="0076397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639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76397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7639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read(</w:t>
      </w:r>
      <w:r w:rsidRPr="0076397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7639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76397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fname</w:t>
      </w:r>
      <w:proofErr w:type="spellEnd"/>
      <w:r w:rsidRPr="007639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{                                      </w:t>
      </w:r>
      <w:r w:rsidRPr="0076397F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ЧТЕНИЕ</w:t>
      </w:r>
      <w:r w:rsidRPr="0076397F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ИЗ</w:t>
      </w:r>
      <w:r w:rsidRPr="0076397F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ФАЙЛА</w:t>
      </w:r>
    </w:p>
    <w:p w:rsidR="0076397F" w:rsidRPr="0076397F" w:rsidRDefault="0076397F" w:rsidP="0076397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639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639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76397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proofErr w:type="gramEnd"/>
      <w:r w:rsidRPr="007639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639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colclay</w:t>
      </w:r>
      <w:proofErr w:type="spellEnd"/>
      <w:r w:rsidRPr="007639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</w:t>
      </w:r>
    </w:p>
    <w:p w:rsidR="0076397F" w:rsidRPr="0076397F" w:rsidRDefault="0076397F" w:rsidP="0076397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639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639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76397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proofErr w:type="gramEnd"/>
      <w:r w:rsidRPr="007639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st1, st2, ex;</w:t>
      </w:r>
    </w:p>
    <w:p w:rsidR="0076397F" w:rsidRPr="0076397F" w:rsidRDefault="0076397F" w:rsidP="0076397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639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639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76397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7639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n;</w:t>
      </w:r>
    </w:p>
    <w:p w:rsidR="0076397F" w:rsidRPr="0076397F" w:rsidRDefault="0076397F" w:rsidP="0076397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639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639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6397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FILE</w:t>
      </w:r>
      <w:r w:rsidRPr="007639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out = </w:t>
      </w:r>
      <w:proofErr w:type="spellStart"/>
      <w:proofErr w:type="gramStart"/>
      <w:r w:rsidRPr="007639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fopen</w:t>
      </w:r>
      <w:proofErr w:type="spellEnd"/>
      <w:r w:rsidRPr="007639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76397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fname</w:t>
      </w:r>
      <w:proofErr w:type="spellEnd"/>
      <w:r w:rsidRPr="007639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76397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 w:rsidRPr="0076397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rt</w:t>
      </w:r>
      <w:proofErr w:type="spellEnd"/>
      <w:r w:rsidRPr="0076397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7639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76397F" w:rsidRPr="0076397F" w:rsidRDefault="0076397F" w:rsidP="0076397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639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639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76397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7639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(out == </w:t>
      </w:r>
      <w:r w:rsidRPr="0076397F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NULL</w:t>
      </w:r>
      <w:r w:rsidRPr="007639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:rsidR="0076397F" w:rsidRPr="0076397F" w:rsidRDefault="0076397F" w:rsidP="0076397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639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639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639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7639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</w:t>
      </w:r>
      <w:proofErr w:type="spellEnd"/>
      <w:r w:rsidRPr="007639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76397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Ошибка</w:t>
      </w:r>
      <w:r w:rsidRPr="0076397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\n\n"</w:t>
      </w:r>
      <w:r w:rsidRPr="007639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76397F" w:rsidRPr="0076397F" w:rsidRDefault="0076397F" w:rsidP="0076397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639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639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639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76397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 w:rsidRPr="007639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0;</w:t>
      </w:r>
    </w:p>
    <w:p w:rsidR="0076397F" w:rsidRPr="0076397F" w:rsidRDefault="0076397F" w:rsidP="0076397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639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639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76397F" w:rsidRPr="0076397F" w:rsidRDefault="0076397F" w:rsidP="0076397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639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639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7639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</w:t>
      </w:r>
      <w:proofErr w:type="spellEnd"/>
      <w:r w:rsidRPr="007639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76397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"* * * * *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Вывод</w:t>
      </w:r>
      <w:r w:rsidRPr="0076397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данных</w:t>
      </w:r>
      <w:r w:rsidRPr="0076397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* * * * *\n\n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Сторона</w:t>
      </w:r>
      <w:r w:rsidRPr="0076397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1 |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Сторона</w:t>
      </w:r>
      <w:r w:rsidRPr="0076397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2|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Толщина</w:t>
      </w:r>
      <w:r w:rsidRPr="0076397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слоя</w:t>
      </w:r>
      <w:r w:rsidRPr="0076397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\n"</w:t>
      </w:r>
      <w:r w:rsidRPr="007639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76397F" w:rsidRPr="0076397F" w:rsidRDefault="0076397F" w:rsidP="0076397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639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639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76397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proofErr w:type="gramEnd"/>
      <w:r w:rsidRPr="007639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(1) {</w:t>
      </w:r>
    </w:p>
    <w:p w:rsidR="0076397F" w:rsidRPr="0076397F" w:rsidRDefault="0076397F" w:rsidP="0076397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639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639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639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7639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fscanf</w:t>
      </w:r>
      <w:proofErr w:type="spellEnd"/>
      <w:r w:rsidRPr="007639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7639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out, </w:t>
      </w:r>
      <w:r w:rsidRPr="0076397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"%lf"</w:t>
      </w:r>
      <w:r w:rsidRPr="007639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&amp;st1);</w:t>
      </w:r>
    </w:p>
    <w:p w:rsidR="0076397F" w:rsidRPr="0076397F" w:rsidRDefault="0076397F" w:rsidP="0076397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639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639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639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7639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fscanf</w:t>
      </w:r>
      <w:proofErr w:type="spellEnd"/>
      <w:r w:rsidRPr="007639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7639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out, </w:t>
      </w:r>
      <w:r w:rsidRPr="0076397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"%lf"</w:t>
      </w:r>
      <w:r w:rsidRPr="007639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&amp;st2);</w:t>
      </w:r>
    </w:p>
    <w:p w:rsidR="0076397F" w:rsidRPr="0076397F" w:rsidRDefault="0076397F" w:rsidP="0076397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639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639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639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7639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fscanf</w:t>
      </w:r>
      <w:proofErr w:type="spellEnd"/>
      <w:r w:rsidRPr="007639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7639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out, </w:t>
      </w:r>
      <w:r w:rsidRPr="0076397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"%lf"</w:t>
      </w:r>
      <w:r w:rsidRPr="007639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&amp;ex);</w:t>
      </w:r>
    </w:p>
    <w:p w:rsidR="0076397F" w:rsidRPr="0076397F" w:rsidRDefault="0076397F" w:rsidP="0076397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639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639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639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7639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</w:t>
      </w:r>
      <w:proofErr w:type="spellEnd"/>
      <w:r w:rsidRPr="007639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76397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"%.2lf %10.2lf %14.2lf\n"</w:t>
      </w:r>
      <w:r w:rsidRPr="007639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st1, st2, ex);</w:t>
      </w:r>
    </w:p>
    <w:p w:rsidR="0076397F" w:rsidRDefault="0076397F" w:rsidP="0076397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7639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639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639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"Введите номер фигуры из предыдущего пункта =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:rsidR="0076397F" w:rsidRPr="0076397F" w:rsidRDefault="0076397F" w:rsidP="0076397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proofErr w:type="gramStart"/>
      <w:r w:rsidRPr="007639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scanf</w:t>
      </w:r>
      <w:proofErr w:type="spellEnd"/>
      <w:r w:rsidRPr="007639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76397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"%d"</w:t>
      </w:r>
      <w:r w:rsidRPr="007639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&amp;n);</w:t>
      </w:r>
    </w:p>
    <w:p w:rsidR="0076397F" w:rsidRPr="0076397F" w:rsidRDefault="0076397F" w:rsidP="0076397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639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639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639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76397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switch</w:t>
      </w:r>
      <w:proofErr w:type="gramEnd"/>
      <w:r w:rsidRPr="007639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(n) {</w:t>
      </w:r>
    </w:p>
    <w:p w:rsidR="0076397F" w:rsidRPr="0076397F" w:rsidRDefault="0076397F" w:rsidP="0076397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639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639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639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76397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proofErr w:type="gramEnd"/>
      <w:r w:rsidRPr="007639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1:</w:t>
      </w:r>
    </w:p>
    <w:p w:rsidR="0076397F" w:rsidRPr="0076397F" w:rsidRDefault="0076397F" w:rsidP="0076397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639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639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639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76397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proofErr w:type="gramEnd"/>
      <w:r w:rsidRPr="007639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2:</w:t>
      </w:r>
    </w:p>
    <w:p w:rsidR="0076397F" w:rsidRPr="0076397F" w:rsidRDefault="0076397F" w:rsidP="0076397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639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639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639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639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7639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colclay</w:t>
      </w:r>
      <w:proofErr w:type="spellEnd"/>
      <w:proofErr w:type="gramEnd"/>
      <w:r w:rsidRPr="007639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+= st1 * st2 * ex / 2; </w:t>
      </w:r>
      <w:r w:rsidRPr="0076397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7639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76397F" w:rsidRPr="0076397F" w:rsidRDefault="0076397F" w:rsidP="0076397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639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639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639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76397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proofErr w:type="gramEnd"/>
      <w:r w:rsidRPr="007639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3:</w:t>
      </w:r>
    </w:p>
    <w:p w:rsidR="0076397F" w:rsidRPr="0076397F" w:rsidRDefault="0076397F" w:rsidP="0076397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639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639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639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76397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proofErr w:type="gramEnd"/>
      <w:r w:rsidRPr="007639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4:</w:t>
      </w:r>
    </w:p>
    <w:p w:rsidR="0076397F" w:rsidRPr="0076397F" w:rsidRDefault="0076397F" w:rsidP="0076397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639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639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639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639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7639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colclay</w:t>
      </w:r>
      <w:proofErr w:type="spellEnd"/>
      <w:proofErr w:type="gramEnd"/>
      <w:r w:rsidRPr="007639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+= st1 * st2 * ex; </w:t>
      </w:r>
      <w:r w:rsidRPr="0076397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7639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76397F" w:rsidRPr="0076397F" w:rsidRDefault="0076397F" w:rsidP="0076397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639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639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639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639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76397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7639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7639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feof</w:t>
      </w:r>
      <w:proofErr w:type="spellEnd"/>
      <w:r w:rsidRPr="007639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(out)) </w:t>
      </w:r>
      <w:r w:rsidRPr="0076397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7639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76397F" w:rsidRPr="0076397F" w:rsidRDefault="0076397F" w:rsidP="0076397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639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639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639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76397F" w:rsidRPr="0076397F" w:rsidRDefault="0076397F" w:rsidP="0076397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639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639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639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7639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fclose</w:t>
      </w:r>
      <w:proofErr w:type="spellEnd"/>
      <w:r w:rsidRPr="007639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7639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out);</w:t>
      </w:r>
    </w:p>
    <w:p w:rsidR="0076397F" w:rsidRDefault="0076397F" w:rsidP="0076397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7639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639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639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"\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nОбъём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для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залития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данного пола = %2.f 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colclay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:rsidR="0076397F" w:rsidRDefault="0076397F" w:rsidP="0076397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:rsidR="0076397F" w:rsidRDefault="0076397F" w:rsidP="0076397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"\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nТри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вида клея и сколько кг их будет необходимо, учитывая введённые данные:"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:rsidR="0076397F" w:rsidRPr="0076397F" w:rsidRDefault="0076397F" w:rsidP="0076397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proofErr w:type="gramStart"/>
      <w:r w:rsidRPr="007639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</w:t>
      </w:r>
      <w:proofErr w:type="spellEnd"/>
      <w:r w:rsidRPr="007639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76397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"\n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Клей</w:t>
      </w:r>
      <w:r w:rsidRPr="0076397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proofErr w:type="spellStart"/>
      <w:r w:rsidRPr="0076397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Bergauf</w:t>
      </w:r>
      <w:proofErr w:type="spellEnd"/>
      <w:r w:rsidRPr="0076397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: %.2f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кг</w:t>
      </w:r>
      <w:r w:rsidRPr="0076397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7639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7639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colclay</w:t>
      </w:r>
      <w:proofErr w:type="spellEnd"/>
      <w:r w:rsidRPr="007639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* 3.6);</w:t>
      </w:r>
    </w:p>
    <w:p w:rsidR="0076397F" w:rsidRPr="0076397F" w:rsidRDefault="0076397F" w:rsidP="0076397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639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639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639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7639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</w:t>
      </w:r>
      <w:proofErr w:type="spellEnd"/>
      <w:r w:rsidRPr="007639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76397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"\n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Клей</w:t>
      </w:r>
      <w:r w:rsidRPr="0076397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Unis: %.2f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кг</w:t>
      </w:r>
      <w:r w:rsidRPr="0076397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7639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7639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colclay</w:t>
      </w:r>
      <w:proofErr w:type="spellEnd"/>
      <w:r w:rsidRPr="007639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* 1.3);</w:t>
      </w:r>
    </w:p>
    <w:p w:rsidR="0076397F" w:rsidRPr="0076397F" w:rsidRDefault="0076397F" w:rsidP="0076397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639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639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639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7639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</w:t>
      </w:r>
      <w:proofErr w:type="spellEnd"/>
      <w:r w:rsidRPr="007639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76397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"\n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Клей</w:t>
      </w:r>
      <w:r w:rsidRPr="0076397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proofErr w:type="spellStart"/>
      <w:r w:rsidRPr="0076397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Ceresit</w:t>
      </w:r>
      <w:proofErr w:type="spellEnd"/>
      <w:r w:rsidRPr="0076397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: %.2f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кг</w:t>
      </w:r>
      <w:r w:rsidRPr="0076397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7639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7639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colclay</w:t>
      </w:r>
      <w:proofErr w:type="spellEnd"/>
      <w:r w:rsidRPr="007639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* 4.2);</w:t>
      </w:r>
    </w:p>
    <w:p w:rsidR="0076397F" w:rsidRDefault="0076397F" w:rsidP="0076397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7639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639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639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"\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nНажмите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Enter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для выхода в меню\n"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:rsidR="0076397F" w:rsidRPr="0076397F" w:rsidRDefault="0076397F" w:rsidP="0076397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proofErr w:type="gramStart"/>
      <w:r w:rsidRPr="007639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getchar</w:t>
      </w:r>
      <w:proofErr w:type="spellEnd"/>
      <w:r w:rsidRPr="007639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7639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76397F" w:rsidRPr="0076397F" w:rsidRDefault="0076397F" w:rsidP="0076397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639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639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639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7639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getchar</w:t>
      </w:r>
      <w:proofErr w:type="spellEnd"/>
      <w:r w:rsidRPr="007639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7639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76397F" w:rsidRPr="0076397F" w:rsidRDefault="0076397F" w:rsidP="0076397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639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639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639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7639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system(</w:t>
      </w:r>
      <w:proofErr w:type="gramEnd"/>
      <w:r w:rsidRPr="0076397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 w:rsidRPr="0076397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cls</w:t>
      </w:r>
      <w:proofErr w:type="spellEnd"/>
      <w:r w:rsidRPr="0076397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7639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76397F" w:rsidRPr="0076397F" w:rsidRDefault="0076397F" w:rsidP="0076397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639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639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639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76397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 w:rsidRPr="007639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1;</w:t>
      </w:r>
    </w:p>
    <w:p w:rsidR="0076397F" w:rsidRPr="0076397F" w:rsidRDefault="0076397F" w:rsidP="0076397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639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639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76397F" w:rsidRPr="0076397F" w:rsidRDefault="0076397F" w:rsidP="0076397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639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76397F" w:rsidRPr="0076397F" w:rsidRDefault="0076397F" w:rsidP="0076397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76397F" w:rsidRPr="0076397F" w:rsidRDefault="0076397F" w:rsidP="0076397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639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76397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proofErr w:type="gramEnd"/>
      <w:r w:rsidRPr="007639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639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corr</w:t>
      </w:r>
      <w:proofErr w:type="spellEnd"/>
      <w:r w:rsidRPr="007639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 {                                                       </w:t>
      </w:r>
      <w:r w:rsidRPr="0076397F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КОРРЕКТНОСТЬ</w:t>
      </w:r>
    </w:p>
    <w:p w:rsidR="0076397F" w:rsidRPr="0076397F" w:rsidRDefault="0076397F" w:rsidP="0076397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639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639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76397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proofErr w:type="gramEnd"/>
      <w:r w:rsidRPr="007639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saving;</w:t>
      </w:r>
    </w:p>
    <w:p w:rsidR="0076397F" w:rsidRPr="0076397F" w:rsidRDefault="0076397F" w:rsidP="0076397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639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639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76397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proofErr w:type="gramEnd"/>
      <w:r w:rsidRPr="007639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(1) {</w:t>
      </w:r>
    </w:p>
    <w:p w:rsidR="0076397F" w:rsidRPr="0076397F" w:rsidRDefault="0076397F" w:rsidP="0076397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639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639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639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76397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7639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test = </w:t>
      </w:r>
      <w:proofErr w:type="spellStart"/>
      <w:r w:rsidRPr="007639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scanf</w:t>
      </w:r>
      <w:proofErr w:type="spellEnd"/>
      <w:r w:rsidRPr="007639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76397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"%lf"</w:t>
      </w:r>
      <w:r w:rsidRPr="007639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&amp;saving);</w:t>
      </w:r>
    </w:p>
    <w:p w:rsidR="0076397F" w:rsidRPr="0076397F" w:rsidRDefault="0076397F" w:rsidP="0076397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639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639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639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7639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getchar</w:t>
      </w:r>
      <w:proofErr w:type="spellEnd"/>
      <w:r w:rsidRPr="007639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7639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76397F" w:rsidRPr="0076397F" w:rsidRDefault="0076397F" w:rsidP="0076397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639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639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639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76397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7639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((test != 1) || (saving &lt;= 0)) </w:t>
      </w:r>
      <w:proofErr w:type="spellStart"/>
      <w:r w:rsidRPr="007639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</w:t>
      </w:r>
      <w:proofErr w:type="spellEnd"/>
      <w:r w:rsidRPr="007639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76397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Ошибка</w:t>
      </w:r>
      <w:r w:rsidRPr="0076397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при</w:t>
      </w:r>
      <w:r w:rsidRPr="0076397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вводе</w:t>
      </w:r>
      <w:r w:rsidRPr="0076397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данных</w:t>
      </w:r>
      <w:r w:rsidRPr="0076397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\n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Попробуйте</w:t>
      </w:r>
      <w:r w:rsidRPr="0076397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снова</w:t>
      </w:r>
      <w:r w:rsidRPr="0076397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введя</w:t>
      </w:r>
      <w:r w:rsidRPr="0076397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другие</w:t>
      </w:r>
      <w:r w:rsidRPr="0076397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значения</w:t>
      </w:r>
      <w:r w:rsidRPr="0076397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"</w:t>
      </w:r>
      <w:r w:rsidRPr="007639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76397F" w:rsidRDefault="0076397F" w:rsidP="0076397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7639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639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639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else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break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:rsidR="0076397F" w:rsidRDefault="0076397F" w:rsidP="0076397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}</w:t>
      </w:r>
    </w:p>
    <w:p w:rsidR="0076397F" w:rsidRDefault="0076397F" w:rsidP="0076397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saving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:rsidR="000277E1" w:rsidRPr="00B80DE7" w:rsidRDefault="0076397F" w:rsidP="0076397F">
      <w:pPr>
        <w:autoSpaceDE w:val="0"/>
        <w:autoSpaceDN w:val="0"/>
        <w:adjustRightInd w:val="0"/>
        <w:rPr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}</w:t>
      </w:r>
    </w:p>
    <w:sectPr w:rsidR="000277E1" w:rsidRPr="00B80DE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F33B7" w:rsidRDefault="008F33B7" w:rsidP="002C36D0">
      <w:r>
        <w:separator/>
      </w:r>
    </w:p>
  </w:endnote>
  <w:endnote w:type="continuationSeparator" w:id="0">
    <w:p w:rsidR="008F33B7" w:rsidRDefault="008F33B7" w:rsidP="002C36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94979951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:rsidR="008245FB" w:rsidRDefault="008245FB">
        <w:pPr>
          <w:pStyle w:val="af5"/>
          <w:jc w:val="center"/>
        </w:pPr>
        <w:r w:rsidRPr="00E96652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E96652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E96652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4E749D">
          <w:rPr>
            <w:rFonts w:ascii="Times New Roman" w:hAnsi="Times New Roman" w:cs="Times New Roman"/>
            <w:noProof/>
            <w:sz w:val="28"/>
            <w:szCs w:val="28"/>
          </w:rPr>
          <w:t>18</w:t>
        </w:r>
        <w:r w:rsidRPr="00E96652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:rsidR="008245FB" w:rsidRDefault="008245FB">
    <w:pPr>
      <w:pStyle w:val="af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F33B7" w:rsidRDefault="008F33B7" w:rsidP="002C36D0">
      <w:r>
        <w:separator/>
      </w:r>
    </w:p>
  </w:footnote>
  <w:footnote w:type="continuationSeparator" w:id="0">
    <w:p w:rsidR="008F33B7" w:rsidRDefault="008F33B7" w:rsidP="002C36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64766B"/>
    <w:multiLevelType w:val="hybridMultilevel"/>
    <w:tmpl w:val="6916CA18"/>
    <w:lvl w:ilvl="0" w:tplc="15CEEA36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2D8B6066"/>
    <w:multiLevelType w:val="hybridMultilevel"/>
    <w:tmpl w:val="B94C33A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680008B"/>
    <w:multiLevelType w:val="hybridMultilevel"/>
    <w:tmpl w:val="F1669F70"/>
    <w:lvl w:ilvl="0" w:tplc="F49A6012">
      <w:start w:val="1"/>
      <w:numFmt w:val="decimal"/>
      <w:lvlText w:val="%1)"/>
      <w:lvlJc w:val="left"/>
      <w:pPr>
        <w:ind w:left="786" w:hanging="360"/>
      </w:pPr>
      <w:rPr>
        <w:rFonts w:eastAsia="Calibri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>
    <w:nsid w:val="7B6F1E35"/>
    <w:multiLevelType w:val="hybridMultilevel"/>
    <w:tmpl w:val="CD92D842"/>
    <w:lvl w:ilvl="0" w:tplc="8C82FEA0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C0C31C3"/>
    <w:multiLevelType w:val="hybridMultilevel"/>
    <w:tmpl w:val="8CE486A6"/>
    <w:lvl w:ilvl="0" w:tplc="15CEEA36">
      <w:start w:val="1"/>
      <w:numFmt w:val="decimal"/>
      <w:suff w:val="space"/>
      <w:lvlText w:val="%1."/>
      <w:lvlJc w:val="left"/>
      <w:pPr>
        <w:ind w:left="21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5407"/>
    <w:rsid w:val="000277E1"/>
    <w:rsid w:val="00154F8F"/>
    <w:rsid w:val="00185036"/>
    <w:rsid w:val="001A601D"/>
    <w:rsid w:val="001B3A91"/>
    <w:rsid w:val="001B5407"/>
    <w:rsid w:val="001F1B00"/>
    <w:rsid w:val="00281015"/>
    <w:rsid w:val="002C36D0"/>
    <w:rsid w:val="003859BF"/>
    <w:rsid w:val="003F36BC"/>
    <w:rsid w:val="00456CFC"/>
    <w:rsid w:val="00473EE1"/>
    <w:rsid w:val="004D3273"/>
    <w:rsid w:val="004E749D"/>
    <w:rsid w:val="005D3CE0"/>
    <w:rsid w:val="005D5D3E"/>
    <w:rsid w:val="00640023"/>
    <w:rsid w:val="00696388"/>
    <w:rsid w:val="0070220B"/>
    <w:rsid w:val="00712782"/>
    <w:rsid w:val="0076397F"/>
    <w:rsid w:val="007F28DB"/>
    <w:rsid w:val="008245FB"/>
    <w:rsid w:val="00830D23"/>
    <w:rsid w:val="008470A4"/>
    <w:rsid w:val="00854D73"/>
    <w:rsid w:val="008602A0"/>
    <w:rsid w:val="008F33B7"/>
    <w:rsid w:val="00902B9E"/>
    <w:rsid w:val="00954341"/>
    <w:rsid w:val="0096681D"/>
    <w:rsid w:val="009A1C96"/>
    <w:rsid w:val="009F47E0"/>
    <w:rsid w:val="00B80DE7"/>
    <w:rsid w:val="00BC703E"/>
    <w:rsid w:val="00BF4007"/>
    <w:rsid w:val="00C05176"/>
    <w:rsid w:val="00CF69C3"/>
    <w:rsid w:val="00D02088"/>
    <w:rsid w:val="00D60AB4"/>
    <w:rsid w:val="00D86B27"/>
    <w:rsid w:val="00DA1505"/>
    <w:rsid w:val="00DE72CF"/>
    <w:rsid w:val="00E70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EA55BABE-64DB-4558-B64A-AF4DD5566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C36D0"/>
    <w:pPr>
      <w:spacing w:after="0" w:line="240" w:lineRule="auto"/>
    </w:pPr>
    <w:rPr>
      <w:rFonts w:ascii="Calibri" w:eastAsia="Calibri" w:hAnsi="Calibri" w:cs="Arial"/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Title"/>
    <w:basedOn w:val="a"/>
    <w:next w:val="a"/>
    <w:link w:val="a4"/>
    <w:uiPriority w:val="10"/>
    <w:qFormat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Subtitle"/>
    <w:basedOn w:val="a"/>
    <w:next w:val="a"/>
    <w:link w:val="a6"/>
    <w:uiPriority w:val="11"/>
    <w:qFormat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6">
    <w:name w:val="Подзаголовок Знак"/>
    <w:basedOn w:val="a0"/>
    <w:link w:val="a5"/>
    <w:uiPriority w:val="1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7">
    <w:name w:val="Subtle Emphasis"/>
    <w:basedOn w:val="a0"/>
    <w:uiPriority w:val="19"/>
    <w:qFormat/>
    <w:rPr>
      <w:i/>
      <w:iCs/>
      <w:color w:val="808080" w:themeColor="text1" w:themeTint="7F"/>
    </w:rPr>
  </w:style>
  <w:style w:type="character" w:styleId="a8">
    <w:name w:val="Emphasis"/>
    <w:basedOn w:val="a0"/>
    <w:uiPriority w:val="20"/>
    <w:qFormat/>
    <w:rPr>
      <w:i/>
      <w:iCs/>
    </w:rPr>
  </w:style>
  <w:style w:type="character" w:styleId="a9">
    <w:name w:val="Intense Emphasis"/>
    <w:basedOn w:val="a0"/>
    <w:uiPriority w:val="21"/>
    <w:qFormat/>
    <w:rPr>
      <w:b/>
      <w:bCs/>
      <w:i/>
      <w:iCs/>
      <w:color w:val="4F81BD" w:themeColor="accent1"/>
    </w:rPr>
  </w:style>
  <w:style w:type="character" w:styleId="aa">
    <w:name w:val="Strong"/>
    <w:basedOn w:val="a0"/>
    <w:uiPriority w:val="22"/>
    <w:qFormat/>
    <w:rPr>
      <w:b/>
      <w:bCs/>
    </w:rPr>
  </w:style>
  <w:style w:type="paragraph" w:styleId="21">
    <w:name w:val="Quote"/>
    <w:basedOn w:val="a"/>
    <w:next w:val="a"/>
    <w:link w:val="22"/>
    <w:uiPriority w:val="29"/>
    <w:qFormat/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Pr>
      <w:i/>
      <w:iCs/>
      <w:color w:val="000000" w:themeColor="text1"/>
    </w:rPr>
  </w:style>
  <w:style w:type="paragraph" w:styleId="ab">
    <w:name w:val="Intense Quote"/>
    <w:basedOn w:val="a"/>
    <w:next w:val="a"/>
    <w:link w:val="ac"/>
    <w:uiPriority w:val="30"/>
    <w:qFormat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c">
    <w:name w:val="Выделенная цитата Знак"/>
    <w:basedOn w:val="a0"/>
    <w:link w:val="ab"/>
    <w:uiPriority w:val="30"/>
    <w:rPr>
      <w:b/>
      <w:bCs/>
      <w:i/>
      <w:iCs/>
      <w:color w:val="4F81BD" w:themeColor="accent1"/>
    </w:rPr>
  </w:style>
  <w:style w:type="character" w:styleId="ad">
    <w:name w:val="Subtle Reference"/>
    <w:basedOn w:val="a0"/>
    <w:uiPriority w:val="31"/>
    <w:qFormat/>
    <w:rPr>
      <w:smallCaps/>
      <w:color w:val="C0504D" w:themeColor="accent2"/>
      <w:u w:val="single"/>
    </w:rPr>
  </w:style>
  <w:style w:type="character" w:styleId="ae">
    <w:name w:val="Intense Reference"/>
    <w:basedOn w:val="a0"/>
    <w:uiPriority w:val="32"/>
    <w:qFormat/>
    <w:rPr>
      <w:b/>
      <w:bCs/>
      <w:smallCaps/>
      <w:color w:val="C0504D" w:themeColor="accent2"/>
      <w:spacing w:val="5"/>
      <w:u w:val="single"/>
    </w:rPr>
  </w:style>
  <w:style w:type="character" w:styleId="af">
    <w:name w:val="Book Title"/>
    <w:basedOn w:val="a0"/>
    <w:uiPriority w:val="33"/>
    <w:qFormat/>
    <w:rPr>
      <w:b/>
      <w:bCs/>
      <w:smallCaps/>
      <w:spacing w:val="5"/>
    </w:rPr>
  </w:style>
  <w:style w:type="paragraph" w:styleId="af0">
    <w:name w:val="List Paragraph"/>
    <w:basedOn w:val="a"/>
    <w:uiPriority w:val="34"/>
    <w:qFormat/>
    <w:pPr>
      <w:ind w:left="720"/>
      <w:contextualSpacing/>
    </w:pPr>
  </w:style>
  <w:style w:type="character" w:styleId="af1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f2">
    <w:name w:val="FollowedHyperlink"/>
    <w:basedOn w:val="a0"/>
    <w:uiPriority w:val="99"/>
    <w:unhideWhenUsed/>
    <w:rPr>
      <w:color w:val="800080" w:themeColor="followedHyperlink"/>
      <w:u w:val="single"/>
    </w:rPr>
  </w:style>
  <w:style w:type="paragraph" w:styleId="af3">
    <w:name w:val="header"/>
    <w:basedOn w:val="a"/>
    <w:link w:val="af4"/>
    <w:uiPriority w:val="99"/>
    <w:unhideWhenUsed/>
    <w:rsid w:val="002C36D0"/>
    <w:pPr>
      <w:tabs>
        <w:tab w:val="center" w:pos="4677"/>
        <w:tab w:val="right" w:pos="9355"/>
      </w:tabs>
    </w:pPr>
  </w:style>
  <w:style w:type="character" w:customStyle="1" w:styleId="af4">
    <w:name w:val="Верхний колонтитул Знак"/>
    <w:basedOn w:val="a0"/>
    <w:link w:val="af3"/>
    <w:uiPriority w:val="99"/>
    <w:rsid w:val="002C36D0"/>
  </w:style>
  <w:style w:type="paragraph" w:styleId="af5">
    <w:name w:val="footer"/>
    <w:basedOn w:val="a"/>
    <w:link w:val="af6"/>
    <w:uiPriority w:val="99"/>
    <w:unhideWhenUsed/>
    <w:rsid w:val="002C36D0"/>
    <w:pPr>
      <w:tabs>
        <w:tab w:val="center" w:pos="4677"/>
        <w:tab w:val="right" w:pos="9355"/>
      </w:tabs>
    </w:pPr>
  </w:style>
  <w:style w:type="character" w:customStyle="1" w:styleId="af6">
    <w:name w:val="Нижний колонтитул Знак"/>
    <w:basedOn w:val="a0"/>
    <w:link w:val="af5"/>
    <w:uiPriority w:val="99"/>
    <w:rsid w:val="002C36D0"/>
  </w:style>
  <w:style w:type="paragraph" w:styleId="af7">
    <w:name w:val="TOC Heading"/>
    <w:basedOn w:val="1"/>
    <w:next w:val="a"/>
    <w:uiPriority w:val="39"/>
    <w:unhideWhenUsed/>
    <w:qFormat/>
    <w:rsid w:val="002C36D0"/>
    <w:pPr>
      <w:spacing w:before="0" w:line="259" w:lineRule="auto"/>
      <w:ind w:firstLine="709"/>
      <w:outlineLvl w:val="9"/>
    </w:pPr>
    <w:rPr>
      <w:rFonts w:ascii="Times New Roman" w:eastAsia="Times New Roman" w:hAnsi="Times New Roman" w:cs="Times New Roman"/>
      <w:color w:val="000000" w:themeColor="text1"/>
    </w:rPr>
  </w:style>
  <w:style w:type="paragraph" w:styleId="11">
    <w:name w:val="toc 1"/>
    <w:basedOn w:val="a"/>
    <w:next w:val="a"/>
    <w:autoRedefine/>
    <w:uiPriority w:val="39"/>
    <w:unhideWhenUsed/>
    <w:rsid w:val="002C36D0"/>
    <w:pPr>
      <w:spacing w:after="100"/>
    </w:pPr>
  </w:style>
  <w:style w:type="paragraph" w:customStyle="1" w:styleId="af8">
    <w:name w:val="Курсов"/>
    <w:basedOn w:val="a"/>
    <w:link w:val="af9"/>
    <w:qFormat/>
    <w:rsid w:val="002C36D0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af9">
    <w:name w:val="Курсов Знак"/>
    <w:basedOn w:val="a0"/>
    <w:link w:val="af8"/>
    <w:rsid w:val="002C36D0"/>
    <w:rPr>
      <w:rFonts w:ascii="Times New Roman" w:eastAsia="Calibri" w:hAnsi="Times New Roman" w:cs="Arial"/>
      <w:sz w:val="28"/>
      <w:szCs w:val="20"/>
      <w:lang w:eastAsia="ru-RU"/>
    </w:rPr>
  </w:style>
  <w:style w:type="character" w:styleId="afa">
    <w:name w:val="Placeholder Text"/>
    <w:basedOn w:val="a0"/>
    <w:uiPriority w:val="99"/>
    <w:semiHidden/>
    <w:rsid w:val="008470A4"/>
    <w:rPr>
      <w:color w:val="808080"/>
    </w:rPr>
  </w:style>
  <w:style w:type="table" w:styleId="afb">
    <w:name w:val="Table Grid"/>
    <w:basedOn w:val="a1"/>
    <w:uiPriority w:val="59"/>
    <w:rsid w:val="001F1B0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Templates\1049\Word%202010%20look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Word 2010 look</Template>
  <TotalTime>48</TotalTime>
  <Pages>18</Pages>
  <Words>2435</Words>
  <Characters>13885</Characters>
  <Application>Microsoft Office Word</Application>
  <DocSecurity>0</DocSecurity>
  <Lines>115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4</cp:revision>
  <dcterms:created xsi:type="dcterms:W3CDTF">2024-01-06T23:16:00Z</dcterms:created>
  <dcterms:modified xsi:type="dcterms:W3CDTF">2024-01-07T00:10:00Z</dcterms:modified>
</cp:coreProperties>
</file>