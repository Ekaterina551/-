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53727728"/>
      <w:bookmarkEnd w:id="0"/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«ВОРОНЕЖСКИЙ ГОСУДАРСТВЕННЫЙ ТЕХНИЧЕСКИЙ УНИВЕРСИТЕТ»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(ФГБОУ ВО «ВГТУ», ВГТУ)</w:t>
      </w:r>
    </w:p>
    <w:p w:rsidR="00A3312A" w:rsidRDefault="00A3312A" w:rsidP="00A3312A">
      <w:pPr>
        <w:spacing w:line="360" w:lineRule="auto"/>
        <w:ind w:left="3060"/>
        <w:rPr>
          <w:rFonts w:ascii="Times New Roman" w:eastAsia="Times New Roman" w:hAnsi="Times New Roman" w:cs="Times New Roman"/>
          <w:sz w:val="28"/>
        </w:rPr>
      </w:pPr>
    </w:p>
    <w:p w:rsidR="00A3312A" w:rsidRDefault="00A3312A" w:rsidP="00A331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Факультет информационных технологий и компьютерной безопасности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A3312A" w:rsidRDefault="00A3312A" w:rsidP="00A331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/>
        </w:rPr>
        <w:t>систем управления и информационных технологий в строительстве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A3312A" w:rsidRDefault="00A3312A" w:rsidP="00A331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A3312A" w:rsidRPr="00D37FFD" w:rsidRDefault="00D37FFD" w:rsidP="00A3312A">
      <w:pPr>
        <w:spacing w:after="8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 варианта </w:t>
      </w:r>
      <w:r w:rsidRPr="00D37FFD">
        <w:rPr>
          <w:rFonts w:ascii="Times New Roman" w:hAnsi="Times New Roman" w:cs="Times New Roman"/>
          <w:sz w:val="28"/>
          <w:szCs w:val="28"/>
          <w:u w:val="single"/>
        </w:rPr>
        <w:t>2,285714286</w:t>
      </w:r>
    </w:p>
    <w:p w:rsidR="00A3312A" w:rsidRDefault="00A3312A" w:rsidP="00A3312A">
      <w:pPr>
        <w:spacing w:after="8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u w:val="single"/>
        </w:rPr>
        <w:t>Основы программирования и алгоритмизации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калькулятора для расчета количества клея для пола в здании с заданной формой и размером.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Расчётно-пояснительная записка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Разработал студент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Е. О. Солдатенко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line="276" w:lineRule="auto"/>
        <w:ind w:left="2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Подпись, дата                              Инициалы, фамилия</w:t>
      </w:r>
    </w:p>
    <w:p w:rsidR="00A3312A" w:rsidRDefault="00A3312A" w:rsidP="00A3312A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О. В. Минакова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Подпись, дата                              Инициалы, фамилия</w:t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  <w:sz w:val="28"/>
          <w:szCs w:val="28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О. В. Минакова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Подпись, дата                    Инициалы, фамилия</w:t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Защищена ______________                                Оценка __________________</w:t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Дата</w:t>
      </w: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ind w:left="220"/>
        <w:rPr>
          <w:rFonts w:ascii="Times New Roman" w:eastAsia="Times New Roman" w:hAnsi="Times New Roman" w:cs="Times New Roman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2A" w:rsidRDefault="00A3312A" w:rsidP="00A3312A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</w:t>
      </w:r>
    </w:p>
    <w:p w:rsidR="00A3312A" w:rsidRDefault="00A3312A" w:rsidP="00A3312A">
      <w:pPr>
        <w:spacing w:line="276" w:lineRule="auto"/>
        <w:ind w:left="2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A3312A" w:rsidRDefault="00A3312A" w:rsidP="00A3312A">
      <w:pPr>
        <w:spacing w:line="360" w:lineRule="auto"/>
        <w:rPr>
          <w:rFonts w:ascii="Times New Roman" w:eastAsia="Times New Roman" w:hAnsi="Times New Roman" w:cs="Times New Roman"/>
          <w:sz w:val="28"/>
        </w:rPr>
        <w:sectPr w:rsidR="00A3312A">
          <w:pgSz w:w="11906" w:h="16838"/>
          <w:pgMar w:top="1134" w:right="851" w:bottom="1134" w:left="1701" w:header="709" w:footer="709" w:gutter="0"/>
          <w:cols w:space="720"/>
        </w:sectPr>
      </w:pP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МИНИСТЕРСТВО НАУКИ И ВЫСШЕГО ОБРАЗОВАНИЯ 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«ВОРОНЕЖСКИЙ ГОСУДАРСТВЕННЫЙ ТЕХНИЧЕСКИЙ УНИВЕРСИТЕТ»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(ФГБОУ ВО «ВГТУ», ВГТУ)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/>
        </w:rPr>
        <w:t>систем управления и информационных технологий в строительстве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:rsidR="00A3312A" w:rsidRDefault="00A3312A" w:rsidP="00A331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курсовой проект</w:t>
      </w:r>
    </w:p>
    <w:p w:rsidR="00A3312A" w:rsidRDefault="00A3312A" w:rsidP="00A3312A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u w:val="single"/>
        </w:rPr>
        <w:t>Основы программирования и алгоритмизации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калькулятора для расчета количества клея для пола в здании с заданной формой и размером.         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235        Солдатенко Екатерина Олеговна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Фамилия, имя, отчество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условия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MicrosoftVisualStudio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2022,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и объём проекта (графические работы, расчёты и прочее):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стр.,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рисунков.,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таб., приложение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выполнения этапов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анализ и постановка задачи (10.09.2023 – 5.10.2023); разработка пошаговой детализации программы (06.10.2023 – 11.11. 2023); реализация программы (11.11.2023 – 05.12.2023); тестирование программы (06.12.2023 – 11.12.2023); оформление пояснительной записки (11.12.2023 – 14.12.2023)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 защиты курсового проекта 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        О. В. Минакова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</w:rPr>
        <w:t>Подпись, дата                              Инициалы, фамилия</w:t>
      </w: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студент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Е. О. Солдатенко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</w:p>
    <w:p w:rsidR="00A3312A" w:rsidRPr="00A3312A" w:rsidRDefault="00A3312A" w:rsidP="00A3312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Подпись, дата                              Инициалы, фамилия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</w:p>
    <w:p w:rsidR="00A3312A" w:rsidRDefault="00A3312A" w:rsidP="00A3312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Замечания руководителя</w:t>
      </w: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rPr>
          <w:rFonts w:ascii="Times New Roman" w:eastAsia="Times New Roman" w:hAnsi="Times New Roman"/>
          <w:sz w:val="28"/>
          <w:szCs w:val="28"/>
          <w:u w:val="single"/>
        </w:rPr>
      </w:pPr>
    </w:p>
    <w:p w:rsidR="00A3312A" w:rsidRDefault="00A3312A" w:rsidP="00A3312A">
      <w:pPr>
        <w:spacing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Содержание</w:t>
      </w:r>
    </w:p>
    <w:p w:rsidR="00DB1886" w:rsidRDefault="00DB1886" w:rsidP="00A3312A">
      <w:pPr>
        <w:spacing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1CB1" w:rsidRPr="00CB1CB1" w:rsidRDefault="00A3312A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B1CB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CB1CB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instrText xml:space="preserve"> TOC \h \z \t "Курсов;1" </w:instrText>
      </w:r>
      <w:r w:rsidRPr="00CB1CB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hyperlink w:anchor="_Toc156043173" w:history="1">
        <w:r w:rsidR="00CB1CB1"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_Toc156043173 \h </w:instrText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B1CB1"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4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</w:t>
        </w:r>
        <w:r w:rsidRPr="00CB1C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_Toc156043174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5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2.</w:t>
        </w:r>
        <w:r w:rsidRPr="00CB1C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Алгоритм программы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_Toc156043175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6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  <w:lang w:eastAsia="en-US"/>
          </w:rPr>
          <w:t>3.</w:t>
        </w:r>
        <w:r w:rsidRPr="00CB1C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  <w:lang w:eastAsia="en-US"/>
          </w:rPr>
          <w:t>Тестирование программы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_Toc156043176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7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_Toc156043177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8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_Toc156043178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1CB1" w:rsidRPr="00CB1CB1" w:rsidRDefault="00CB1CB1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6043179" w:history="1">
        <w:r w:rsidRPr="00CB1CB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_Toc156043179 \h </w:instrTex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CB1C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3312A" w:rsidRDefault="00A3312A" w:rsidP="00B840F1">
      <w:pPr>
        <w:spacing w:line="360" w:lineRule="auto"/>
      </w:pPr>
      <w:r w:rsidRPr="00CB1CB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bookmarkStart w:id="1" w:name="_Toc153876681"/>
    </w:p>
    <w:p w:rsidR="00A3312A" w:rsidRDefault="00A3312A" w:rsidP="00B840F1">
      <w:pPr>
        <w:pStyle w:val="af8"/>
        <w:keepNext/>
        <w:keepLines/>
        <w:pageBreakBefore/>
        <w:jc w:val="center"/>
        <w:rPr>
          <w:b/>
        </w:rPr>
      </w:pPr>
      <w:bookmarkStart w:id="2" w:name="_Toc155489569"/>
      <w:bookmarkStart w:id="3" w:name="_Toc156043173"/>
      <w:r>
        <w:rPr>
          <w:b/>
        </w:rPr>
        <w:lastRenderedPageBreak/>
        <w:t>ВВЕДЕНИЕ</w:t>
      </w:r>
      <w:bookmarkEnd w:id="1"/>
      <w:bookmarkEnd w:id="2"/>
      <w:bookmarkEnd w:id="3"/>
    </w:p>
    <w:p w:rsidR="00A3312A" w:rsidRDefault="00A3312A" w:rsidP="00A3312A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Style w:val="af9"/>
          <w:rFonts w:cs="Times New Roman"/>
          <w:szCs w:val="28"/>
        </w:rPr>
      </w:pPr>
      <w:r w:rsidRPr="00A3312A">
        <w:rPr>
          <w:rFonts w:ascii="Times New Roman" w:hAnsi="Times New Roman" w:cs="Times New Roman"/>
          <w:sz w:val="28"/>
          <w:szCs w:val="28"/>
        </w:rPr>
        <w:t xml:space="preserve">В современном мире всё больше стран страдают от перенаселения. С каждым годом людей становится всё больше и возникает вопрос: где все они будут жить? Именно поэтому в современном мире строительство крепких и надёжных зданий стало одной из важнейших задач. </w:t>
      </w:r>
      <w:r w:rsidRPr="00A3312A">
        <w:rPr>
          <w:rFonts w:ascii="Times New Roman" w:hAnsi="Times New Roman" w:cs="Times New Roman"/>
          <w:sz w:val="28"/>
          <w:szCs w:val="28"/>
          <w:shd w:val="clear" w:color="auto" w:fill="F2F3F5"/>
        </w:rPr>
        <w:t> </w:t>
      </w:r>
      <w:r w:rsidRPr="00A3312A">
        <w:rPr>
          <w:rStyle w:val="af9"/>
          <w:rFonts w:cs="Times New Roman"/>
          <w:szCs w:val="28"/>
        </w:rPr>
        <w:t>Важной составляющей этого процесса является расчет требуемого количества клея для пола. Калькулятор расчета необходимого количества клея может стать незаменимым помощником для специалистов, занимающихся проектированием, строительством и ремонтом зданий.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5489570"/>
      <w:r w:rsidRPr="00A3312A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программы, которая будет выполнять расчет необходимого количества клея на основе данных размера пола и его формы.</w:t>
      </w:r>
      <w:bookmarkEnd w:id="4"/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5489571"/>
      <w:r w:rsidRPr="00A3312A">
        <w:rPr>
          <w:rFonts w:ascii="Times New Roman" w:hAnsi="Times New Roman" w:cs="Times New Roman"/>
          <w:sz w:val="28"/>
          <w:szCs w:val="28"/>
        </w:rPr>
        <w:t>Для достижения этой цели необходимо разработать алгоритм расчета требуемого количества клея.</w:t>
      </w:r>
      <w:bookmarkEnd w:id="5"/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12A">
        <w:rPr>
          <w:rFonts w:ascii="Times New Roman" w:hAnsi="Times New Roman" w:cs="Times New Roman"/>
          <w:sz w:val="28"/>
          <w:szCs w:val="28"/>
        </w:rPr>
        <w:t>Задачи курсового проекта: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Разработать интерфейс калькулятора;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Составить алгоритм расчета необходимого количества клея;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Реализовать ввод данных и проверку их корректности;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Реализовать запись введенной информации и полученных результатов в файл;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Реализовать чтение информации из файла;</w:t>
      </w:r>
    </w:p>
    <w:p w:rsidR="00A3312A" w:rsidRPr="00870405" w:rsidRDefault="00A3312A" w:rsidP="00870405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05">
        <w:rPr>
          <w:rFonts w:ascii="Times New Roman" w:hAnsi="Times New Roman" w:cs="Times New Roman"/>
          <w:sz w:val="28"/>
          <w:szCs w:val="28"/>
        </w:rPr>
        <w:t>Протестировать калькулятор.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5489572"/>
      <w:r w:rsidRPr="00A3312A">
        <w:rPr>
          <w:rFonts w:ascii="Times New Roman" w:hAnsi="Times New Roman" w:cs="Times New Roman"/>
          <w:sz w:val="28"/>
          <w:szCs w:val="28"/>
        </w:rPr>
        <w:t>Результаты данной курсовой работы могут быть использованы как специалистами в области строительства и ремонта зданий, так и обычными пользователями, желающими сделать ремонт или небольшой дом самостоятельно. Для людей, хотящих всё сделать самостоятельно наверняка появится необходимость рассчитать требуемое количество клея для пола.</w:t>
      </w:r>
      <w:bookmarkStart w:id="7" w:name="_Toc153876682"/>
      <w:bookmarkStart w:id="8" w:name="_Toc155489573"/>
      <w:bookmarkEnd w:id="6"/>
    </w:p>
    <w:p w:rsidR="00A3312A" w:rsidRPr="00A3312A" w:rsidRDefault="00A3312A" w:rsidP="0004122F">
      <w:pPr>
        <w:pStyle w:val="af8"/>
        <w:numPr>
          <w:ilvl w:val="0"/>
          <w:numId w:val="11"/>
        </w:numPr>
        <w:jc w:val="center"/>
        <w:rPr>
          <w:b/>
        </w:rPr>
      </w:pPr>
      <w:bookmarkStart w:id="9" w:name="_Toc156043174"/>
      <w:r w:rsidRPr="00A3312A">
        <w:rPr>
          <w:b/>
        </w:rPr>
        <w:lastRenderedPageBreak/>
        <w:t>Постановка задачи</w:t>
      </w:r>
      <w:bookmarkEnd w:id="7"/>
      <w:bookmarkEnd w:id="8"/>
      <w:bookmarkEnd w:id="9"/>
    </w:p>
    <w:p w:rsidR="00A3312A" w:rsidRDefault="00A3312A" w:rsidP="00A331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12A">
        <w:rPr>
          <w:rFonts w:ascii="Times New Roman" w:eastAsia="Times New Roman" w:hAnsi="Times New Roman" w:cs="Times New Roman"/>
          <w:sz w:val="28"/>
          <w:szCs w:val="28"/>
        </w:rPr>
        <w:t xml:space="preserve">Цель курсового проекта: создать </w:t>
      </w:r>
      <w:r w:rsidRPr="00A3312A">
        <w:rPr>
          <w:rFonts w:ascii="Times New Roman" w:hAnsi="Times New Roman" w:cs="Times New Roman"/>
          <w:sz w:val="28"/>
          <w:szCs w:val="28"/>
        </w:rPr>
        <w:t>программу-калькулятор для расчета количества клея для пола, размер и форма которого заданы.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12A">
        <w:rPr>
          <w:rFonts w:ascii="Times New Roman" w:hAnsi="Times New Roman" w:cs="Times New Roman"/>
          <w:sz w:val="28"/>
          <w:szCs w:val="28"/>
        </w:rPr>
        <w:t>В программе должны присутствовать следующие операции: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Ввод пользователем данных: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Форма пола;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Длина и ширина пола в метрах, основываясь на предыдущем пункте;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Вывод данных: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Площадь пола;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Виды клея и их необходимое количество в килограммах для заливки пола;</w:t>
      </w:r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55489574"/>
      <w:r w:rsidRPr="001C6AE9">
        <w:rPr>
          <w:rFonts w:ascii="Times New Roman" w:hAnsi="Times New Roman" w:cs="Times New Roman"/>
          <w:sz w:val="28"/>
          <w:szCs w:val="28"/>
        </w:rPr>
        <w:t>Запись данных в файл;</w:t>
      </w:r>
      <w:bookmarkEnd w:id="10"/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55489575"/>
      <w:r w:rsidRPr="001C6AE9">
        <w:rPr>
          <w:rFonts w:ascii="Times New Roman" w:hAnsi="Times New Roman" w:cs="Times New Roman"/>
          <w:sz w:val="28"/>
          <w:szCs w:val="28"/>
        </w:rPr>
        <w:t>Чтение данных из файла;</w:t>
      </w:r>
      <w:bookmarkEnd w:id="11"/>
    </w:p>
    <w:p w:rsidR="00A3312A" w:rsidRPr="001C6AE9" w:rsidRDefault="00A3312A" w:rsidP="001C6AE9">
      <w:pPr>
        <w:pStyle w:val="af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AE9">
        <w:rPr>
          <w:rFonts w:ascii="Times New Roman" w:hAnsi="Times New Roman" w:cs="Times New Roman"/>
          <w:sz w:val="28"/>
          <w:szCs w:val="28"/>
        </w:rPr>
        <w:t>Проверка на корректность и выход из программы.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55489576"/>
      <w:r w:rsidRPr="00A3312A">
        <w:rPr>
          <w:rFonts w:ascii="Times New Roman" w:hAnsi="Times New Roman" w:cs="Times New Roman"/>
          <w:sz w:val="28"/>
          <w:szCs w:val="28"/>
        </w:rPr>
        <w:t>После ввода данных программа предложит продолжить ввод либо выйти в главное меню.</w:t>
      </w:r>
      <w:bookmarkEnd w:id="12"/>
    </w:p>
    <w:p w:rsid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55489578"/>
      <w:r w:rsidRPr="00A3312A">
        <w:rPr>
          <w:rFonts w:ascii="Times New Roman" w:hAnsi="Times New Roman" w:cs="Times New Roman"/>
          <w:sz w:val="28"/>
          <w:szCs w:val="28"/>
        </w:rPr>
        <w:t>Для расчёта количества килограмм клея, необходимых для заливки будет использоваться следующая формула:</w:t>
      </w:r>
      <w:bookmarkEnd w:id="13"/>
    </w:p>
    <w:p w:rsidR="0093029A" w:rsidRPr="00A3312A" w:rsidRDefault="0093029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12A" w:rsidRPr="001C6AE9" w:rsidRDefault="001C6AE9" w:rsidP="001C6A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55489579"/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К=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∙h∙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e,</m:t>
        </m:r>
      </m:oMath>
      <w:bookmarkEnd w:id="14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(1)</w:t>
      </w:r>
    </w:p>
    <w:p w:rsidR="0093029A" w:rsidRPr="00A3312A" w:rsidRDefault="0093029A" w:rsidP="00A331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55489580"/>
      <w:r w:rsidRPr="00A3312A">
        <w:rPr>
          <w:rFonts w:ascii="Times New Roman" w:hAnsi="Times New Roman" w:cs="Times New Roman"/>
          <w:sz w:val="28"/>
          <w:szCs w:val="28"/>
        </w:rPr>
        <w:t xml:space="preserve">где К - количество килограмм клея, </w:t>
      </w:r>
      <w:r w:rsidRPr="00A331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312A">
        <w:rPr>
          <w:rFonts w:ascii="Times New Roman" w:hAnsi="Times New Roman" w:cs="Times New Roman"/>
          <w:sz w:val="28"/>
          <w:szCs w:val="28"/>
        </w:rPr>
        <w:t xml:space="preserve"> - площадь пола с учётом его формы, </w:t>
      </w:r>
      <w:r w:rsidRPr="00A331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312A">
        <w:rPr>
          <w:rFonts w:ascii="Times New Roman" w:hAnsi="Times New Roman" w:cs="Times New Roman"/>
          <w:sz w:val="28"/>
          <w:szCs w:val="28"/>
        </w:rPr>
        <w:t xml:space="preserve"> - высота заливки, вводимая пользователем, </w:t>
      </w:r>
      <w:r w:rsidRPr="00A331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3312A">
        <w:rPr>
          <w:rFonts w:ascii="Times New Roman" w:hAnsi="Times New Roman" w:cs="Times New Roman"/>
          <w:sz w:val="28"/>
          <w:szCs w:val="28"/>
        </w:rPr>
        <w:t xml:space="preserve"> - расход конкретного типа клея в кг/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3312A">
        <w:rPr>
          <w:rFonts w:ascii="Times New Roman" w:hAnsi="Times New Roman" w:cs="Times New Roman"/>
          <w:sz w:val="28"/>
          <w:szCs w:val="28"/>
        </w:rPr>
        <w:t>.</w:t>
      </w:r>
      <w:bookmarkEnd w:id="15"/>
    </w:p>
    <w:p w:rsid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5489581"/>
      <w:r w:rsidRPr="00A3312A">
        <w:rPr>
          <w:rFonts w:ascii="Times New Roman" w:hAnsi="Times New Roman" w:cs="Times New Roman"/>
          <w:sz w:val="28"/>
          <w:szCs w:val="28"/>
        </w:rPr>
        <w:t>Так как у пола могут быть разные формы, то для подсчёта его площади будет использоваться о</w:t>
      </w:r>
      <w:r w:rsidR="001C6AE9">
        <w:rPr>
          <w:rFonts w:ascii="Times New Roman" w:hAnsi="Times New Roman" w:cs="Times New Roman"/>
          <w:sz w:val="28"/>
          <w:szCs w:val="28"/>
        </w:rPr>
        <w:t>д</w:t>
      </w:r>
      <w:r w:rsidRPr="00A3312A">
        <w:rPr>
          <w:rFonts w:ascii="Times New Roman" w:hAnsi="Times New Roman" w:cs="Times New Roman"/>
          <w:sz w:val="28"/>
          <w:szCs w:val="28"/>
        </w:rPr>
        <w:t xml:space="preserve">на из </w:t>
      </w:r>
      <w:r w:rsidR="001C6AE9">
        <w:rPr>
          <w:rFonts w:ascii="Times New Roman" w:hAnsi="Times New Roman" w:cs="Times New Roman"/>
          <w:sz w:val="28"/>
          <w:szCs w:val="28"/>
        </w:rPr>
        <w:t xml:space="preserve">приведённых ниже </w:t>
      </w:r>
      <w:r w:rsidRPr="00A3312A">
        <w:rPr>
          <w:rFonts w:ascii="Times New Roman" w:hAnsi="Times New Roman" w:cs="Times New Roman"/>
          <w:sz w:val="28"/>
          <w:szCs w:val="28"/>
        </w:rPr>
        <w:t>формул</w:t>
      </w:r>
      <w:bookmarkEnd w:id="16"/>
      <w:r w:rsidR="001C6AE9">
        <w:rPr>
          <w:rFonts w:ascii="Times New Roman" w:hAnsi="Times New Roman" w:cs="Times New Roman"/>
          <w:sz w:val="28"/>
          <w:szCs w:val="28"/>
        </w:rPr>
        <w:t>.</w:t>
      </w:r>
    </w:p>
    <w:p w:rsidR="001C6AE9" w:rsidRPr="00A3312A" w:rsidRDefault="001C6AE9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форма пола - треугольник, то будет использоваться формула:</w:t>
      </w:r>
    </w:p>
    <w:p w:rsidR="001C6AE9" w:rsidRDefault="001C6AE9" w:rsidP="001C6A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55489582"/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="00A3312A" w:rsidRPr="00A3312A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_Toc155489583"/>
      <w:bookmarkEnd w:id="17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(2)</w:t>
      </w:r>
    </w:p>
    <w:p w:rsidR="001C6AE9" w:rsidRDefault="001C6AE9" w:rsidP="001C6A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6A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площадь треугольного пола,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длины катетов (какие это будут катеты, зависит от вида треугольника).</w:t>
      </w:r>
    </w:p>
    <w:p w:rsidR="001C6AE9" w:rsidRPr="001C6AE9" w:rsidRDefault="001C6AE9" w:rsidP="001C6A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форма пола – прямоугольник, то будет использоваться формула:</w:t>
      </w:r>
    </w:p>
    <w:p w:rsidR="00A3312A" w:rsidRPr="00A3312A" w:rsidRDefault="001C6AE9" w:rsidP="001C6A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S=a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3312A" w:rsidRPr="00A3312A">
        <w:rPr>
          <w:rFonts w:ascii="Times New Roman" w:hAnsi="Times New Roman" w:cs="Times New Roman"/>
          <w:sz w:val="28"/>
          <w:szCs w:val="28"/>
        </w:rPr>
        <w:t xml:space="preserve">  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(3)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55489584"/>
      <w:r w:rsidRPr="00A3312A">
        <w:rPr>
          <w:rFonts w:ascii="Times New Roman" w:hAnsi="Times New Roman" w:cs="Times New Roman"/>
          <w:sz w:val="28"/>
          <w:szCs w:val="28"/>
        </w:rPr>
        <w:t>В программе будут использованы: двумерный массив, поля ввода для сторон пола, запись данных.</w:t>
      </w:r>
      <w:bookmarkEnd w:id="19"/>
    </w:p>
    <w:p w:rsid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55489585"/>
      <w:r w:rsidRPr="00A3312A">
        <w:rPr>
          <w:rFonts w:ascii="Times New Roman" w:hAnsi="Times New Roman" w:cs="Times New Roman"/>
          <w:sz w:val="28"/>
          <w:szCs w:val="28"/>
        </w:rPr>
        <w:t>При вводе данных должны верно происходить вычисления, показывая правильные результаты. При вводе иных значений, не предусмотренных программой будет показываться ошибка. Всё это должно быть показано при тестировании программы.</w:t>
      </w:r>
      <w:bookmarkEnd w:id="20"/>
      <w:r w:rsidRPr="00A331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886" w:rsidRDefault="00DB1886" w:rsidP="00DB18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12A" w:rsidRPr="00A3312A" w:rsidRDefault="00DB1886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A3312A">
        <w:rPr>
          <w:rFonts w:ascii="Times New Roman" w:hAnsi="Times New Roman" w:cs="Times New Roman"/>
          <w:sz w:val="28"/>
          <w:szCs w:val="28"/>
        </w:rPr>
        <w:t>Ожидаемые результаты при тестировании программы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54"/>
        <w:gridCol w:w="3411"/>
        <w:gridCol w:w="2835"/>
      </w:tblGrid>
      <w:tr w:rsidR="00A3312A" w:rsidRPr="00A3312A" w:rsidTr="00A3312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1" w:name="_Toc155489586"/>
            <w:r w:rsidRPr="00A331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en-US"/>
              </w:rPr>
              <w:t>№</w:t>
            </w:r>
            <w:bookmarkEnd w:id="21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2" w:name="_Toc155489587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Вводные данные</w:t>
            </w:r>
            <w:bookmarkEnd w:id="22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3" w:name="_Toc155489588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Результат</w:t>
            </w:r>
            <w:bookmarkEnd w:id="23"/>
          </w:p>
        </w:tc>
      </w:tr>
      <w:tr w:rsidR="00A3312A" w:rsidRPr="00A3312A" w:rsidTr="00A3312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4" w:name="_Toc155489589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  <w:bookmarkEnd w:id="24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5" w:name="_Toc155489590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Форма: Треугольник</w:t>
            </w:r>
            <w:bookmarkEnd w:id="25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6" w:name="_Toc155489591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1: 4</w:t>
            </w:r>
            <w:bookmarkEnd w:id="26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7" w:name="_Toc155489592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2: 6</w:t>
            </w:r>
            <w:bookmarkEnd w:id="27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8" w:name="_Toc155489593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Толщина слоя: 2</w:t>
            </w:r>
            <w:bookmarkEnd w:id="28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29" w:name="_Toc155489594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Расход: 3.6</w:t>
            </w:r>
            <w:bookmarkEnd w:id="29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bookmarkStart w:id="30" w:name="_Toc155489595"/>
            <w:r w:rsidRPr="00A3312A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87</w:t>
            </w:r>
            <w:bookmarkEnd w:id="30"/>
            <w:r w:rsidRPr="00A3312A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A3312A" w:rsidRPr="00A3312A" w:rsidTr="00A3312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1" w:name="_Toc155489596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  <w:bookmarkEnd w:id="31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2" w:name="_Toc155489597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Форма: Прямоугольник</w:t>
            </w:r>
            <w:bookmarkEnd w:id="32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3" w:name="_Toc155489598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1: 4</w:t>
            </w:r>
            <w:bookmarkEnd w:id="33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4" w:name="_Toc155489599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2: 6</w:t>
            </w:r>
            <w:bookmarkEnd w:id="34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5" w:name="_Toc155489600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Толщина слоя: 2</w:t>
            </w:r>
            <w:bookmarkEnd w:id="35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6" w:name="_Toc155489601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Расход: 3.6</w:t>
            </w:r>
            <w:bookmarkEnd w:id="36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7" w:name="_Toc155489602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173</w:t>
            </w:r>
            <w:bookmarkEnd w:id="37"/>
          </w:p>
        </w:tc>
      </w:tr>
      <w:tr w:rsidR="00A3312A" w:rsidRPr="00A3312A" w:rsidTr="00A3312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8" w:name="_Toc155489603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  <w:bookmarkEnd w:id="38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39" w:name="_Toc155489604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Форма: Треугольник</w:t>
            </w:r>
            <w:bookmarkEnd w:id="39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40" w:name="_Toc155489605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1: 4</w:t>
            </w:r>
            <w:bookmarkEnd w:id="40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41" w:name="_Toc155489606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Сторона 2: -6</w:t>
            </w:r>
            <w:bookmarkEnd w:id="41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42" w:name="_Toc155489607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Толщина слоя: 2</w:t>
            </w:r>
            <w:bookmarkEnd w:id="42"/>
          </w:p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43" w:name="_Toc155489608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Расход: 3.6</w:t>
            </w:r>
            <w:bookmarkEnd w:id="43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12A" w:rsidRPr="00A3312A" w:rsidRDefault="00A3312A" w:rsidP="00DB188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bookmarkStart w:id="44" w:name="_Toc155489609"/>
            <w:r w:rsidRPr="00A3312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Ошибка</w:t>
            </w:r>
            <w:bookmarkEnd w:id="44"/>
          </w:p>
        </w:tc>
      </w:tr>
    </w:tbl>
    <w:p w:rsidR="001C6AE9" w:rsidRDefault="001C6AE9" w:rsidP="00930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12A" w:rsidRDefault="00A3312A" w:rsidP="00DB1886">
      <w:pPr>
        <w:pStyle w:val="af8"/>
        <w:keepNext/>
        <w:keepLines/>
        <w:pageBreakBefore/>
        <w:numPr>
          <w:ilvl w:val="0"/>
          <w:numId w:val="11"/>
        </w:numPr>
        <w:ind w:left="1066" w:hanging="357"/>
        <w:jc w:val="center"/>
        <w:rPr>
          <w:b/>
        </w:rPr>
      </w:pPr>
      <w:bookmarkStart w:id="45" w:name="_Toc155489611"/>
      <w:bookmarkStart w:id="46" w:name="_Toc156043175"/>
      <w:r>
        <w:rPr>
          <w:b/>
        </w:rPr>
        <w:lastRenderedPageBreak/>
        <w:t>Алгоритм программы</w:t>
      </w:r>
      <w:bookmarkEnd w:id="45"/>
      <w:bookmarkEnd w:id="46"/>
    </w:p>
    <w:p w:rsidR="0093029A" w:rsidRDefault="0093029A" w:rsidP="00A3312A">
      <w:pPr>
        <w:pStyle w:val="af8"/>
        <w:jc w:val="center"/>
        <w:rPr>
          <w:b/>
        </w:rPr>
      </w:pPr>
    </w:p>
    <w:p w:rsidR="00657C8C" w:rsidRPr="00C77A73" w:rsidRDefault="00657C8C" w:rsidP="00C77A73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73">
        <w:rPr>
          <w:rFonts w:ascii="Times New Roman" w:hAnsi="Times New Roman" w:cs="Times New Roman"/>
          <w:sz w:val="28"/>
          <w:szCs w:val="28"/>
        </w:rPr>
        <w:t>Программа начинается с функции «</w:t>
      </w:r>
      <w:r w:rsidRPr="00C77A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7A73">
        <w:rPr>
          <w:rFonts w:ascii="Times New Roman" w:hAnsi="Times New Roman" w:cs="Times New Roman"/>
          <w:sz w:val="28"/>
          <w:szCs w:val="28"/>
        </w:rPr>
        <w:t>». Выбор пунктов меню осуществляется с помощью оператора многоходового перехода (</w:t>
      </w:r>
      <w:r w:rsidRPr="00C77A7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77A73">
        <w:rPr>
          <w:rFonts w:ascii="Times New Roman" w:hAnsi="Times New Roman" w:cs="Times New Roman"/>
          <w:sz w:val="28"/>
          <w:szCs w:val="28"/>
        </w:rPr>
        <w:t>). Выйти из него можно с помощью выбора и нажатия специального пункта, позволяющего покинуть программу. Работа функции продемонстрирована на рисунке 1.</w:t>
      </w:r>
    </w:p>
    <w:p w:rsidR="00A3312A" w:rsidRDefault="00A3312A" w:rsidP="00A3312A"/>
    <w:p w:rsidR="00A3312A" w:rsidRPr="0004122F" w:rsidRDefault="00A3312A" w:rsidP="00A3312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7860" cy="541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Default="00A3312A" w:rsidP="00A3312A"/>
    <w:p w:rsidR="00A3312A" w:rsidRDefault="00A3312A" w:rsidP="00A331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12A" w:rsidRPr="00DB1886" w:rsidRDefault="00A3312A" w:rsidP="00DB1886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1886">
        <w:rPr>
          <w:rFonts w:ascii="Times New Roman" w:hAnsi="Times New Roman" w:cs="Times New Roman"/>
          <w:sz w:val="28"/>
          <w:szCs w:val="28"/>
        </w:rPr>
        <w:lastRenderedPageBreak/>
        <w:t xml:space="preserve">В функцию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input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 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double</w:t>
      </w:r>
      <w:proofErr w:type="gram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array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[200][2], i</w:t>
      </w:r>
      <w:proofErr w:type="spell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nt</w:t>
      </w:r>
      <w:proofErr w:type="spell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aaa</w:t>
      </w:r>
      <w:proofErr w:type="spell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записываются данные пола, которые продемонстрированы на рисунке 1; Функция</w:t>
      </w:r>
      <w:r w:rsidRPr="00DB1886">
        <w:rPr>
          <w:rFonts w:ascii="Times New Roman" w:hAnsi="Times New Roman" w:cs="Times New Roman"/>
          <w:sz w:val="28"/>
          <w:szCs w:val="28"/>
        </w:rPr>
        <w:t xml:space="preserve"> принимает в качестве параметров двумерный массив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proofErr w:type="spellStart"/>
      <w:r w:rsidRPr="00DB1886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в массиве.</w:t>
      </w:r>
      <w:r>
        <w:t xml:space="preserve"> </w:t>
      </w:r>
      <w:r w:rsidRPr="00DB1886">
        <w:rPr>
          <w:rFonts w:ascii="Times New Roman" w:hAnsi="Times New Roman" w:cs="Times New Roman"/>
          <w:sz w:val="28"/>
          <w:szCs w:val="28"/>
        </w:rPr>
        <w:t xml:space="preserve"> 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Она приглашает к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выбор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фигуры, которую имеет пол, а также 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 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ввод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длин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сторон фигуры в метрах и высоте</w:t>
      </w: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толщины слоя в сантиметрах. Корректность введённых данных проверяется с помощью функции </w:t>
      </w:r>
      <w:proofErr w:type="spellStart"/>
      <w:proofErr w:type="gram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corr</w:t>
      </w:r>
      <w:proofErr w:type="spell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="00657C8C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(Функция возвращает «</w:t>
      </w:r>
      <w:r w:rsidR="00E047A8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++</w:t>
      </w:r>
      <w:proofErr w:type="spellStart"/>
      <w:r w:rsidR="00E047A8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ааа</w:t>
      </w:r>
      <w:proofErr w:type="spellEnd"/>
      <w:r w:rsidR="00870405"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»).</w:t>
      </w:r>
    </w:p>
    <w:p w:rsidR="00A3312A" w:rsidRPr="00DB1886" w:rsidRDefault="00A3312A" w:rsidP="00DB1886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вывода информации используется </w:t>
      </w:r>
      <w:proofErr w:type="gramStart"/>
      <w:r w:rsidRPr="00DB18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функция </w:t>
      </w:r>
      <w:r w:rsidRPr="00DB18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 w:rsidRPr="00DB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[200][2],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>).</w:t>
      </w:r>
      <w:r>
        <w:t xml:space="preserve"> </w:t>
      </w:r>
      <w:r w:rsidRPr="00DB1886">
        <w:rPr>
          <w:rFonts w:ascii="Times New Roman" w:hAnsi="Times New Roman" w:cs="Times New Roman"/>
          <w:sz w:val="28"/>
          <w:szCs w:val="28"/>
        </w:rPr>
        <w:t xml:space="preserve">Она принимает в качестве параметров двумерный массив </w:t>
      </w:r>
      <w:proofErr w:type="spellStart"/>
      <w:r w:rsidRPr="00DB1886"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proofErr w:type="spellStart"/>
      <w:r w:rsidRPr="00DB1886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DB1886">
        <w:rPr>
          <w:rFonts w:ascii="Times New Roman" w:hAnsi="Times New Roman" w:cs="Times New Roman"/>
          <w:sz w:val="28"/>
          <w:szCs w:val="28"/>
        </w:rPr>
        <w:t xml:space="preserve"> в массиве.</w:t>
      </w:r>
      <w:r>
        <w:t xml:space="preserve"> </w:t>
      </w:r>
      <w:r w:rsidR="00E047A8" w:rsidRPr="00DB1886">
        <w:rPr>
          <w:rFonts w:ascii="Times New Roman" w:hAnsi="Times New Roman" w:cs="Times New Roman"/>
          <w:sz w:val="28"/>
          <w:szCs w:val="28"/>
        </w:rPr>
        <w:t xml:space="preserve"> На экран в</w:t>
      </w:r>
      <w:r w:rsidRPr="00DB1886">
        <w:rPr>
          <w:rFonts w:ascii="Times New Roman" w:hAnsi="Times New Roman" w:cs="Times New Roman"/>
          <w:sz w:val="28"/>
          <w:szCs w:val="28"/>
        </w:rPr>
        <w:t>ыводится информация в виде таблицы, где записаны стороны фигуры и толщина заливки</w:t>
      </w:r>
      <w:r w:rsidR="00E047A8" w:rsidRPr="00DB1886">
        <w:rPr>
          <w:rFonts w:ascii="Times New Roman" w:hAnsi="Times New Roman" w:cs="Times New Roman"/>
          <w:sz w:val="28"/>
          <w:szCs w:val="28"/>
        </w:rPr>
        <w:t xml:space="preserve"> (информация, которая записывалась до этого)</w:t>
      </w:r>
      <w:r w:rsidRPr="00DB1886">
        <w:rPr>
          <w:rFonts w:ascii="Times New Roman" w:hAnsi="Times New Roman" w:cs="Times New Roman"/>
          <w:sz w:val="28"/>
          <w:szCs w:val="28"/>
        </w:rPr>
        <w:t>. Далее последует приглашение к вводу номера выбранной фигуры. После ввода</w:t>
      </w:r>
      <w:r w:rsidR="00E047A8" w:rsidRPr="00DB1886">
        <w:rPr>
          <w:rFonts w:ascii="Times New Roman" w:hAnsi="Times New Roman" w:cs="Times New Roman"/>
          <w:sz w:val="28"/>
          <w:szCs w:val="28"/>
        </w:rPr>
        <w:t>, в зависимости от номера фигуры, произойдёт подсчёт объёма, который необходимо залить. Информация запишется в переменную «</w:t>
      </w:r>
      <w:proofErr w:type="spellStart"/>
      <w:r w:rsidR="00E047A8" w:rsidRPr="00DB1886">
        <w:rPr>
          <w:rFonts w:ascii="Times New Roman" w:hAnsi="Times New Roman" w:cs="Times New Roman"/>
          <w:sz w:val="28"/>
          <w:szCs w:val="28"/>
          <w:lang w:val="en-US"/>
        </w:rPr>
        <w:t>colclay</w:t>
      </w:r>
      <w:proofErr w:type="spellEnd"/>
      <w:r w:rsidR="00E047A8" w:rsidRPr="00DB1886">
        <w:rPr>
          <w:rFonts w:ascii="Times New Roman" w:hAnsi="Times New Roman" w:cs="Times New Roman"/>
          <w:sz w:val="28"/>
          <w:szCs w:val="28"/>
        </w:rPr>
        <w:t xml:space="preserve">». Далее при выводе информации будет учитываться марка клея. Поэтому переменная, хранящая информацию будет умножена на «расход (кг/м2)». В итоге выведется информация: количество клея в кг для каждой марки. </w:t>
      </w:r>
      <w:r w:rsidR="00870405" w:rsidRPr="00DB1886">
        <w:rPr>
          <w:rFonts w:ascii="Times New Roman" w:hAnsi="Times New Roman" w:cs="Times New Roman"/>
          <w:sz w:val="28"/>
          <w:szCs w:val="28"/>
        </w:rPr>
        <w:t>Функция возвращает переменную «</w:t>
      </w:r>
      <w:proofErr w:type="spellStart"/>
      <w:r w:rsidR="00870405" w:rsidRPr="00DB1886">
        <w:rPr>
          <w:rFonts w:ascii="Times New Roman" w:hAnsi="Times New Roman" w:cs="Times New Roman"/>
          <w:sz w:val="28"/>
          <w:szCs w:val="28"/>
          <w:lang w:val="en-US"/>
        </w:rPr>
        <w:t>colclay</w:t>
      </w:r>
      <w:proofErr w:type="spellEnd"/>
      <w:r w:rsidR="00870405" w:rsidRPr="00DB1886">
        <w:rPr>
          <w:rFonts w:ascii="Times New Roman" w:hAnsi="Times New Roman" w:cs="Times New Roman"/>
          <w:sz w:val="28"/>
          <w:szCs w:val="28"/>
        </w:rPr>
        <w:t>». Блок-с</w:t>
      </w:r>
      <w:r w:rsidR="00E047A8" w:rsidRPr="00DB1886">
        <w:rPr>
          <w:rFonts w:ascii="Times New Roman" w:hAnsi="Times New Roman" w:cs="Times New Roman"/>
          <w:sz w:val="28"/>
          <w:szCs w:val="28"/>
        </w:rPr>
        <w:t xml:space="preserve">хема </w:t>
      </w:r>
      <w:r w:rsidR="00870405" w:rsidRPr="00DB1886">
        <w:rPr>
          <w:rFonts w:ascii="Times New Roman" w:hAnsi="Times New Roman" w:cs="Times New Roman"/>
          <w:sz w:val="28"/>
          <w:szCs w:val="28"/>
        </w:rPr>
        <w:t xml:space="preserve">данной функции продемонстрирована </w:t>
      </w:r>
      <w:r w:rsidR="00E047A8" w:rsidRPr="00DB1886">
        <w:rPr>
          <w:rFonts w:ascii="Times New Roman" w:hAnsi="Times New Roman" w:cs="Times New Roman"/>
          <w:sz w:val="28"/>
          <w:szCs w:val="28"/>
        </w:rPr>
        <w:t>на рисунке 2.</w:t>
      </w:r>
    </w:p>
    <w:p w:rsidR="00E047A8" w:rsidRDefault="00E42933" w:rsidP="0053355A">
      <w:pPr>
        <w:pStyle w:val="af0"/>
        <w:spacing w:line="360" w:lineRule="auto"/>
        <w:ind w:left="1495"/>
        <w:jc w:val="center"/>
        <w:rPr>
          <w:rFonts w:ascii="Times New Roman" w:hAnsi="Times New Roman" w:cs="Times New Roman"/>
          <w:sz w:val="28"/>
          <w:szCs w:val="28"/>
        </w:rPr>
      </w:pPr>
      <w:r w:rsidRPr="00E429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CD3D3" wp14:editId="12ADD3E7">
            <wp:extent cx="4168371" cy="4282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870" cy="42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8" w:rsidRPr="00E42933" w:rsidRDefault="00E42933" w:rsidP="00E42933">
      <w:pPr>
        <w:pStyle w:val="af0"/>
        <w:spacing w:line="360" w:lineRule="auto"/>
        <w:ind w:left="14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вывода данных</w:t>
      </w:r>
    </w:p>
    <w:p w:rsidR="00A3312A" w:rsidRDefault="00A3312A" w:rsidP="00DB1886">
      <w:pPr>
        <w:pStyle w:val="af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write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ptr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array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[200][2],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char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*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записывает вводимые данные в созданный ею же текстовый файл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clay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 принимает в качестве параметров двумерный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ptr_array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индекс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3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массиве.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Если файл не открывается, то появится сообщение об ошибке.</w:t>
      </w:r>
      <w:r w:rsidR="001A66E9">
        <w:rPr>
          <w:rFonts w:ascii="Times New Roman" w:hAnsi="Times New Roman" w:cs="Times New Roman"/>
          <w:sz w:val="28"/>
          <w:szCs w:val="28"/>
        </w:rPr>
        <w:t xml:space="preserve"> Возвращается 1.</w:t>
      </w:r>
    </w:p>
    <w:p w:rsidR="00A3312A" w:rsidRDefault="00A3312A" w:rsidP="00DB1886">
      <w:pPr>
        <w:pStyle w:val="af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3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считывает файл с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открывает его для чтения. При невозможности открыть файл появляется сообщение об ошибке и возвращается 0. При успешном открытии файла, на экран выводятся вводимые данные. Далее вводим номер выбранной фигуры и на экран выведется нужная информация. После всех действий внизу появится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приглашающая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3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возвращения в главное меню. Возвращается 1.</w:t>
      </w:r>
    </w:p>
    <w:p w:rsidR="00A3312A" w:rsidRPr="0053355A" w:rsidRDefault="004656B7" w:rsidP="00DB1886">
      <w:pPr>
        <w:pStyle w:val="af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4656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65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56B7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465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6B7">
        <w:rPr>
          <w:rFonts w:ascii="Times New Roman" w:hAnsi="Times New Roman" w:cs="Times New Roman"/>
          <w:sz w:val="28"/>
          <w:szCs w:val="28"/>
        </w:rPr>
        <w:t xml:space="preserve">) </w:t>
      </w:r>
      <w:r w:rsidR="00A3312A">
        <w:rPr>
          <w:rFonts w:ascii="Times New Roman" w:hAnsi="Times New Roman" w:cs="Times New Roman"/>
          <w:sz w:val="28"/>
          <w:szCs w:val="28"/>
        </w:rPr>
        <w:t xml:space="preserve">– проверяет корректность вводимых значений. Сохраняет вводимые значения в переменную </w:t>
      </w:r>
      <w:r w:rsidR="00A3312A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="00A3312A">
        <w:rPr>
          <w:rFonts w:ascii="Times New Roman" w:hAnsi="Times New Roman" w:cs="Times New Roman"/>
          <w:sz w:val="28"/>
          <w:szCs w:val="28"/>
        </w:rPr>
        <w:t xml:space="preserve"> и проверяет их корректность. При введении неверных (или некорректных) значений функция выведет сообщение об ошибке и попросит ввести другие данные.</w:t>
      </w:r>
      <w:r w:rsidR="001A66E9">
        <w:rPr>
          <w:rFonts w:ascii="Times New Roman" w:hAnsi="Times New Roman" w:cs="Times New Roman"/>
          <w:sz w:val="28"/>
          <w:szCs w:val="28"/>
        </w:rPr>
        <w:t xml:space="preserve"> Возвращается переменная «</w:t>
      </w:r>
      <w:r w:rsidR="001A66E9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="001A66E9">
        <w:rPr>
          <w:rFonts w:ascii="Times New Roman" w:hAnsi="Times New Roman" w:cs="Times New Roman"/>
          <w:sz w:val="28"/>
          <w:szCs w:val="28"/>
        </w:rPr>
        <w:t>».</w:t>
      </w:r>
    </w:p>
    <w:p w:rsidR="0053355A" w:rsidRPr="0053355A" w:rsidRDefault="0053355A" w:rsidP="0053355A">
      <w:pPr>
        <w:pStyle w:val="af0"/>
        <w:spacing w:line="360" w:lineRule="auto"/>
        <w:ind w:left="1495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3355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67397068" wp14:editId="6FC7984E">
            <wp:extent cx="3810987" cy="3703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846" cy="37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5A" w:rsidRPr="0053355A" w:rsidRDefault="0053355A" w:rsidP="0053355A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3 – Блок-схема функции корректности</w:t>
      </w:r>
    </w:p>
    <w:p w:rsidR="00A3312A" w:rsidRPr="00D37FFD" w:rsidRDefault="00A3312A" w:rsidP="00A3312A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Default="00A3312A" w:rsidP="00DB1886">
      <w:pPr>
        <w:pStyle w:val="af8"/>
        <w:keepNext/>
        <w:keepLines/>
        <w:pageBreakBefore/>
        <w:numPr>
          <w:ilvl w:val="0"/>
          <w:numId w:val="11"/>
        </w:numPr>
        <w:ind w:left="1066" w:hanging="357"/>
        <w:jc w:val="center"/>
        <w:rPr>
          <w:b/>
          <w:lang w:eastAsia="en-US"/>
        </w:rPr>
      </w:pPr>
      <w:bookmarkStart w:id="47" w:name="_Toc155489612"/>
      <w:bookmarkStart w:id="48" w:name="_Toc156043176"/>
      <w:r>
        <w:rPr>
          <w:b/>
          <w:lang w:eastAsia="en-US"/>
        </w:rPr>
        <w:lastRenderedPageBreak/>
        <w:t>Тестирование программы</w:t>
      </w:r>
      <w:bookmarkEnd w:id="47"/>
      <w:bookmarkEnd w:id="48"/>
    </w:p>
    <w:p w:rsidR="00D37FFD" w:rsidRDefault="00D37FFD" w:rsidP="00A3312A">
      <w:pPr>
        <w:pStyle w:val="af8"/>
        <w:jc w:val="center"/>
        <w:rPr>
          <w:b/>
          <w:lang w:eastAsia="en-US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49" w:name="_Toc155489613"/>
      <w:r w:rsidRPr="00A3312A">
        <w:rPr>
          <w:rFonts w:ascii="Times New Roman" w:hAnsi="Times New Roman" w:cs="Times New Roman"/>
          <w:sz w:val="28"/>
          <w:szCs w:val="28"/>
          <w:lang w:eastAsia="en-US"/>
        </w:rPr>
        <w:t>При запуске программы появляется главное меню калькулятора, которое</w:t>
      </w:r>
      <w:r w:rsidR="001C6AE9">
        <w:rPr>
          <w:rFonts w:ascii="Times New Roman" w:hAnsi="Times New Roman" w:cs="Times New Roman"/>
          <w:sz w:val="28"/>
          <w:szCs w:val="28"/>
          <w:lang w:eastAsia="en-US"/>
        </w:rPr>
        <w:t xml:space="preserve"> продемонстрировано на рисунке 4</w:t>
      </w:r>
      <w:r w:rsidRPr="00A3312A">
        <w:rPr>
          <w:rFonts w:ascii="Times New Roman" w:hAnsi="Times New Roman" w:cs="Times New Roman"/>
          <w:sz w:val="28"/>
          <w:szCs w:val="28"/>
          <w:lang w:eastAsia="en-US"/>
        </w:rPr>
        <w:t>.</w:t>
      </w:r>
      <w:bookmarkEnd w:id="49"/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09372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4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Главное меню калькулятора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B840F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 выбора первого пункта появится список для выбора формы пола. После выбора программа предложит ввести соответствующие значения (если 1 пункт, то длину двух катетов, если 2 пункт, то длину высоты и основания треугольника и т.д.). После потребуется ввести толщину слоя. И в конце будет запрос на повтор ввода данны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х. Всё представлено на рисунке 5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687503" cy="26441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43" cy="264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1C6AE9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5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 w:rsidR="004656B7"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</w:t>
      </w:r>
      <w:bookmarkStart w:id="50" w:name="_GoBack"/>
      <w:bookmarkEnd w:id="50"/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пункт главного меню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 вводе некорректных данных произойдёт то, что было описано ранее и теперь будет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продемонстрировано на рисунке 6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581400" cy="2118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</w:t>
      </w:r>
      <w:r w:rsidR="0053355A">
        <w:rPr>
          <w:rFonts w:ascii="Times New Roman" w:eastAsiaTheme="minorHAnsi" w:hAnsi="Times New Roman" w:cs="Times New Roman"/>
          <w:sz w:val="28"/>
          <w:szCs w:val="28"/>
          <w:lang w:eastAsia="en-US"/>
        </w:rPr>
        <w:t>6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Некорректные данные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Второй пункт – вывод данных. Всё, что выводится в этом пункте 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продемонстрированно на рисунке 7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5097780" cy="2284510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43" cy="229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7 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– Вывод данных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B840F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Третий пункт зап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исывает данные в файл. Рисунок 8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89120" cy="163753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31" cy="1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8 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– Запись вводимых данных и результатов вычислений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О том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что данные успешно записаны свидетельствует надпись н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ад всем калькулятором; рисунок 9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2727960" cy="411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9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Оповещение о успешном сохранении данных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Четвёртый пункт – ч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тение данных из файла. Рисунок 10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4892040" cy="177596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4" cy="17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10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Чтение данных из файла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B840F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Пятый пункт – выход из программы. После нажатия цифры «5»</w:t>
      </w:r>
      <w:r w:rsidR="001C6AE9">
        <w:rPr>
          <w:rFonts w:ascii="Times New Roman" w:eastAsiaTheme="minorHAnsi" w:hAnsi="Times New Roman" w:cs="Times New Roman"/>
          <w:sz w:val="28"/>
          <w:szCs w:val="28"/>
          <w:lang w:eastAsia="en-US"/>
        </w:rPr>
        <w:t>, появится окно как на рисунке 11</w:t>
      </w:r>
      <w:r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3312A" w:rsidRPr="00A3312A" w:rsidRDefault="00A3312A" w:rsidP="00A3312A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3312A" w:rsidRPr="00A3312A" w:rsidRDefault="00A3312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3312A">
        <w:rPr>
          <w:rFonts w:ascii="Times New Roman" w:eastAsiaTheme="minorHAns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3480" cy="85374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79" cy="8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2A" w:rsidRPr="00A3312A" w:rsidRDefault="0053355A" w:rsidP="0053355A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11 </w:t>
      </w:r>
      <w:r w:rsidR="00A3312A" w:rsidRPr="00A3312A">
        <w:rPr>
          <w:rFonts w:ascii="Times New Roman" w:eastAsiaTheme="minorHAnsi" w:hAnsi="Times New Roman" w:cs="Times New Roman"/>
          <w:sz w:val="28"/>
          <w:szCs w:val="28"/>
          <w:lang w:eastAsia="en-US"/>
        </w:rPr>
        <w:t>– Завершение работы программы</w:t>
      </w:r>
    </w:p>
    <w:p w:rsidR="001C6AE9" w:rsidRPr="00CB1CB1" w:rsidRDefault="00CB1CB1" w:rsidP="00DB1886">
      <w:pPr>
        <w:pStyle w:val="af8"/>
        <w:keepNext/>
        <w:keepLines/>
        <w:pageBreakBefore/>
        <w:jc w:val="center"/>
        <w:rPr>
          <w:b/>
        </w:rPr>
      </w:pPr>
      <w:bookmarkStart w:id="51" w:name="_Toc156043177"/>
      <w:r w:rsidRPr="00CB1CB1">
        <w:rPr>
          <w:b/>
        </w:rPr>
        <w:lastRenderedPageBreak/>
        <w:t>ЗАКЛЮЧЕНИЕ</w:t>
      </w:r>
      <w:bookmarkEnd w:id="51"/>
    </w:p>
    <w:p w:rsidR="00A3312A" w:rsidRDefault="00A3312A" w:rsidP="00B84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калькулятор для расчёта количества клея, необходимого для заливки пола под плитку. Ключевыми пунктами программы являются: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формы пола;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длин сторон и толщины слоя;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всей введённой информации вместе с подсчётами на основе введённых данных;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файл;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с файла;</w:t>
      </w:r>
    </w:p>
    <w:p w:rsidR="00A3312A" w:rsidRDefault="00A3312A" w:rsidP="00B840F1">
      <w:pPr>
        <w:pStyle w:val="af0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:rsidR="00A3312A" w:rsidRDefault="00A3312A" w:rsidP="00B840F1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были использованы различные алгоритмы, циклы, функции, массивы. Программа соответствует требованиям из постановки задачи, что стало ясно после тестирования.</w:t>
      </w:r>
    </w:p>
    <w:p w:rsidR="00A3312A" w:rsidRDefault="00A3312A" w:rsidP="00B840F1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решил все поставленные задачи и может быть в дальнейшем использован.</w:t>
      </w:r>
    </w:p>
    <w:p w:rsidR="00A3312A" w:rsidRDefault="00A3312A" w:rsidP="00DB1886">
      <w:pPr>
        <w:pStyle w:val="af8"/>
        <w:keepNext/>
        <w:keepLines/>
        <w:pageBreakBefore/>
        <w:ind w:left="1072" w:firstLine="0"/>
        <w:jc w:val="center"/>
        <w:rPr>
          <w:b/>
        </w:rPr>
      </w:pPr>
      <w:bookmarkStart w:id="52" w:name="_Toc155489615"/>
      <w:bookmarkStart w:id="53" w:name="_Toc156043178"/>
      <w:r>
        <w:rPr>
          <w:b/>
        </w:rPr>
        <w:lastRenderedPageBreak/>
        <w:t>И</w:t>
      </w:r>
      <w:bookmarkEnd w:id="52"/>
      <w:r w:rsidR="00CB1CB1">
        <w:rPr>
          <w:b/>
        </w:rPr>
        <w:t>СТОЧНИКИ</w:t>
      </w:r>
      <w:bookmarkEnd w:id="53"/>
    </w:p>
    <w:p w:rsidR="003C60F9" w:rsidRDefault="003C60F9" w:rsidP="00A3312A">
      <w:pPr>
        <w:pStyle w:val="af8"/>
        <w:jc w:val="center"/>
        <w:rPr>
          <w:b/>
        </w:rPr>
      </w:pPr>
    </w:p>
    <w:p w:rsidR="0004122F" w:rsidRDefault="00A3312A" w:rsidP="0004122F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О.В. Основы программирования и алгоритмизации: практикум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О.В.Курипта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О.В. Минакова, Д.К. Проскурин; Воронежский ГАСУ. – Воронеж, 2015.</w:t>
      </w:r>
    </w:p>
    <w:p w:rsidR="0004122F" w:rsidRPr="0004122F" w:rsidRDefault="0004122F" w:rsidP="0004122F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122F">
        <w:rPr>
          <w:rFonts w:ascii="Times New Roman" w:hAnsi="Times New Roman" w:cs="Times New Roman"/>
          <w:color w:val="000000"/>
          <w:sz w:val="28"/>
          <w:szCs w:val="28"/>
        </w:rPr>
        <w:t>Уинер</w:t>
      </w:r>
      <w:proofErr w:type="spellEnd"/>
      <w:r w:rsidRPr="0004122F">
        <w:rPr>
          <w:rFonts w:ascii="Times New Roman" w:hAnsi="Times New Roman" w:cs="Times New Roman"/>
          <w:color w:val="000000"/>
          <w:sz w:val="28"/>
          <w:szCs w:val="28"/>
        </w:rPr>
        <w:t xml:space="preserve"> Р. Язык </w:t>
      </w:r>
      <w:proofErr w:type="spellStart"/>
      <w:r w:rsidRPr="0004122F">
        <w:rPr>
          <w:rFonts w:ascii="Times New Roman" w:hAnsi="Times New Roman" w:cs="Times New Roman"/>
          <w:color w:val="000000"/>
          <w:sz w:val="28"/>
          <w:szCs w:val="28"/>
        </w:rPr>
        <w:t>Turbo</w:t>
      </w:r>
      <w:proofErr w:type="spellEnd"/>
      <w:r w:rsidRPr="0004122F">
        <w:rPr>
          <w:rFonts w:ascii="Times New Roman" w:hAnsi="Times New Roman" w:cs="Times New Roman"/>
          <w:color w:val="000000"/>
          <w:sz w:val="28"/>
          <w:szCs w:val="28"/>
        </w:rPr>
        <w:t xml:space="preserve"> Си. Пер. с англ. - М.: Мир, </w:t>
      </w:r>
      <w:proofErr w:type="gramStart"/>
      <w:r w:rsidRPr="0004122F">
        <w:rPr>
          <w:rFonts w:ascii="Times New Roman" w:hAnsi="Times New Roman" w:cs="Times New Roman"/>
          <w:color w:val="000000"/>
          <w:sz w:val="28"/>
          <w:szCs w:val="28"/>
        </w:rPr>
        <w:t>1991.-</w:t>
      </w:r>
      <w:proofErr w:type="gramEnd"/>
      <w:r w:rsidRPr="0004122F">
        <w:rPr>
          <w:rFonts w:ascii="Times New Roman" w:hAnsi="Times New Roman" w:cs="Times New Roman"/>
          <w:color w:val="000000"/>
          <w:sz w:val="28"/>
          <w:szCs w:val="28"/>
        </w:rPr>
        <w:t xml:space="preserve"> 384 с. ( Библиотека НГТУ - 51У931 ).</w:t>
      </w:r>
    </w:p>
    <w:p w:rsidR="0004122F" w:rsidRPr="0004122F" w:rsidRDefault="0004122F" w:rsidP="0004122F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В.В. </w:t>
      </w:r>
      <w:proofErr w:type="spellStart"/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>Подбельский</w:t>
      </w:r>
      <w:proofErr w:type="spellEnd"/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>С.С.Фомин</w:t>
      </w:r>
      <w:proofErr w:type="spellEnd"/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0412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04122F">
        <w:rPr>
          <w:rFonts w:ascii="Times New Roman" w:hAnsi="Times New Roman" w:cs="Times New Roman"/>
          <w:color w:val="000000"/>
          <w:sz w:val="28"/>
          <w:szCs w:val="28"/>
        </w:rPr>
        <w:t>Программирование на яз</w:t>
      </w:r>
      <w:r w:rsidR="00030D49">
        <w:rPr>
          <w:rFonts w:ascii="Times New Roman" w:hAnsi="Times New Roman" w:cs="Times New Roman"/>
          <w:color w:val="000000"/>
          <w:sz w:val="28"/>
          <w:szCs w:val="28"/>
        </w:rPr>
        <w:t xml:space="preserve">ыке Си. М.: </w:t>
      </w:r>
      <w:proofErr w:type="spellStart"/>
      <w:r w:rsidR="00030D49">
        <w:rPr>
          <w:rFonts w:ascii="Times New Roman" w:hAnsi="Times New Roman" w:cs="Times New Roman"/>
          <w:color w:val="000000"/>
          <w:sz w:val="28"/>
          <w:szCs w:val="28"/>
        </w:rPr>
        <w:t>ФиС</w:t>
      </w:r>
      <w:proofErr w:type="spellEnd"/>
      <w:r w:rsidR="00030D49">
        <w:rPr>
          <w:rFonts w:ascii="Times New Roman" w:hAnsi="Times New Roman" w:cs="Times New Roman"/>
          <w:color w:val="000000"/>
          <w:sz w:val="28"/>
          <w:szCs w:val="28"/>
        </w:rPr>
        <w:t xml:space="preserve">, 1999, 600 с. </w:t>
      </w:r>
    </w:p>
    <w:p w:rsidR="0004122F" w:rsidRPr="0004122F" w:rsidRDefault="0004122F" w:rsidP="0004122F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49">
        <w:rPr>
          <w:rFonts w:ascii="Times New Roman" w:hAnsi="Times New Roman" w:cs="Times New Roman"/>
          <w:bCs/>
          <w:color w:val="000000"/>
          <w:sz w:val="28"/>
          <w:szCs w:val="28"/>
        </w:rPr>
        <w:t>Романов E.Л.</w:t>
      </w:r>
      <w:r w:rsidRPr="000412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04122F">
        <w:rPr>
          <w:rFonts w:ascii="Times New Roman" w:hAnsi="Times New Roman" w:cs="Times New Roman"/>
          <w:color w:val="000000"/>
          <w:sz w:val="28"/>
          <w:szCs w:val="28"/>
        </w:rPr>
        <w:t xml:space="preserve">Язык Си. Типы данных и управление </w:t>
      </w:r>
      <w:proofErr w:type="spellStart"/>
      <w:r w:rsidRPr="0004122F">
        <w:rPr>
          <w:rFonts w:ascii="Times New Roman" w:hAnsi="Times New Roman" w:cs="Times New Roman"/>
          <w:color w:val="000000"/>
          <w:sz w:val="28"/>
          <w:szCs w:val="28"/>
        </w:rPr>
        <w:t>памятью.</w:t>
      </w:r>
      <w:proofErr w:type="spellEnd"/>
    </w:p>
    <w:p w:rsidR="0004122F" w:rsidRDefault="0004122F" w:rsidP="0004122F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>Дуэйн</w:t>
      </w:r>
      <w:proofErr w:type="spellEnd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>Гриффитс</w:t>
      </w:r>
      <w:proofErr w:type="spellEnd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>Доун</w:t>
      </w:r>
      <w:proofErr w:type="spellEnd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>Гриффитс</w:t>
      </w:r>
      <w:proofErr w:type="spellEnd"/>
      <w:r w:rsidRPr="0004122F">
        <w:rPr>
          <w:rFonts w:ascii="Times New Roman" w:eastAsia="Times New Roman" w:hAnsi="Times New Roman" w:cs="Times New Roman"/>
          <w:color w:val="000000"/>
          <w:sz w:val="28"/>
          <w:szCs w:val="28"/>
        </w:rPr>
        <w:t>.  «Изучаем программирование на C»</w:t>
      </w:r>
      <w:r w:rsidR="00030D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30D49" w:rsidRPr="00030D49" w:rsidRDefault="00030D49" w:rsidP="00030D49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4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M. </w:t>
      </w:r>
      <w:proofErr w:type="spellStart"/>
      <w:r w:rsidRPr="00030D4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Уэйт</w:t>
      </w:r>
      <w:proofErr w:type="spellEnd"/>
      <w:r w:rsidRPr="00030D4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С. </w:t>
      </w:r>
      <w:proofErr w:type="spellStart"/>
      <w:r w:rsidRPr="00030D4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Прата</w:t>
      </w:r>
      <w:proofErr w:type="spellEnd"/>
      <w:r w:rsidRPr="00030D4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Д. Мартин - Язык Си руководство для начинающих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</w:p>
    <w:p w:rsidR="00030D49" w:rsidRDefault="00030D49" w:rsidP="00030D49">
      <w:pPr>
        <w:pStyle w:val="af0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sz w:val="28"/>
          <w:szCs w:val="28"/>
        </w:rPr>
        <w:t>ацеев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С.М. Программирование на языке Си: учебное пособие </w:t>
      </w:r>
      <w:r w:rsidRPr="00785D7A"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sz w:val="28"/>
          <w:szCs w:val="28"/>
        </w:rPr>
        <w:t xml:space="preserve"> Ульяновский государственный университет. – Ульяновск, 2015.</w:t>
      </w:r>
    </w:p>
    <w:p w:rsidR="00030D49" w:rsidRDefault="00030D49" w:rsidP="00030D49">
      <w:pPr>
        <w:pStyle w:val="af0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горова Е.В. Программирование на языке Си: учебное пособие </w:t>
      </w:r>
      <w:r w:rsidRPr="00EA4D7B">
        <w:rPr>
          <w:rFonts w:ascii="Times New Roman" w:eastAsia="Times New Roman" w:hAnsi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/>
          <w:sz w:val="28"/>
          <w:szCs w:val="28"/>
        </w:rPr>
        <w:t>Алтайский государственный технический университет. – Барнаул, 2012.</w:t>
      </w:r>
    </w:p>
    <w:p w:rsidR="00030D49" w:rsidRDefault="00030D49" w:rsidP="00030D49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>асюк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С.Т. Курс программирования на языке Си: учебное пособие</w:t>
      </w:r>
      <w:r w:rsidRPr="00EA4D7B">
        <w:rPr>
          <w:rFonts w:ascii="Times New Roman" w:eastAsia="Times New Roman" w:hAnsi="Times New Roman"/>
          <w:sz w:val="28"/>
          <w:szCs w:val="28"/>
        </w:rPr>
        <w:t xml:space="preserve"> / </w:t>
      </w:r>
      <w:r>
        <w:rPr>
          <w:rFonts w:ascii="Times New Roman" w:eastAsia="Times New Roman" w:hAnsi="Times New Roman"/>
          <w:sz w:val="28"/>
          <w:szCs w:val="28"/>
        </w:rPr>
        <w:t>Южно-Уральский государственный университет. – Челябинск, 2010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30D49" w:rsidRPr="00030D49" w:rsidRDefault="00030D49" w:rsidP="00030D49">
      <w:pPr>
        <w:pStyle w:val="af0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sz w:val="28"/>
          <w:szCs w:val="28"/>
        </w:rPr>
        <w:t xml:space="preserve">ишкин А.Д. Программирование на языке Си: учебное пособие </w:t>
      </w:r>
      <w:r w:rsidRPr="00EA4D7B">
        <w:rPr>
          <w:rFonts w:ascii="Times New Roman" w:eastAsia="Times New Roman" w:hAnsi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/>
          <w:sz w:val="28"/>
          <w:szCs w:val="28"/>
        </w:rPr>
        <w:t>Российский государственный гидрометеороло</w:t>
      </w:r>
      <w:r w:rsidR="00DB1886">
        <w:rPr>
          <w:rFonts w:ascii="Times New Roman" w:eastAsia="Times New Roman" w:hAnsi="Times New Roman"/>
          <w:sz w:val="28"/>
          <w:szCs w:val="28"/>
        </w:rPr>
        <w:t>гический университет. – СПб, 202</w:t>
      </w:r>
      <w:r>
        <w:rPr>
          <w:rFonts w:ascii="Times New Roman" w:eastAsia="Times New Roman" w:hAnsi="Times New Roman"/>
          <w:sz w:val="28"/>
          <w:szCs w:val="28"/>
        </w:rPr>
        <w:t>3.</w:t>
      </w:r>
    </w:p>
    <w:p w:rsidR="003C60F9" w:rsidRDefault="003C60F9" w:rsidP="00A3312A">
      <w:pPr>
        <w:rPr>
          <w:rFonts w:ascii="Times New Roman" w:hAnsi="Times New Roman" w:cs="Times New Roman"/>
          <w:sz w:val="28"/>
          <w:szCs w:val="28"/>
        </w:rPr>
      </w:pPr>
    </w:p>
    <w:p w:rsidR="00CB1CB1" w:rsidRDefault="00CB1CB1" w:rsidP="00DB1886">
      <w:pPr>
        <w:pStyle w:val="af8"/>
        <w:keepNext/>
        <w:keepLines/>
        <w:pageBreakBefore/>
        <w:ind w:left="1072" w:firstLine="0"/>
        <w:jc w:val="center"/>
        <w:rPr>
          <w:b/>
        </w:rPr>
      </w:pPr>
      <w:bookmarkStart w:id="54" w:name="_Toc155489616"/>
      <w:bookmarkStart w:id="55" w:name="_Toc156043179"/>
      <w:r>
        <w:rPr>
          <w:b/>
        </w:rPr>
        <w:lastRenderedPageBreak/>
        <w:t>ПРИЛОЖЕНИЕ</w:t>
      </w:r>
      <w:bookmarkEnd w:id="55"/>
    </w:p>
    <w:p w:rsidR="002968D6" w:rsidRPr="00CB1CB1" w:rsidRDefault="00A3312A" w:rsidP="00DB1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CB1">
        <w:rPr>
          <w:rFonts w:ascii="Times New Roman" w:hAnsi="Times New Roman" w:cs="Times New Roman"/>
          <w:sz w:val="28"/>
          <w:szCs w:val="28"/>
        </w:rPr>
        <w:t>Код</w:t>
      </w:r>
      <w:r w:rsidRPr="00CB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CB1">
        <w:rPr>
          <w:rFonts w:ascii="Times New Roman" w:hAnsi="Times New Roman" w:cs="Times New Roman"/>
          <w:sz w:val="28"/>
          <w:szCs w:val="28"/>
        </w:rPr>
        <w:t>программы</w:t>
      </w:r>
      <w:bookmarkEnd w:id="54"/>
    </w:p>
    <w:p w:rsidR="001C6AE9" w:rsidRPr="001C6AE9" w:rsidRDefault="001C6AE9" w:rsidP="001C6AE9">
      <w:pPr>
        <w:pStyle w:val="af8"/>
        <w:ind w:left="709" w:firstLine="0"/>
        <w:rPr>
          <w:b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#define _CRT_SECURE_NO_DEPRECATE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stdio.h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locale.h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stdlib.h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#define _USE_MATH_DEFINES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math.h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string.h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input(double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);          // </w:t>
      </w:r>
      <w:r w:rsidRPr="001C6AE9">
        <w:rPr>
          <w:rFonts w:ascii="Times New Roman" w:hAnsi="Times New Roman" w:cs="Times New Roman"/>
          <w:sz w:val="22"/>
          <w:szCs w:val="22"/>
        </w:rPr>
        <w:t>ввод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output(double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);      // </w:t>
      </w:r>
      <w:r w:rsidRPr="001C6AE9">
        <w:rPr>
          <w:rFonts w:ascii="Times New Roman" w:hAnsi="Times New Roman" w:cs="Times New Roman"/>
          <w:sz w:val="22"/>
          <w:szCs w:val="22"/>
        </w:rPr>
        <w:t>вывод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write(double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, char*);   // </w:t>
      </w:r>
      <w:r w:rsidRPr="001C6AE9">
        <w:rPr>
          <w:rFonts w:ascii="Times New Roman" w:hAnsi="Times New Roman" w:cs="Times New Roman"/>
          <w:sz w:val="22"/>
          <w:szCs w:val="22"/>
        </w:rPr>
        <w:t>запись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в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файл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read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*</w:t>
      </w:r>
      <w:proofErr w:type="gramStart"/>
      <w:r w:rsidRPr="001C6AE9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 xml:space="preserve">                                // чтение из файла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C6AE9">
        <w:rPr>
          <w:rFonts w:ascii="Times New Roman" w:hAnsi="Times New Roman" w:cs="Times New Roman"/>
          <w:sz w:val="22"/>
          <w:szCs w:val="22"/>
        </w:rPr>
        <w:t>double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);                                     // проверка корректности ввода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main()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setlocale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LC_CTYPE, "RUS");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store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C6AE9">
        <w:rPr>
          <w:rFonts w:ascii="Times New Roman" w:hAnsi="Times New Roman" w:cs="Times New Roman"/>
          <w:sz w:val="22"/>
          <w:szCs w:val="22"/>
        </w:rPr>
        <w:t xml:space="preserve">0;   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 xml:space="preserve">             // сохранность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C6AE9">
        <w:rPr>
          <w:rFonts w:ascii="Times New Roman" w:hAnsi="Times New Roman" w:cs="Times New Roman"/>
          <w:sz w:val="22"/>
          <w:szCs w:val="22"/>
        </w:rPr>
        <w:t xml:space="preserve">c;   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 xml:space="preserve">                     // выбор пункта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flag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;   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 xml:space="preserve">                  //проверка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[200] = "clay.txt</w:t>
      </w:r>
      <w:proofErr w:type="gramStart"/>
      <w:r w:rsidRPr="001C6AE9">
        <w:rPr>
          <w:rFonts w:ascii="Times New Roman" w:hAnsi="Times New Roman" w:cs="Times New Roman"/>
          <w:sz w:val="22"/>
          <w:szCs w:val="22"/>
        </w:rPr>
        <w:t>";  /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/хранение названия файла для записи и чтения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clay[200][2];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"********************************\n");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"*                              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"*      Добро пожаловать в      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"*       Калькулятор клея       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"*                              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"********************************\n");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(1)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"* * * </w:t>
      </w:r>
      <w:r w:rsidRPr="001C6AE9">
        <w:rPr>
          <w:rFonts w:ascii="Times New Roman" w:hAnsi="Times New Roman" w:cs="Times New Roman"/>
          <w:sz w:val="22"/>
          <w:szCs w:val="22"/>
        </w:rPr>
        <w:t>М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н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ю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* * * \n1) Ввести данные пола \n2) Вывод данных \n3) Запись в файл \n4) Чтение из файла \n5) Выход 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nВведите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пункт, который необходимо выполнить: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flag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("%d", &amp;c);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system(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cls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(flag == 1)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switch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(c)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store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1;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(1)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input(clay,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"Ввести данные снова? 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nДа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- 1\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nНет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- 2\n");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"%d", &amp;c);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system(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cls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(c == 2) 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lastRenderedPageBreak/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break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output(clay,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nОбъём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для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залития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данного пола = %2.f \n",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("\n");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nТри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вида клея и сколько кг их будет необходимо, учитывая введённые данные:");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Bergauf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", ceil(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3.6));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Unis: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", ceil(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1.3));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Ceresit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", ceil(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4.2));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nНажмите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для возвращения в лобби\n");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system(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cls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("</w:t>
      </w:r>
      <w:r w:rsidRPr="001C6AE9">
        <w:rPr>
          <w:rFonts w:ascii="Times New Roman" w:hAnsi="Times New Roman" w:cs="Times New Roman"/>
          <w:sz w:val="22"/>
          <w:szCs w:val="22"/>
        </w:rPr>
        <w:t>Данные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отсутствуют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break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3: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test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write(clay,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"Информация успешно записана\n\n");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store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1C6AE9">
        <w:rPr>
          <w:rFonts w:ascii="Times New Roman" w:hAnsi="Times New Roman" w:cs="Times New Roman"/>
          <w:sz w:val="22"/>
          <w:szCs w:val="22"/>
        </w:rPr>
        <w:t>Ошибка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"Нет информации\n\n");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break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4: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read(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break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5: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0; // выход из программы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default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Упс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break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system(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cls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1C6AE9">
        <w:rPr>
          <w:rFonts w:ascii="Times New Roman" w:hAnsi="Times New Roman" w:cs="Times New Roman"/>
          <w:sz w:val="22"/>
          <w:szCs w:val="22"/>
        </w:rPr>
        <w:t>Введены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некорректные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input(double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  //</w:t>
      </w:r>
      <w:r w:rsidRPr="001C6AE9">
        <w:rPr>
          <w:rFonts w:ascii="Times New Roman" w:hAnsi="Times New Roman" w:cs="Times New Roman"/>
          <w:sz w:val="22"/>
          <w:szCs w:val="22"/>
        </w:rPr>
        <w:t>ВВОД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lastRenderedPageBreak/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nВыберите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форму пола:\n1)Прямоугольный треугольник\n2)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Непрямогульный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треугольник\n3)Квадрат\n4)Прямоугольник\n");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"%d", &amp;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switch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1: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nВведите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длины катетов в м:\n");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Катет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Катет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break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2: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nВведите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высоту и основание треугольного пола в м");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Высота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Основание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break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3: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nВведите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стороны квадрата в м");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break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4: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nВведите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длину и ширину пола в м");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Длина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Ширина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break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"Введите толщину слоя в см до 2х знаков после запятой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</w:t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][2]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++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output(double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   //</w:t>
      </w:r>
      <w:r w:rsidRPr="001C6AE9">
        <w:rPr>
          <w:rFonts w:ascii="Times New Roman" w:hAnsi="Times New Roman" w:cs="Times New Roman"/>
          <w:sz w:val="22"/>
          <w:szCs w:val="22"/>
        </w:rPr>
        <w:t>ВЫВОД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n;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"* * * * * </w:t>
      </w:r>
      <w:r w:rsidRPr="001C6AE9">
        <w:rPr>
          <w:rFonts w:ascii="Times New Roman" w:hAnsi="Times New Roman" w:cs="Times New Roman"/>
          <w:sz w:val="22"/>
          <w:szCs w:val="22"/>
        </w:rPr>
        <w:t>Вывод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* * * *\n\n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 | 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2| </w:t>
      </w:r>
      <w:r w:rsidRPr="001C6AE9">
        <w:rPr>
          <w:rFonts w:ascii="Times New Roman" w:hAnsi="Times New Roman" w:cs="Times New Roman"/>
          <w:sz w:val="22"/>
          <w:szCs w:val="22"/>
        </w:rPr>
        <w:t>Толщина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слоя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&lt;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aaa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++)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("%5.2lf        %.2lf        %.2lf\n",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"Введите номер фигуры из предыдущего пункта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"%d", &amp;n);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switch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(n)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+=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][1] / 2;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3: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lastRenderedPageBreak/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4: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+=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][1];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write(double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[200][2],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index, char*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  //</w:t>
      </w:r>
      <w:r w:rsidRPr="001C6AE9">
        <w:rPr>
          <w:rFonts w:ascii="Times New Roman" w:hAnsi="Times New Roman" w:cs="Times New Roman"/>
          <w:sz w:val="22"/>
          <w:szCs w:val="22"/>
        </w:rPr>
        <w:t>ЗАПИСЬ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В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ФАЙЛ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FILE* in = </w:t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fopen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, 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wt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(!in)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1C6AE9">
        <w:rPr>
          <w:rFonts w:ascii="Times New Roman" w:hAnsi="Times New Roman" w:cs="Times New Roman"/>
          <w:sz w:val="22"/>
          <w:szCs w:val="22"/>
        </w:rPr>
        <w:t>Ошибка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&lt; index;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++)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(in, "\n%.2f %.2f %.2f",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in, 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Bergauf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][1]*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 * 3.6);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in, 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Unis: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 * 1.3);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in, 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Ceresit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][0]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][1] 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ptr_array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][2] * 4.2);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fclose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in);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read(char*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) {                                      //</w:t>
      </w:r>
      <w:r w:rsidRPr="001C6AE9">
        <w:rPr>
          <w:rFonts w:ascii="Times New Roman" w:hAnsi="Times New Roman" w:cs="Times New Roman"/>
          <w:sz w:val="22"/>
          <w:szCs w:val="22"/>
        </w:rPr>
        <w:t>ЧТЕНИЕ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ИЗ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ФАЙЛА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st1, st2, ex;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n;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FILE* out = </w:t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fopen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fname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, 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(out == NULL)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1C6AE9">
        <w:rPr>
          <w:rFonts w:ascii="Times New Roman" w:hAnsi="Times New Roman" w:cs="Times New Roman"/>
          <w:sz w:val="22"/>
          <w:szCs w:val="22"/>
        </w:rPr>
        <w:t>Ошибка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0;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"* * * * * </w:t>
      </w:r>
      <w:r w:rsidRPr="001C6AE9">
        <w:rPr>
          <w:rFonts w:ascii="Times New Roman" w:hAnsi="Times New Roman" w:cs="Times New Roman"/>
          <w:sz w:val="22"/>
          <w:szCs w:val="22"/>
        </w:rPr>
        <w:t>Вывод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* * * *\n\n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 | </w:t>
      </w:r>
      <w:r w:rsidRPr="001C6AE9">
        <w:rPr>
          <w:rFonts w:ascii="Times New Roman" w:hAnsi="Times New Roman" w:cs="Times New Roman"/>
          <w:sz w:val="22"/>
          <w:szCs w:val="22"/>
        </w:rPr>
        <w:t>Сторона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2| </w:t>
      </w:r>
      <w:r w:rsidRPr="001C6AE9">
        <w:rPr>
          <w:rFonts w:ascii="Times New Roman" w:hAnsi="Times New Roman" w:cs="Times New Roman"/>
          <w:sz w:val="22"/>
          <w:szCs w:val="22"/>
        </w:rPr>
        <w:t>Толщина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слоя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>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(1)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out, "%lf", &amp;st1);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out, "%lf", &amp;st2);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out, "%lf", &amp;ex);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"%.2lf %10.2lf %14.2lf\n", st1, st2, ex);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"Введите номер фигуры из предыдущего пункта =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"%d", &amp;n);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switch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(n)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2: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+= st1 * st2 * ex / 2;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3: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case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4: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+= st1 * st2 * ex;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feof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(out)) break;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fclose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out);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nОбъём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для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залития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данного пола = %2.f \n",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("\n");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nТри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вида клея и сколько кг их будет необходимо, учитывая введённые данные:");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Bergauf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3.6);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Unis: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1.3);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"\n</w:t>
      </w:r>
      <w:r w:rsidRPr="001C6AE9">
        <w:rPr>
          <w:rFonts w:ascii="Times New Roman" w:hAnsi="Times New Roman" w:cs="Times New Roman"/>
          <w:sz w:val="22"/>
          <w:szCs w:val="22"/>
        </w:rPr>
        <w:t>Клей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Ceresit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: %.2f </w:t>
      </w:r>
      <w:r w:rsidRPr="001C6AE9">
        <w:rPr>
          <w:rFonts w:ascii="Times New Roman" w:hAnsi="Times New Roman" w:cs="Times New Roman"/>
          <w:sz w:val="22"/>
          <w:szCs w:val="22"/>
        </w:rPr>
        <w:t>кг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colclay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* 4.2);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nНажмите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для выхода в меню\n");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system(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cls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1;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corr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() {                                                       //</w:t>
      </w:r>
      <w:r w:rsidRPr="001C6AE9">
        <w:rPr>
          <w:rFonts w:ascii="Times New Roman" w:hAnsi="Times New Roman" w:cs="Times New Roman"/>
          <w:sz w:val="22"/>
          <w:szCs w:val="22"/>
        </w:rPr>
        <w:t>КОРРЕКТНОСТЬ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double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saving;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(1) {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test =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scanf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("%lf", &amp;saving);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getchar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1C6AE9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((test != 1) || (saving &lt;= 0)) </w:t>
      </w:r>
      <w:proofErr w:type="spellStart"/>
      <w:r w:rsidRPr="001C6AE9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1C6AE9">
        <w:rPr>
          <w:rFonts w:ascii="Times New Roman" w:hAnsi="Times New Roman" w:cs="Times New Roman"/>
          <w:sz w:val="22"/>
          <w:szCs w:val="22"/>
          <w:lang w:val="en-US"/>
        </w:rPr>
        <w:t>("</w:t>
      </w:r>
      <w:r w:rsidRPr="001C6AE9">
        <w:rPr>
          <w:rFonts w:ascii="Times New Roman" w:hAnsi="Times New Roman" w:cs="Times New Roman"/>
          <w:sz w:val="22"/>
          <w:szCs w:val="22"/>
        </w:rPr>
        <w:t>Ошибка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при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вводе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данных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\n</w:t>
      </w:r>
      <w:r w:rsidRPr="001C6AE9">
        <w:rPr>
          <w:rFonts w:ascii="Times New Roman" w:hAnsi="Times New Roman" w:cs="Times New Roman"/>
          <w:sz w:val="22"/>
          <w:szCs w:val="22"/>
        </w:rPr>
        <w:t>Попробуйте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снова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1C6AE9">
        <w:rPr>
          <w:rFonts w:ascii="Times New Roman" w:hAnsi="Times New Roman" w:cs="Times New Roman"/>
          <w:sz w:val="22"/>
          <w:szCs w:val="22"/>
        </w:rPr>
        <w:t>введя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другие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C6AE9">
        <w:rPr>
          <w:rFonts w:ascii="Times New Roman" w:hAnsi="Times New Roman" w:cs="Times New Roman"/>
          <w:sz w:val="22"/>
          <w:szCs w:val="22"/>
        </w:rPr>
        <w:t>значения</w:t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 xml:space="preserve"> ");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C6AE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break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  <w:t>}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C6AE9">
        <w:rPr>
          <w:rFonts w:ascii="Times New Roman" w:hAnsi="Times New Roman" w:cs="Times New Roman"/>
          <w:sz w:val="22"/>
          <w:szCs w:val="22"/>
        </w:rPr>
        <w:t>saving</w:t>
      </w:r>
      <w:proofErr w:type="spellEnd"/>
      <w:r w:rsidRPr="001C6AE9">
        <w:rPr>
          <w:rFonts w:ascii="Times New Roman" w:hAnsi="Times New Roman" w:cs="Times New Roman"/>
          <w:sz w:val="22"/>
          <w:szCs w:val="22"/>
        </w:rPr>
        <w:t>;</w:t>
      </w:r>
    </w:p>
    <w:p w:rsidR="002968D6" w:rsidRPr="001C6AE9" w:rsidRDefault="002968D6" w:rsidP="002968D6">
      <w:pPr>
        <w:rPr>
          <w:rFonts w:ascii="Times New Roman" w:hAnsi="Times New Roman" w:cs="Times New Roman"/>
          <w:sz w:val="22"/>
          <w:szCs w:val="22"/>
        </w:rPr>
      </w:pPr>
      <w:r w:rsidRPr="001C6AE9">
        <w:rPr>
          <w:rFonts w:ascii="Times New Roman" w:hAnsi="Times New Roman" w:cs="Times New Roman"/>
          <w:sz w:val="22"/>
          <w:szCs w:val="22"/>
        </w:rPr>
        <w:t>}</w:t>
      </w:r>
    </w:p>
    <w:p w:rsidR="002968D6" w:rsidRPr="002968D6" w:rsidRDefault="002968D6" w:rsidP="00A3312A">
      <w:pPr>
        <w:rPr>
          <w:rFonts w:ascii="Times New Roman" w:hAnsi="Times New Roman" w:cs="Times New Roman"/>
        </w:rPr>
      </w:pPr>
    </w:p>
    <w:sectPr w:rsidR="002968D6" w:rsidRPr="002968D6"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AE" w:rsidRDefault="007936AE" w:rsidP="002C36D0">
      <w:r>
        <w:separator/>
      </w:r>
    </w:p>
  </w:endnote>
  <w:endnote w:type="continuationSeparator" w:id="0">
    <w:p w:rsidR="007936AE" w:rsidRDefault="007936AE" w:rsidP="002C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49799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968D6" w:rsidRDefault="002968D6">
        <w:pPr>
          <w:pStyle w:val="af5"/>
          <w:jc w:val="center"/>
        </w:pPr>
        <w:r w:rsidRPr="00E9665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665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665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56B7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E9665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968D6" w:rsidRDefault="002968D6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AE" w:rsidRDefault="007936AE" w:rsidP="002C36D0">
      <w:r>
        <w:separator/>
      </w:r>
    </w:p>
  </w:footnote>
  <w:footnote w:type="continuationSeparator" w:id="0">
    <w:p w:rsidR="007936AE" w:rsidRDefault="007936AE" w:rsidP="002C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7376"/>
    <w:multiLevelType w:val="hybridMultilevel"/>
    <w:tmpl w:val="CD92D842"/>
    <w:lvl w:ilvl="0" w:tplc="8C82FEA0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766B"/>
    <w:multiLevelType w:val="hybridMultilevel"/>
    <w:tmpl w:val="6916CA18"/>
    <w:lvl w:ilvl="0" w:tplc="15CEEA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8B6066"/>
    <w:multiLevelType w:val="hybridMultilevel"/>
    <w:tmpl w:val="B94C33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0008B"/>
    <w:multiLevelType w:val="hybridMultilevel"/>
    <w:tmpl w:val="F1669F70"/>
    <w:lvl w:ilvl="0" w:tplc="F49A6012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03D06"/>
    <w:multiLevelType w:val="hybridMultilevel"/>
    <w:tmpl w:val="2D2EAE48"/>
    <w:lvl w:ilvl="0" w:tplc="9140E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B4835C4"/>
    <w:multiLevelType w:val="hybridMultilevel"/>
    <w:tmpl w:val="990A9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AD4B22"/>
    <w:multiLevelType w:val="hybridMultilevel"/>
    <w:tmpl w:val="1A58E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6F1E35"/>
    <w:multiLevelType w:val="hybridMultilevel"/>
    <w:tmpl w:val="CD92D842"/>
    <w:lvl w:ilvl="0" w:tplc="8C82FEA0">
      <w:start w:val="1"/>
      <w:numFmt w:val="decimal"/>
      <w:suff w:val="space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C31C3"/>
    <w:multiLevelType w:val="hybridMultilevel"/>
    <w:tmpl w:val="8CE486A6"/>
    <w:lvl w:ilvl="0" w:tplc="15CEEA3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07"/>
    <w:rsid w:val="000277E1"/>
    <w:rsid w:val="00030D49"/>
    <w:rsid w:val="0004122F"/>
    <w:rsid w:val="000A31EB"/>
    <w:rsid w:val="000D0DED"/>
    <w:rsid w:val="00154F8F"/>
    <w:rsid w:val="00162BD8"/>
    <w:rsid w:val="00183EBA"/>
    <w:rsid w:val="00185036"/>
    <w:rsid w:val="001A601D"/>
    <w:rsid w:val="001A66E9"/>
    <w:rsid w:val="001B3A91"/>
    <w:rsid w:val="001B5407"/>
    <w:rsid w:val="001C6AE9"/>
    <w:rsid w:val="001F1B00"/>
    <w:rsid w:val="00202F3C"/>
    <w:rsid w:val="00281015"/>
    <w:rsid w:val="002968D6"/>
    <w:rsid w:val="002B07D6"/>
    <w:rsid w:val="002C36D0"/>
    <w:rsid w:val="00344BF5"/>
    <w:rsid w:val="003C60F9"/>
    <w:rsid w:val="003F36BC"/>
    <w:rsid w:val="00456CFC"/>
    <w:rsid w:val="004656B7"/>
    <w:rsid w:val="004D3273"/>
    <w:rsid w:val="0053355A"/>
    <w:rsid w:val="005C426D"/>
    <w:rsid w:val="00657C8C"/>
    <w:rsid w:val="00696388"/>
    <w:rsid w:val="0070220B"/>
    <w:rsid w:val="00751DCA"/>
    <w:rsid w:val="0076397F"/>
    <w:rsid w:val="007936AE"/>
    <w:rsid w:val="007F28DB"/>
    <w:rsid w:val="008245FB"/>
    <w:rsid w:val="00830D23"/>
    <w:rsid w:val="008470A4"/>
    <w:rsid w:val="00854D73"/>
    <w:rsid w:val="00870405"/>
    <w:rsid w:val="0093029A"/>
    <w:rsid w:val="00954341"/>
    <w:rsid w:val="0096681D"/>
    <w:rsid w:val="009F47E0"/>
    <w:rsid w:val="00A30F87"/>
    <w:rsid w:val="00A3312A"/>
    <w:rsid w:val="00B840F1"/>
    <w:rsid w:val="00BC703E"/>
    <w:rsid w:val="00BF4007"/>
    <w:rsid w:val="00C05176"/>
    <w:rsid w:val="00C55E20"/>
    <w:rsid w:val="00C77A73"/>
    <w:rsid w:val="00CB1CB1"/>
    <w:rsid w:val="00CF69C3"/>
    <w:rsid w:val="00D02088"/>
    <w:rsid w:val="00D23D29"/>
    <w:rsid w:val="00D37FFD"/>
    <w:rsid w:val="00D86B27"/>
    <w:rsid w:val="00DB1886"/>
    <w:rsid w:val="00DE72CF"/>
    <w:rsid w:val="00E047A8"/>
    <w:rsid w:val="00E42933"/>
    <w:rsid w:val="00E7019D"/>
    <w:rsid w:val="00F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55BABE-64DB-4558-B64A-AF4DD556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6D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"/>
    <w:link w:val="af4"/>
    <w:uiPriority w:val="99"/>
    <w:unhideWhenUsed/>
    <w:rsid w:val="002C36D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2C36D0"/>
  </w:style>
  <w:style w:type="paragraph" w:styleId="af5">
    <w:name w:val="footer"/>
    <w:basedOn w:val="a"/>
    <w:link w:val="af6"/>
    <w:uiPriority w:val="99"/>
    <w:unhideWhenUsed/>
    <w:rsid w:val="002C36D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2C36D0"/>
  </w:style>
  <w:style w:type="paragraph" w:styleId="af7">
    <w:name w:val="TOC Heading"/>
    <w:basedOn w:val="1"/>
    <w:next w:val="a"/>
    <w:uiPriority w:val="39"/>
    <w:unhideWhenUsed/>
    <w:qFormat/>
    <w:rsid w:val="002C36D0"/>
    <w:pPr>
      <w:spacing w:before="0" w:line="259" w:lineRule="auto"/>
      <w:ind w:firstLine="709"/>
      <w:outlineLvl w:val="9"/>
    </w:pPr>
    <w:rPr>
      <w:rFonts w:ascii="Times New Roman" w:eastAsia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2C36D0"/>
    <w:pPr>
      <w:spacing w:after="100"/>
    </w:pPr>
  </w:style>
  <w:style w:type="paragraph" w:customStyle="1" w:styleId="af8">
    <w:name w:val="Курсов"/>
    <w:basedOn w:val="a"/>
    <w:link w:val="af9"/>
    <w:qFormat/>
    <w:rsid w:val="002C36D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9">
    <w:name w:val="Курсов Знак"/>
    <w:basedOn w:val="a0"/>
    <w:link w:val="af8"/>
    <w:rsid w:val="002C36D0"/>
    <w:rPr>
      <w:rFonts w:ascii="Times New Roman" w:eastAsia="Calibri" w:hAnsi="Times New Roman" w:cs="Arial"/>
      <w:sz w:val="28"/>
      <w:szCs w:val="20"/>
      <w:lang w:eastAsia="ru-RU"/>
    </w:rPr>
  </w:style>
  <w:style w:type="character" w:styleId="afa">
    <w:name w:val="Placeholder Text"/>
    <w:basedOn w:val="a0"/>
    <w:uiPriority w:val="99"/>
    <w:semiHidden/>
    <w:rsid w:val="008470A4"/>
    <w:rPr>
      <w:color w:val="808080"/>
    </w:rPr>
  </w:style>
  <w:style w:type="table" w:styleId="afb">
    <w:name w:val="Table Grid"/>
    <w:basedOn w:val="a1"/>
    <w:uiPriority w:val="59"/>
    <w:rsid w:val="001F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"/>
    <w:uiPriority w:val="99"/>
    <w:semiHidden/>
    <w:unhideWhenUsed/>
    <w:rsid w:val="005335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 Spacing"/>
    <w:uiPriority w:val="1"/>
    <w:qFormat/>
    <w:rsid w:val="00C77A7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CAB9-EEC5-46AC-A165-340376A3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949</TotalTime>
  <Pages>22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2023-12-28T03:58:00Z</dcterms:created>
  <dcterms:modified xsi:type="dcterms:W3CDTF">2024-01-13T11:12:00Z</dcterms:modified>
</cp:coreProperties>
</file>